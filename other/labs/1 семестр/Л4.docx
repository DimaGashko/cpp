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D55C72">
        <w:rPr>
          <w:b/>
          <w:spacing w:val="-10"/>
          <w:sz w:val="28"/>
          <w:szCs w:val="28"/>
          <w:lang w:val="uk-UA" w:eastAsia="uk-UA"/>
        </w:rPr>
        <w:t>4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Розробка та реалізація програми з </w:t>
      </w:r>
      <w:r w:rsidR="00D55C72">
        <w:rPr>
          <w:b/>
          <w:spacing w:val="-10"/>
          <w:sz w:val="28"/>
          <w:szCs w:val="28"/>
          <w:lang w:val="uk-UA" w:eastAsia="uk-UA"/>
        </w:rPr>
        <w:t>масивами</w:t>
      </w:r>
    </w:p>
    <w:p w:rsidR="00141DAA" w:rsidRPr="00E826CE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653F61">
        <w:rPr>
          <w:spacing w:val="-10"/>
          <w:sz w:val="28"/>
          <w:szCs w:val="28"/>
          <w:lang w:val="uk-UA" w:eastAsia="uk-UA"/>
        </w:rPr>
        <w:t xml:space="preserve">набуття навичок написання программи з </w:t>
      </w:r>
      <w:r w:rsidR="00D55C72">
        <w:rPr>
          <w:spacing w:val="-10"/>
          <w:sz w:val="28"/>
          <w:szCs w:val="28"/>
          <w:lang w:val="uk-UA" w:eastAsia="uk-UA"/>
        </w:rPr>
        <w:t>масивами</w:t>
      </w:r>
      <w:r w:rsidR="00653F61">
        <w:rPr>
          <w:spacing w:val="-10"/>
          <w:sz w:val="28"/>
          <w:szCs w:val="28"/>
          <w:lang w:val="uk-UA" w:eastAsia="uk-UA"/>
        </w:rPr>
        <w:t>.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:rsidR="005A3E81" w:rsidRDefault="00FF4289" w:rsidP="00D55C72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Завдання 4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="00D55C72">
        <w:rPr>
          <w:color w:val="000000" w:themeColor="text1"/>
          <w:spacing w:val="-10"/>
          <w:sz w:val="28"/>
          <w:szCs w:val="28"/>
          <w:lang w:val="uk-UA" w:eastAsia="uk-UA"/>
        </w:rPr>
        <w:t xml:space="preserve">З’ясувати дію фрагмента програми, якщо </w:t>
      </w:r>
    </w:p>
    <w:p w:rsidR="00D55C72" w:rsidRDefault="00D55C72" w:rsidP="00D55C72">
      <w:pPr>
        <w:spacing w:line="276" w:lineRule="auto"/>
        <w:ind w:left="360" w:firstLine="0"/>
        <w:jc w:val="left"/>
        <w:rPr>
          <w:lang w:val="en-US"/>
        </w:rPr>
      </w:pPr>
      <w:r w:rsidRPr="00D55C72">
        <w:rPr>
          <w:lang w:val="en-US"/>
        </w:rPr>
        <w:t xml:space="preserve">char sName[20]="Hello World!"; </w:t>
      </w:r>
    </w:p>
    <w:p w:rsidR="00D55C72" w:rsidRPr="00D55C72" w:rsidRDefault="00D55C72" w:rsidP="00D55C72">
      <w:pPr>
        <w:spacing w:line="276" w:lineRule="auto"/>
        <w:ind w:left="360" w:firstLine="0"/>
        <w:jc w:val="left"/>
        <w:rPr>
          <w:lang w:val="uk-UA"/>
        </w:rPr>
      </w:pPr>
      <w:r w:rsidRPr="00D55C72">
        <w:rPr>
          <w:lang w:val="en-US"/>
        </w:rPr>
        <w:t xml:space="preserve">char *p=sName; </w:t>
      </w:r>
      <w:r>
        <w:rPr>
          <w:lang w:val="uk-UA"/>
        </w:rPr>
        <w:t xml:space="preserve"> </w:t>
      </w:r>
    </w:p>
    <w:p w:rsidR="00D55C72" w:rsidRDefault="00D55C72" w:rsidP="00D55C72">
      <w:pPr>
        <w:spacing w:line="276" w:lineRule="auto"/>
        <w:ind w:left="360" w:firstLine="0"/>
        <w:jc w:val="left"/>
        <w:rPr>
          <w:lang w:val="en-US"/>
        </w:rPr>
      </w:pPr>
      <w:r>
        <w:rPr>
          <w:lang w:val="en-US"/>
        </w:rPr>
        <w:t>int n = 4</w:t>
      </w:r>
      <w:r w:rsidRPr="00D55C72">
        <w:rPr>
          <w:lang w:val="en-US"/>
        </w:rPr>
        <w:t>;</w:t>
      </w:r>
    </w:p>
    <w:p w:rsidR="00D55C72" w:rsidRDefault="00D55C72" w:rsidP="00D55C72">
      <w:pPr>
        <w:spacing w:line="276" w:lineRule="auto"/>
        <w:ind w:left="360" w:firstLine="0"/>
        <w:jc w:val="left"/>
        <w:rPr>
          <w:lang w:val="en-US"/>
        </w:rPr>
      </w:pPr>
    </w:p>
    <w:p w:rsidR="00D55C72" w:rsidRPr="00D55C72" w:rsidRDefault="00D55C72" w:rsidP="00D55C72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D55C72">
        <w:rPr>
          <w:lang w:val="en-US"/>
        </w:rPr>
        <w:t>for(p+=n; *p; p++) cout&lt;&lt;*p&lt;&lt;" ";</w:t>
      </w:r>
    </w:p>
    <w:p w:rsidR="007D443D" w:rsidRDefault="007D443D" w:rsidP="007D443D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2C7E65" w:rsidRPr="002C7E65" w:rsidRDefault="00D55C72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>Фрагмент програми виводить елемен</w:t>
      </w:r>
      <w:r w:rsidR="002C7E65">
        <w:rPr>
          <w:color w:val="000000" w:themeColor="text1"/>
          <w:spacing w:val="-10"/>
          <w:sz w:val="28"/>
          <w:szCs w:val="28"/>
          <w:lang w:val="uk-UA" w:eastAsia="uk-UA"/>
        </w:rPr>
        <w:t xml:space="preserve">ти масиву символів починаючи від </w:t>
      </w:r>
      <w:r w:rsidR="002C7E65">
        <w:rPr>
          <w:color w:val="000000" w:themeColor="text1"/>
          <w:spacing w:val="-10"/>
          <w:sz w:val="28"/>
          <w:szCs w:val="28"/>
          <w:lang w:val="en-US" w:eastAsia="uk-UA"/>
        </w:rPr>
        <w:t>n</w:t>
      </w:r>
      <w:r w:rsidR="002C7E65">
        <w:rPr>
          <w:color w:val="000000" w:themeColor="text1"/>
          <w:spacing w:val="-10"/>
          <w:sz w:val="28"/>
          <w:szCs w:val="28"/>
          <w:lang w:val="uk-UA" w:eastAsia="uk-UA"/>
        </w:rPr>
        <w:t xml:space="preserve"> до кінця (через </w:t>
      </w:r>
      <w:r w:rsidR="002C7E65" w:rsidRPr="002C7E65">
        <w:t>" "</w:t>
      </w:r>
      <w:r w:rsidR="002C7E65">
        <w:rPr>
          <w:color w:val="000000" w:themeColor="text1"/>
          <w:spacing w:val="-10"/>
          <w:sz w:val="28"/>
          <w:szCs w:val="28"/>
          <w:lang w:val="uk-UA" w:eastAsia="uk-UA"/>
        </w:rPr>
        <w:t>)</w:t>
      </w:r>
      <w:r w:rsidR="002C7E65" w:rsidRPr="002C7E65">
        <w:rPr>
          <w:color w:val="000000" w:themeColor="text1"/>
          <w:spacing w:val="-10"/>
          <w:sz w:val="28"/>
          <w:szCs w:val="28"/>
          <w:lang w:eastAsia="uk-UA"/>
        </w:rPr>
        <w:t>.</w:t>
      </w:r>
    </w:p>
    <w:p w:rsidR="00D55C72" w:rsidRPr="00FF4289" w:rsidRDefault="00D55C72" w:rsidP="007D443D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В результаті буде виведено: </w:t>
      </w:r>
      <w:r w:rsidR="002C7E65" w:rsidRPr="002C7E65">
        <w:t>"</w:t>
      </w:r>
      <w:r w:rsidR="004342B0" w:rsidRPr="004342B0">
        <w:t xml:space="preserve"> </w:t>
      </w:r>
      <w:r w:rsidR="004342B0" w:rsidRPr="004342B0">
        <w:rPr>
          <w:b/>
          <w:lang w:val="en-US"/>
        </w:rPr>
        <w:t>o</w:t>
      </w:r>
      <w:r w:rsidR="004342B0" w:rsidRPr="004342B0">
        <w:rPr>
          <w:b/>
        </w:rPr>
        <w:t xml:space="preserve">   </w:t>
      </w:r>
      <w:r w:rsidR="004342B0" w:rsidRPr="004342B0">
        <w:rPr>
          <w:b/>
          <w:lang w:val="en-US"/>
        </w:rPr>
        <w:t>W</w:t>
      </w:r>
      <w:r w:rsidR="004342B0" w:rsidRPr="004342B0">
        <w:rPr>
          <w:b/>
        </w:rPr>
        <w:t xml:space="preserve"> </w:t>
      </w:r>
      <w:r w:rsidR="004342B0" w:rsidRPr="004342B0">
        <w:rPr>
          <w:b/>
          <w:lang w:val="en-US"/>
        </w:rPr>
        <w:t>o</w:t>
      </w:r>
      <w:r w:rsidR="004342B0" w:rsidRPr="004342B0">
        <w:rPr>
          <w:b/>
        </w:rPr>
        <w:t xml:space="preserve"> </w:t>
      </w:r>
      <w:r w:rsidR="004342B0" w:rsidRPr="004342B0">
        <w:rPr>
          <w:b/>
          <w:lang w:val="en-US"/>
        </w:rPr>
        <w:t>r</w:t>
      </w:r>
      <w:r w:rsidR="004342B0" w:rsidRPr="004342B0">
        <w:rPr>
          <w:b/>
        </w:rPr>
        <w:t xml:space="preserve"> </w:t>
      </w:r>
      <w:r w:rsidR="004342B0" w:rsidRPr="004342B0">
        <w:rPr>
          <w:b/>
          <w:lang w:val="en-US"/>
        </w:rPr>
        <w:t>l</w:t>
      </w:r>
      <w:r w:rsidR="004342B0" w:rsidRPr="004342B0">
        <w:rPr>
          <w:b/>
        </w:rPr>
        <w:t xml:space="preserve"> </w:t>
      </w:r>
      <w:r w:rsidR="004342B0" w:rsidRPr="004342B0">
        <w:rPr>
          <w:b/>
          <w:lang w:val="en-US"/>
        </w:rPr>
        <w:t>d</w:t>
      </w:r>
      <w:r w:rsidR="004342B0" w:rsidRPr="004342B0">
        <w:rPr>
          <w:b/>
        </w:rPr>
        <w:t xml:space="preserve"> ! </w:t>
      </w:r>
      <w:r w:rsidR="002C7E65" w:rsidRPr="002C7E65">
        <w:t>"</w:t>
      </w:r>
      <w:r w:rsidR="002C7E65" w:rsidRPr="00FF4289">
        <w:t>.</w:t>
      </w:r>
    </w:p>
    <w:p w:rsidR="003F34F4" w:rsidRPr="00204364" w:rsidRDefault="00D55C72" w:rsidP="00D669DB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ab/>
      </w:r>
    </w:p>
    <w:p w:rsidR="003F34F4" w:rsidRPr="005F2C28" w:rsidRDefault="003F34F4" w:rsidP="003F34F4">
      <w:pPr>
        <w:spacing w:line="276" w:lineRule="auto"/>
        <w:ind w:left="360"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FF4289">
        <w:rPr>
          <w:b/>
          <w:color w:val="000000"/>
          <w:spacing w:val="-10"/>
          <w:sz w:val="28"/>
          <w:szCs w:val="28"/>
          <w:lang w:val="uk-UA" w:eastAsia="uk-UA"/>
        </w:rPr>
        <w:t>авдання 4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 w:rsidR="00FF4289"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суми елементів масиву </w:t>
      </w:r>
      <w:r w:rsidR="00FF4289">
        <w:rPr>
          <w:b/>
          <w:color w:val="000000"/>
          <w:sz w:val="28"/>
          <w:szCs w:val="28"/>
          <w:shd w:val="clear" w:color="auto" w:fill="FFFFFF"/>
          <w:lang w:val="uk-UA"/>
        </w:rPr>
        <w:t>а</w:t>
      </w:r>
      <w:r w:rsidR="00774AA1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774AA1">
        <w:rPr>
          <w:color w:val="000000"/>
          <w:sz w:val="28"/>
          <w:szCs w:val="28"/>
          <w:shd w:val="clear" w:color="auto" w:fill="FFFFFF"/>
          <w:lang w:val="uk-UA"/>
        </w:rPr>
        <w:t>значення яких кратні 4.</w:t>
      </w:r>
    </w:p>
    <w:p w:rsidR="003F34F4" w:rsidRPr="00D03024" w:rsidRDefault="003F34F4" w:rsidP="003F34F4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:rsidR="005F2C28" w:rsidRPr="007555EE" w:rsidRDefault="00774AA1" w:rsidP="00774AA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суми елементів масиву </w:t>
      </w:r>
      <w:r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а,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значення яких кратні 4 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</w:p>
    <w:p w:rsidR="003F34F4" w:rsidRPr="007555EE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</w:p>
    <w:p w:rsidR="003F34F4" w:rsidRPr="007555EE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можна представити у вигляді такої</w:t>
      </w: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3F34F4" w:rsidRPr="007555EE" w:rsidRDefault="003F34F4" w:rsidP="003F34F4">
      <w:pPr>
        <w:spacing w:line="276" w:lineRule="auto"/>
        <w:ind w:left="284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послідовності:</w:t>
      </w:r>
    </w:p>
    <w:p w:rsidR="003F34F4" w:rsidRPr="00774AA1" w:rsidRDefault="003F34F4" w:rsidP="003F34F4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</w:t>
      </w:r>
      <w:r w:rsidR="005F2C28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я 1. </w:t>
      </w:r>
      <w:r w:rsidR="00774AA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Створення массива а, та ініцілізація зміної </w:t>
      </w:r>
      <w:r w:rsidR="00774AA1">
        <w:rPr>
          <w:color w:val="000000" w:themeColor="text1"/>
          <w:sz w:val="28"/>
          <w:szCs w:val="28"/>
          <w:shd w:val="clear" w:color="auto" w:fill="FFFFFF"/>
          <w:lang w:val="en-US"/>
        </w:rPr>
        <w:t>int</w:t>
      </w:r>
      <w:r w:rsidR="00774AA1" w:rsidRPr="00774AA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774AA1">
        <w:rPr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r w:rsidR="00774AA1" w:rsidRPr="00774AA1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= 0</w:t>
      </w:r>
      <w:r w:rsidR="00774AA1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774AA1" w:rsidRPr="005F2C28" w:rsidRDefault="00774AA1" w:rsidP="00774AA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2. Виведення массиву а.</w:t>
      </w:r>
    </w:p>
    <w:p w:rsidR="00774AA1" w:rsidRDefault="00774AA1" w:rsidP="00774AA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3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Перебрати всі елементи массиву а, та якщо данний елемент кратний 4 додати його до зміної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count</w:t>
      </w:r>
      <w:r w:rsidR="002B719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774AA1" w:rsidRDefault="00774AA1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:rsidR="003F34F4" w:rsidRPr="003B636E" w:rsidRDefault="003F34F4" w:rsidP="00774AA1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:rsidR="003F34F4" w:rsidRPr="003B636E" w:rsidRDefault="003F34F4" w:rsidP="003F34F4">
      <w:pPr>
        <w:spacing w:line="276" w:lineRule="auto"/>
        <w:jc w:val="left"/>
        <w:rPr>
          <w:b/>
          <w:i/>
          <w:color w:val="000000" w:themeColor="text1"/>
          <w:sz w:val="28"/>
          <w:szCs w:val="28"/>
          <w:shd w:val="clear" w:color="auto" w:fill="FFFFFF"/>
        </w:rPr>
      </w:pPr>
      <w:r w:rsidRPr="003B636E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B7197" w:rsidRPr="002B7197" w:rsidRDefault="003F34F4" w:rsidP="002B7197">
      <w:pPr>
        <w:pStyle w:val="af2"/>
        <w:numPr>
          <w:ilvl w:val="0"/>
          <w:numId w:val="19"/>
        </w:numPr>
        <w:spacing w:line="276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7492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:rsidR="002B7197" w:rsidRDefault="002B7197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//Суммa элементов мас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ива а, значения которых кратны номеру варианта (4)</w:t>
      </w: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:rsidR="00834BAD" w:rsidRPr="00774AA1" w:rsidRDefault="00834BAD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18, v = 4;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i, a[n] = {v}, count = 0;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//Создание массива</w:t>
      </w: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"Создаем массив a["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n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= 1; i &lt; n; i++) {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a[i] = (37 * a[i - 1] + 3) % 64;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= 0; i &lt; n; i++) {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a[i]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"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Реализация</w:t>
      </w:r>
      <w:r w:rsidRPr="00774AA1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задачи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(i = 0; i &lt; n; i++) {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774AA1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(a[i] % v == 0) count += a[i];</w:t>
      </w: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"Сумма элементов массива а, значения которых кратны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": "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count </w:t>
      </w:r>
      <w:r w:rsidRPr="00774AA1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774AA1" w:rsidRP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system(</w:t>
      </w:r>
      <w:r w:rsidRPr="00774AA1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:rsidR="00774AA1" w:rsidRDefault="00774AA1" w:rsidP="00774AA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774AA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:rsidR="005F2C28" w:rsidRDefault="00774AA1" w:rsidP="00774AA1">
      <w:pPr>
        <w:spacing w:line="276" w:lineRule="auto"/>
        <w:ind w:firstLine="0"/>
        <w:rPr>
          <w:kern w:val="0"/>
          <w:sz w:val="28"/>
          <w:szCs w:val="28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:rsidR="005F2C28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5F2C28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5F2C28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5F2C28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5F2C28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5F2C28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5F2C28" w:rsidRDefault="005F2C28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br w:type="page"/>
      </w:r>
    </w:p>
    <w:p w:rsidR="005F2C28" w:rsidRPr="000B4897" w:rsidRDefault="005F2C28" w:rsidP="002B7197">
      <w:pPr>
        <w:spacing w:line="276" w:lineRule="auto"/>
        <w:ind w:left="720" w:firstLine="0"/>
        <w:rPr>
          <w:kern w:val="0"/>
          <w:sz w:val="28"/>
          <w:szCs w:val="28"/>
          <w:lang w:val="en-US" w:eastAsia="uk-UA"/>
        </w:rPr>
      </w:pPr>
    </w:p>
    <w:p w:rsidR="00CC1692" w:rsidRPr="006A06EB" w:rsidRDefault="00CC1692" w:rsidP="00CC1692">
      <w:pPr>
        <w:pStyle w:val="af2"/>
        <w:numPr>
          <w:ilvl w:val="0"/>
          <w:numId w:val="19"/>
        </w:numPr>
        <w:spacing w:line="276" w:lineRule="auto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t>Результати роботи програми</w:t>
      </w:r>
      <w:r w:rsidR="00574A1E">
        <w:rPr>
          <w:sz w:val="28"/>
          <w:szCs w:val="28"/>
          <w:shd w:val="clear" w:color="auto" w:fill="FFFFFF"/>
          <w:lang w:val="uk-UA"/>
        </w:rPr>
        <w:t xml:space="preserve"> </w:t>
      </w:r>
    </w:p>
    <w:p w:rsidR="006A06EB" w:rsidRPr="002B7197" w:rsidRDefault="00774AA1" w:rsidP="006A06EB">
      <w:pPr>
        <w:pStyle w:val="af2"/>
        <w:spacing w:line="276" w:lineRule="auto"/>
        <w:ind w:left="1080" w:firstLine="0"/>
        <w:jc w:val="left"/>
        <w:rPr>
          <w:sz w:val="28"/>
          <w:szCs w:val="28"/>
          <w:shd w:val="clear" w:color="auto" w:fill="FFFFFF"/>
          <w:lang w:val="en-US"/>
        </w:rPr>
      </w:pPr>
      <w:r w:rsidRPr="00774AA1"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5419725" cy="2105025"/>
            <wp:effectExtent l="0" t="0" r="9525" b="9525"/>
            <wp:docPr id="1" name="Рисунок 1" descr="C:\Users\Дима Гашко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а Гашко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27" w:rsidRPr="000354DE" w:rsidRDefault="006E2DE5" w:rsidP="00BF7874">
      <w:pPr>
        <w:spacing w:line="360" w:lineRule="auto"/>
        <w:ind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я оволодів</w:t>
      </w:r>
      <w:r>
        <w:rPr>
          <w:sz w:val="28"/>
          <w:szCs w:val="28"/>
          <w:lang w:val="uk-UA"/>
        </w:rPr>
        <w:t xml:space="preserve"> навичками </w:t>
      </w:r>
      <w:r w:rsidR="000354DE">
        <w:rPr>
          <w:sz w:val="28"/>
          <w:szCs w:val="28"/>
          <w:lang w:val="uk-UA"/>
        </w:rPr>
        <w:t xml:space="preserve">створення на </w:t>
      </w:r>
      <w:bookmarkStart w:id="0" w:name="_GoBack"/>
      <w:bookmarkEnd w:id="0"/>
      <w:r w:rsidR="000354DE">
        <w:rPr>
          <w:sz w:val="28"/>
          <w:szCs w:val="28"/>
          <w:lang w:val="uk-UA"/>
        </w:rPr>
        <w:t>використання масивів.</w:t>
      </w:r>
    </w:p>
    <w:sectPr w:rsidR="00CF5A27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82" w:rsidRDefault="00723782">
      <w:r>
        <w:separator/>
      </w:r>
    </w:p>
  </w:endnote>
  <w:endnote w:type="continuationSeparator" w:id="0">
    <w:p w:rsidR="00723782" w:rsidRDefault="0072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D55C72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121.1151.04.04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D55C72" w:rsidRDefault="00EA7507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8F629A">
            <w:rPr>
              <w:spacing w:val="-10"/>
              <w:sz w:val="28"/>
              <w:szCs w:val="28"/>
              <w:lang w:val="uk-UA" w:eastAsia="uk-UA"/>
            </w:rPr>
            <w:t>Ро</w:t>
          </w:r>
          <w:r w:rsidR="00D55C72">
            <w:rPr>
              <w:spacing w:val="-10"/>
              <w:sz w:val="28"/>
              <w:szCs w:val="28"/>
              <w:lang w:val="uk-UA" w:eastAsia="uk-UA"/>
            </w:rPr>
            <w:t>зробка та реалізація програми з масивами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7507" w:rsidRPr="00ED4F3A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EA750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D55C72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EE5F52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82" w:rsidRDefault="00723782">
      <w:r>
        <w:separator/>
      </w:r>
    </w:p>
  </w:footnote>
  <w:footnote w:type="continuationSeparator" w:id="0">
    <w:p w:rsidR="00723782" w:rsidRDefault="0072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19"/>
  </w:num>
  <w:num w:numId="16">
    <w:abstractNumId w:val="16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241B1"/>
    <w:rsid w:val="00135E2D"/>
    <w:rsid w:val="0013611E"/>
    <w:rsid w:val="0014148D"/>
    <w:rsid w:val="00141DAA"/>
    <w:rsid w:val="00147853"/>
    <w:rsid w:val="00150E4A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5A06"/>
    <w:rsid w:val="0022002A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42B0"/>
    <w:rsid w:val="00435B6A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97085"/>
    <w:rsid w:val="004C60DE"/>
    <w:rsid w:val="004D7236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3E4F"/>
    <w:rsid w:val="005C3985"/>
    <w:rsid w:val="005D484F"/>
    <w:rsid w:val="005E3FE0"/>
    <w:rsid w:val="005E504C"/>
    <w:rsid w:val="005F2C28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3782"/>
    <w:rsid w:val="00725BD7"/>
    <w:rsid w:val="00731DAD"/>
    <w:rsid w:val="007327B2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D280D"/>
    <w:rsid w:val="007D443D"/>
    <w:rsid w:val="007E4D76"/>
    <w:rsid w:val="00801C87"/>
    <w:rsid w:val="00815F49"/>
    <w:rsid w:val="00823267"/>
    <w:rsid w:val="00834BAD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460EB"/>
    <w:rsid w:val="0095495B"/>
    <w:rsid w:val="00965BD6"/>
    <w:rsid w:val="00981BE8"/>
    <w:rsid w:val="0098669D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669E"/>
    <w:rsid w:val="00E91FE2"/>
    <w:rsid w:val="00E9663A"/>
    <w:rsid w:val="00EA591A"/>
    <w:rsid w:val="00EA7507"/>
    <w:rsid w:val="00EB07AF"/>
    <w:rsid w:val="00EC7A3E"/>
    <w:rsid w:val="00ED4F3A"/>
    <w:rsid w:val="00EE3F06"/>
    <w:rsid w:val="00EE5F52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5C81"/>
    <w:rsid w:val="00F57988"/>
    <w:rsid w:val="00F64A54"/>
    <w:rsid w:val="00F72A19"/>
    <w:rsid w:val="00F90778"/>
    <w:rsid w:val="00FA63E0"/>
    <w:rsid w:val="00FB0CD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9EB9C8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307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17</cp:revision>
  <cp:lastPrinted>2015-09-20T08:44:00Z</cp:lastPrinted>
  <dcterms:created xsi:type="dcterms:W3CDTF">2016-09-25T11:38:00Z</dcterms:created>
  <dcterms:modified xsi:type="dcterms:W3CDTF">2017-10-30T17:53:00Z</dcterms:modified>
</cp:coreProperties>
</file>