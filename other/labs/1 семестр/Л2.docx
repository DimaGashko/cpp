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F72A19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  <w:lang w:val="en-US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 w:rsidP="00141DAA">
      <w:pPr>
        <w:spacing w:line="360" w:lineRule="auto"/>
        <w:ind w:firstLine="709"/>
        <w:rPr>
          <w:rFonts w:ascii="Courier New" w:hAnsi="Courier New" w:cs="Courier New"/>
          <w:sz w:val="20"/>
        </w:rPr>
      </w:pPr>
    </w:p>
    <w:p w:rsidR="00A042CC" w:rsidRPr="00CF5A27" w:rsidRDefault="00A042CC" w:rsidP="00141DAA">
      <w:pPr>
        <w:spacing w:line="360" w:lineRule="auto"/>
        <w:ind w:firstLine="709"/>
        <w:rPr>
          <w:rFonts w:ascii="Courier New" w:hAnsi="Courier New" w:cs="Courier New"/>
          <w:sz w:val="20"/>
          <w:lang w:val="en-US"/>
        </w:rPr>
        <w:sectPr w:rsidR="00A042CC" w:rsidRPr="00CF5A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141DAA" w:rsidRDefault="00141DAA" w:rsidP="00141DAA">
      <w:pPr>
        <w:spacing w:line="360" w:lineRule="auto"/>
        <w:ind w:firstLine="709"/>
        <w:jc w:val="left"/>
        <w:rPr>
          <w:b/>
          <w:sz w:val="28"/>
          <w:szCs w:val="28"/>
          <w:lang w:val="en-US"/>
        </w:rPr>
      </w:pPr>
    </w:p>
    <w:p w:rsidR="00141DAA" w:rsidRDefault="00141DAA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653F61">
        <w:rPr>
          <w:b/>
          <w:spacing w:val="-10"/>
          <w:sz w:val="28"/>
          <w:szCs w:val="28"/>
          <w:lang w:val="uk-UA" w:eastAsia="uk-UA"/>
        </w:rPr>
        <w:t>2</w:t>
      </w:r>
    </w:p>
    <w:p w:rsidR="00141DAA" w:rsidRPr="0095495B" w:rsidRDefault="0095495B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 xml:space="preserve">Розробка та реалізація програми з </w:t>
      </w:r>
      <w:r w:rsidR="00653F61">
        <w:rPr>
          <w:b/>
          <w:spacing w:val="-10"/>
          <w:sz w:val="28"/>
          <w:szCs w:val="28"/>
          <w:lang w:val="uk-UA" w:eastAsia="uk-UA"/>
        </w:rPr>
        <w:t>розгалуженою</w:t>
      </w:r>
      <w:r>
        <w:rPr>
          <w:b/>
          <w:spacing w:val="-10"/>
          <w:sz w:val="28"/>
          <w:szCs w:val="28"/>
          <w:lang w:val="uk-UA" w:eastAsia="uk-UA"/>
        </w:rPr>
        <w:t xml:space="preserve"> структурою</w:t>
      </w:r>
    </w:p>
    <w:p w:rsidR="00141DAA" w:rsidRPr="00E826CE" w:rsidRDefault="00141DAA" w:rsidP="00141DAA">
      <w:pPr>
        <w:spacing w:after="480" w:line="276" w:lineRule="auto"/>
        <w:ind w:firstLine="0"/>
        <w:jc w:val="left"/>
        <w:rPr>
          <w:spacing w:val="-10"/>
          <w:sz w:val="28"/>
          <w:szCs w:val="28"/>
          <w:lang w:val="uk-UA" w:eastAsia="uk-UA"/>
        </w:rPr>
      </w:pPr>
      <w:r w:rsidRPr="00E826CE">
        <w:rPr>
          <w:b/>
          <w:spacing w:val="-10"/>
          <w:sz w:val="28"/>
          <w:szCs w:val="28"/>
          <w:lang w:val="uk-UA" w:eastAsia="uk-UA"/>
        </w:rPr>
        <w:t>Мета</w:t>
      </w:r>
      <w:r w:rsidR="0095495B" w:rsidRPr="00E826CE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Pr="00E826CE">
        <w:rPr>
          <w:b/>
          <w:spacing w:val="-10"/>
          <w:sz w:val="28"/>
          <w:szCs w:val="28"/>
          <w:lang w:val="uk-UA" w:eastAsia="uk-UA"/>
        </w:rPr>
        <w:t xml:space="preserve">: </w:t>
      </w:r>
      <w:r w:rsidR="00653F61">
        <w:rPr>
          <w:spacing w:val="-10"/>
          <w:sz w:val="28"/>
          <w:szCs w:val="28"/>
          <w:lang w:val="uk-UA" w:eastAsia="uk-UA"/>
        </w:rPr>
        <w:t xml:space="preserve">набуття навичок написання программи з розгалуженою структурою за допомогою умовного оператора </w:t>
      </w:r>
      <w:r w:rsidR="00653F61">
        <w:rPr>
          <w:b/>
          <w:spacing w:val="-10"/>
          <w:sz w:val="28"/>
          <w:szCs w:val="28"/>
          <w:lang w:val="en-US" w:eastAsia="uk-UA"/>
        </w:rPr>
        <w:t>if</w:t>
      </w:r>
      <w:r w:rsidR="00653F61" w:rsidRPr="00653F61">
        <w:rPr>
          <w:spacing w:val="-10"/>
          <w:sz w:val="28"/>
          <w:szCs w:val="28"/>
          <w:lang w:eastAsia="uk-UA"/>
        </w:rPr>
        <w:t xml:space="preserve"> </w:t>
      </w:r>
      <w:r w:rsidR="00653F61">
        <w:rPr>
          <w:spacing w:val="-10"/>
          <w:sz w:val="28"/>
          <w:szCs w:val="28"/>
          <w:lang w:val="uk-UA" w:eastAsia="uk-UA"/>
        </w:rPr>
        <w:t xml:space="preserve">чи оператора вибору </w:t>
      </w:r>
      <w:r w:rsidR="00653F61">
        <w:rPr>
          <w:b/>
          <w:spacing w:val="-10"/>
          <w:sz w:val="28"/>
          <w:szCs w:val="28"/>
          <w:lang w:val="en-US" w:eastAsia="uk-UA"/>
        </w:rPr>
        <w:t>switch</w:t>
      </w:r>
      <w:r w:rsidR="00653F61">
        <w:rPr>
          <w:spacing w:val="-10"/>
          <w:sz w:val="28"/>
          <w:szCs w:val="28"/>
          <w:lang w:val="uk-UA" w:eastAsia="uk-UA"/>
        </w:rPr>
        <w:t>.</w:t>
      </w:r>
    </w:p>
    <w:p w:rsidR="00141DAA" w:rsidRPr="0095495B" w:rsidRDefault="0095495B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:rsidR="007D443D" w:rsidRPr="00653F61" w:rsidRDefault="00653F61" w:rsidP="007D443D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2.1. </w:t>
      </w:r>
      <w:r>
        <w:rPr>
          <w:color w:val="000000" w:themeColor="text1"/>
          <w:spacing w:val="-10"/>
          <w:sz w:val="28"/>
          <w:szCs w:val="28"/>
          <w:lang w:val="uk-UA" w:eastAsia="uk-UA"/>
        </w:rPr>
        <w:t>Представити математичний запис фрагменту программи:</w:t>
      </w:r>
    </w:p>
    <w:p w:rsidR="00653F61" w:rsidRPr="00653F61" w:rsidRDefault="00653F61" w:rsidP="00653F61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653F6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t = 4;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x = t</w:t>
      </w:r>
      <w:r w:rsidRPr="00653F6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:rsidR="00653F61" w:rsidRPr="00653F61" w:rsidRDefault="00653F61" w:rsidP="00653F61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653F6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653F6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(t &gt; 1 &amp;&amp; t &lt; 3) x = 3;</w:t>
      </w:r>
    </w:p>
    <w:p w:rsidR="007D443D" w:rsidRPr="003512B0" w:rsidRDefault="007E4D76" w:rsidP="007D443D">
      <w:pPr>
        <w:spacing w:line="276" w:lineRule="auto"/>
        <w:ind w:left="36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 xml:space="preserve">else </w:t>
      </w:r>
      <w:r w:rsidR="00653F61" w:rsidRPr="00653F6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="00653F61" w:rsidRPr="00653F6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(t &lt;= 1) x = 0;</w:t>
      </w:r>
      <w:r w:rsidRPr="003512B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:rsidR="007D443D" w:rsidRDefault="007D443D" w:rsidP="007D443D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:rsidR="007D443D" w:rsidRPr="003512B0" w:rsidRDefault="007D443D" w:rsidP="007D443D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:rsidR="007E4D76" w:rsidRDefault="007E4D76" w:rsidP="007E4D76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color w:val="000000" w:themeColor="text1"/>
          <w:spacing w:val="-10"/>
          <w:sz w:val="28"/>
          <w:szCs w:val="28"/>
          <w:lang w:val="uk-UA" w:eastAsia="uk-UA"/>
        </w:rPr>
        <w:t>Цей фрагмент программи реалізує систему:</w:t>
      </w:r>
    </w:p>
    <w:p w:rsidR="007E4D76" w:rsidRDefault="007E4D76" w:rsidP="007E4D76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  <m:oMathPara>
        <m:oMath>
          <m:r>
            <w:rPr>
              <w:rFonts w:ascii="Cambria Math" w:hAnsi="Cambria Math"/>
              <w:color w:val="000000" w:themeColor="text1"/>
              <w:spacing w:val="-10"/>
              <w:sz w:val="28"/>
              <w:szCs w:val="28"/>
              <w:lang w:val="uk-UA" w:eastAsia="uk-UA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pacing w:val="-10"/>
                  <w:sz w:val="28"/>
                  <w:szCs w:val="28"/>
                  <w:lang w:val="uk-UA"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pacing w:val="-10"/>
                      <w:sz w:val="28"/>
                      <w:szCs w:val="28"/>
                      <w:lang w:val="uk-UA" w:eastAsia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pacing w:val="-10"/>
                        <w:sz w:val="28"/>
                        <w:szCs w:val="28"/>
                        <w:lang w:val="uk-UA" w:eastAsia="uk-UA"/>
                      </w:rPr>
                      <m:t xml:space="preserve">3, якщо </m:t>
                    </m:r>
                    <m:r>
                      <w:rPr>
                        <w:rFonts w:ascii="Cambria Math" w:hAnsi="Cambria Math"/>
                        <w:color w:val="000000" w:themeColor="text1"/>
                        <w:spacing w:val="-10"/>
                        <w:sz w:val="28"/>
                        <w:szCs w:val="28"/>
                        <w:lang w:val="en-US" w:eastAsia="uk-UA"/>
                      </w:rPr>
                      <m:t>t 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pacing w:val="-10"/>
                            <w:sz w:val="28"/>
                            <w:szCs w:val="28"/>
                            <w:lang w:val="en-US" w:eastAsia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pacing w:val="-10"/>
                            <w:sz w:val="28"/>
                            <w:szCs w:val="28"/>
                            <w:lang w:val="en-US" w:eastAsia="uk-UA"/>
                          </w:rPr>
                          <m:t>1;3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pacing w:val="-10"/>
                        <w:sz w:val="28"/>
                        <w:szCs w:val="28"/>
                        <w:lang w:val="en-US" w:eastAsia="uk-UA"/>
                      </w:rPr>
                      <m:t xml:space="preserve">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pacing w:val="-10"/>
                        <w:sz w:val="28"/>
                        <w:szCs w:val="28"/>
                        <w:lang w:val="uk-UA" w:eastAsia="uk-UA"/>
                      </w:rPr>
                      <m:t xml:space="preserve">0, якщо </m:t>
                    </m:r>
                    <m:r>
                      <w:rPr>
                        <w:rFonts w:ascii="Cambria Math" w:hAnsi="Cambria Math"/>
                        <w:color w:val="000000" w:themeColor="text1"/>
                        <w:spacing w:val="-10"/>
                        <w:sz w:val="28"/>
                        <w:szCs w:val="28"/>
                        <w:lang w:val="en-US" w:eastAsia="uk-UA"/>
                      </w:rPr>
                      <m:t>t ∈(-∞;1]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pacing w:val="-10"/>
                        <w:sz w:val="28"/>
                        <w:szCs w:val="28"/>
                        <w:lang w:val="uk-UA" w:eastAsia="uk-UA"/>
                      </w:rPr>
                      <m:t xml:space="preserve">t, якщо </m:t>
                    </m:r>
                    <m:r>
                      <w:rPr>
                        <w:rFonts w:ascii="Cambria Math" w:hAnsi="Cambria Math"/>
                        <w:color w:val="000000" w:themeColor="text1"/>
                        <w:spacing w:val="-10"/>
                        <w:sz w:val="28"/>
                        <w:szCs w:val="28"/>
                        <w:lang w:val="en-US" w:eastAsia="uk-UA"/>
                      </w:rPr>
                      <m:t>t ∈[3;+∞)</m:t>
                    </m:r>
                  </m:e>
                </m:mr>
              </m:m>
            </m:e>
          </m:d>
        </m:oMath>
      </m:oMathPara>
    </w:p>
    <w:p w:rsidR="007D443D" w:rsidRPr="007E4D76" w:rsidRDefault="007E4D76" w:rsidP="007E4D76">
      <w:pPr>
        <w:spacing w:line="276" w:lineRule="auto"/>
        <w:ind w:left="360" w:firstLine="0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pacing w:val="-10"/>
          <w:sz w:val="28"/>
          <w:szCs w:val="28"/>
          <w:lang w:val="uk-UA" w:eastAsia="uk-UA"/>
        </w:rPr>
        <w:t xml:space="preserve">В результаті виконання </w:t>
      </w:r>
      <w:r w:rsidR="00D669DB">
        <w:rPr>
          <w:b/>
          <w:color w:val="000000" w:themeColor="text1"/>
          <w:spacing w:val="-10"/>
          <w:sz w:val="28"/>
          <w:szCs w:val="28"/>
          <w:lang w:val="en-US" w:eastAsia="uk-UA"/>
        </w:rPr>
        <w:t>x</w:t>
      </w:r>
      <w:r w:rsidR="00D669DB" w:rsidRPr="009728B6">
        <w:rPr>
          <w:b/>
          <w:color w:val="000000" w:themeColor="text1"/>
          <w:spacing w:val="-10"/>
          <w:sz w:val="28"/>
          <w:szCs w:val="28"/>
          <w:lang w:eastAsia="uk-UA"/>
        </w:rPr>
        <w:t xml:space="preserve"> = </w:t>
      </w: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>4</w:t>
      </w:r>
      <w:r>
        <w:rPr>
          <w:color w:val="000000" w:themeColor="text1"/>
          <w:spacing w:val="-10"/>
          <w:sz w:val="28"/>
          <w:szCs w:val="28"/>
          <w:lang w:val="uk-UA" w:eastAsia="uk-UA"/>
        </w:rPr>
        <w:t>.</w:t>
      </w:r>
    </w:p>
    <w:p w:rsidR="003F34F4" w:rsidRPr="009728B6" w:rsidRDefault="003F34F4" w:rsidP="00D669DB">
      <w:pPr>
        <w:spacing w:line="276" w:lineRule="auto"/>
        <w:ind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</w:p>
    <w:p w:rsidR="003F34F4" w:rsidRPr="007555EE" w:rsidRDefault="003F34F4" w:rsidP="003F34F4">
      <w:pPr>
        <w:spacing w:line="276" w:lineRule="auto"/>
        <w:ind w:left="360" w:firstLine="0"/>
        <w:jc w:val="left"/>
        <w:rPr>
          <w:b/>
          <w:spacing w:val="-10"/>
          <w:sz w:val="28"/>
          <w:szCs w:val="28"/>
          <w:lang w:eastAsia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E946C4" w:rsidRPr="002756CB">
        <w:rPr>
          <w:b/>
          <w:color w:val="000000"/>
          <w:spacing w:val="-10"/>
          <w:sz w:val="28"/>
          <w:szCs w:val="28"/>
          <w:lang w:eastAsia="uk-UA"/>
        </w:rPr>
        <w:t>2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 xml:space="preserve">. </w:t>
      </w:r>
      <w:r w:rsidRPr="00061CCE">
        <w:rPr>
          <w:color w:val="000000"/>
          <w:sz w:val="28"/>
          <w:szCs w:val="28"/>
          <w:shd w:val="clear" w:color="auto" w:fill="FFFFFF"/>
          <w:lang w:val="uk-UA"/>
        </w:rPr>
        <w:t xml:space="preserve">Скласти програму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знаходження </w:t>
      </w:r>
      <w:r w:rsidR="00D669DB">
        <w:rPr>
          <w:color w:val="000000"/>
          <w:sz w:val="28"/>
          <w:szCs w:val="28"/>
          <w:shd w:val="clear" w:color="auto" w:fill="FFFFFF"/>
          <w:lang w:val="uk-UA"/>
        </w:rPr>
        <w:t xml:space="preserve">функції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uk-UA"/>
          </w:rPr>
          <m:t>y=ctg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uk-UA"/>
              </w:rPr>
              <m:t>ln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uk-UA"/>
              </w:rPr>
              <m:t>x</m:t>
            </m:r>
          </m:e>
        </m:func>
      </m:oMath>
      <w:r w:rsidR="007555EE" w:rsidRPr="007555EE">
        <w:rPr>
          <w:color w:val="000000"/>
          <w:sz w:val="28"/>
          <w:szCs w:val="28"/>
          <w:shd w:val="clear" w:color="auto" w:fill="FFFFFF"/>
        </w:rPr>
        <w:t>.</w:t>
      </w:r>
    </w:p>
    <w:p w:rsidR="003F34F4" w:rsidRPr="00D03024" w:rsidRDefault="003F34F4" w:rsidP="003F34F4">
      <w:pPr>
        <w:spacing w:line="276" w:lineRule="auto"/>
        <w:ind w:left="360" w:firstLine="0"/>
        <w:jc w:val="left"/>
        <w:rPr>
          <w:color w:val="000000"/>
          <w:sz w:val="28"/>
          <w:szCs w:val="28"/>
          <w:shd w:val="clear" w:color="auto" w:fill="FFFFFF"/>
          <w:lang w:val="uk-UA"/>
        </w:rPr>
      </w:pPr>
    </w:p>
    <w:p w:rsidR="003F34F4" w:rsidRDefault="003F34F4" w:rsidP="003F34F4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en-US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:rsidR="003F34F4" w:rsidRDefault="003F34F4" w:rsidP="003F34F4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3F34F4" w:rsidRDefault="003F34F4" w:rsidP="003F34F4">
      <w:pPr>
        <w:numPr>
          <w:ilvl w:val="0"/>
          <w:numId w:val="19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</w:p>
    <w:p w:rsidR="003F34F4" w:rsidRPr="00061CCE" w:rsidRDefault="007555EE" w:rsidP="003F34F4">
      <w:pPr>
        <w:spacing w:line="276" w:lineRule="auto"/>
        <w:ind w:left="36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color w:val="000000"/>
          <w:sz w:val="28"/>
          <w:szCs w:val="28"/>
          <w:shd w:val="clear" w:color="auto" w:fill="FFFFFF"/>
          <w:lang w:val="uk-UA"/>
        </w:rPr>
        <w:t xml:space="preserve">Скласти програму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знаходження функції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uk-UA"/>
          </w:rPr>
          <m:t>y=ctg</m:t>
        </m:r>
        <m:func>
          <m:func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uk-UA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uk-UA"/>
              </w:rPr>
              <m:t>x</m:t>
            </m:r>
          </m:e>
        </m:func>
      </m:oMath>
      <w:r w:rsidR="003F34F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F34F4">
        <w:rPr>
          <w:color w:val="000000" w:themeColor="text1"/>
          <w:sz w:val="28"/>
          <w:szCs w:val="28"/>
          <w:shd w:val="clear" w:color="auto" w:fill="FFFFFF"/>
          <w:lang w:val="uk-UA"/>
        </w:rPr>
        <w:t>на мові С++.</w:t>
      </w:r>
    </w:p>
    <w:p w:rsidR="003F34F4" w:rsidRDefault="003F34F4" w:rsidP="003F34F4">
      <w:pPr>
        <w:numPr>
          <w:ilvl w:val="0"/>
          <w:numId w:val="19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Методика розв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’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</w:p>
    <w:p w:rsidR="007555EE" w:rsidRPr="007555EE" w:rsidRDefault="007555EE" w:rsidP="007555EE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Функція</w:t>
      </w: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y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=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ctgx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знаходиться</w:t>
      </w: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за</w:t>
      </w: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формулою:</w:t>
      </w:r>
    </w:p>
    <w:p w:rsidR="007555EE" w:rsidRPr="007555EE" w:rsidRDefault="007555EE" w:rsidP="007555EE">
      <w:pPr>
        <w:spacing w:line="276" w:lineRule="auto"/>
        <w:ind w:left="720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uk-UA"/>
            </w:rPr>
            <m:t xml:space="preserve">y=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uk-UA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val="uk-UA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val="uk-UA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uk-UA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val="uk-UA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val="uk-UA"/>
                    </w:rPr>
                    <m:t>x</m:t>
                  </m:r>
                </m:e>
              </m:func>
            </m:den>
          </m:f>
        </m:oMath>
      </m:oMathPara>
    </w:p>
    <w:p w:rsidR="003F34F4" w:rsidRDefault="007555EE" w:rsidP="007555EE">
      <w:pPr>
        <w:spacing w:line="276" w:lineRule="auto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ОДЗ: sin x ≠ 0</w:t>
      </w:r>
    </w:p>
    <w:p w:rsidR="007555EE" w:rsidRDefault="007555EE" w:rsidP="007555EE">
      <w:pPr>
        <w:spacing w:line="276" w:lineRule="auto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7555EE" w:rsidRPr="007555EE" w:rsidRDefault="007555EE" w:rsidP="007555EE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Функція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ln</w:t>
      </w:r>
      <w:r w:rsidRPr="007555E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x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знаходиться за допомогою методу с++ </w:t>
      </w:r>
      <w:r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log</w:t>
      </w:r>
      <w:r w:rsidRPr="007555EE">
        <w:rPr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7555EE">
        <w:rPr>
          <w:b/>
          <w:color w:val="000000" w:themeColor="text1"/>
          <w:sz w:val="28"/>
          <w:szCs w:val="28"/>
          <w:shd w:val="clear" w:color="auto" w:fill="FFFFFF"/>
        </w:rPr>
        <w:t>)</w:t>
      </w:r>
      <w:r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.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Область визначення логарифму:</w:t>
      </w:r>
    </w:p>
    <w:p w:rsidR="007555EE" w:rsidRDefault="007555EE" w:rsidP="007555EE">
      <w:pPr>
        <w:spacing w:line="276" w:lineRule="auto"/>
        <w:ind w:firstLine="0"/>
        <w:jc w:val="left"/>
        <w:rPr>
          <w:b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ab/>
      </w:r>
      <w:r>
        <w:rPr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ОДЗ: </w:t>
      </w:r>
      <w:r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7555EE">
        <w:rPr>
          <w:b/>
          <w:color w:val="000000" w:themeColor="text1"/>
          <w:sz w:val="28"/>
          <w:szCs w:val="28"/>
          <w:shd w:val="clear" w:color="auto" w:fill="FFFFFF"/>
        </w:rPr>
        <w:t xml:space="preserve"> &gt; 0;</w:t>
      </w:r>
    </w:p>
    <w:p w:rsidR="007555EE" w:rsidRPr="007555EE" w:rsidRDefault="007555EE" w:rsidP="007555EE">
      <w:pPr>
        <w:pStyle w:val="af2"/>
        <w:numPr>
          <w:ilvl w:val="0"/>
          <w:numId w:val="21"/>
        </w:numPr>
        <w:spacing w:line="276" w:lineRule="auto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ln1</w:t>
      </w:r>
      <w:r w:rsidRPr="007555EE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= 0;</w:t>
      </w:r>
    </w:p>
    <w:p w:rsidR="007555EE" w:rsidRPr="007555EE" w:rsidRDefault="007555EE" w:rsidP="007555EE">
      <w:pPr>
        <w:spacing w:line="276" w:lineRule="auto"/>
        <w:ind w:left="108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Тобто, при х </w:t>
      </w:r>
      <w:r w:rsidRPr="007555EE">
        <w:rPr>
          <w:color w:val="000000" w:themeColor="text1"/>
          <w:sz w:val="28"/>
          <w:szCs w:val="28"/>
          <w:shd w:val="clear" w:color="auto" w:fill="FFFFFF"/>
        </w:rPr>
        <w:t xml:space="preserve">&lt; 0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та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7555EE">
        <w:rPr>
          <w:color w:val="000000" w:themeColor="text1"/>
          <w:sz w:val="28"/>
          <w:szCs w:val="28"/>
          <w:shd w:val="clear" w:color="auto" w:fill="FFFFFF"/>
        </w:rPr>
        <w:t xml:space="preserve"> == 1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функція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uk-UA"/>
          </w:rPr>
          <m:t>y=ctg</m:t>
        </m:r>
        <m:func>
          <m:func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uk-UA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uk-UA"/>
              </w:rPr>
              <m:t>x</m:t>
            </m:r>
          </m:e>
        </m:func>
      </m:oMath>
      <w:r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>не істує.</w:t>
      </w:r>
    </w:p>
    <w:p w:rsidR="003F34F4" w:rsidRPr="007555EE" w:rsidRDefault="003F34F4" w:rsidP="003F34F4">
      <w:pPr>
        <w:pStyle w:val="af2"/>
        <w:numPr>
          <w:ilvl w:val="0"/>
          <w:numId w:val="19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</w:p>
    <w:p w:rsidR="003F34F4" w:rsidRPr="007555EE" w:rsidRDefault="003F34F4" w:rsidP="003F34F4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можна представити у вигляді такої</w:t>
      </w: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:rsidR="003F34F4" w:rsidRPr="007555EE" w:rsidRDefault="003F34F4" w:rsidP="003F34F4">
      <w:pPr>
        <w:spacing w:line="276" w:lineRule="auto"/>
        <w:ind w:left="28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послідовності:</w:t>
      </w:r>
    </w:p>
    <w:p w:rsidR="003F34F4" w:rsidRDefault="003F34F4" w:rsidP="003F34F4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Ді</w:t>
      </w:r>
      <w:r w:rsidR="007555EE">
        <w:rPr>
          <w:color w:val="000000" w:themeColor="text1"/>
          <w:sz w:val="28"/>
          <w:szCs w:val="28"/>
          <w:shd w:val="clear" w:color="auto" w:fill="FFFFFF"/>
          <w:lang w:val="uk-UA"/>
        </w:rPr>
        <w:t>я 1. Введення значення х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</w:p>
    <w:p w:rsidR="003F34F4" w:rsidRDefault="003F34F4" w:rsidP="003F34F4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Дія 2. </w:t>
      </w:r>
      <w:r w:rsidR="002B719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Якщо </w:t>
      </w:r>
      <w:r w:rsidR="002B7197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x</w:t>
      </w:r>
      <w:r w:rsidR="002B7197" w:rsidRPr="002B7197"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&gt; 0 &amp;&amp; </w:t>
      </w:r>
      <w:r w:rsidR="002B7197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x</w:t>
      </w:r>
      <w:r w:rsidR="002B7197" w:rsidRPr="002B7197"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!= 1</w:t>
      </w:r>
      <w:r w:rsidR="002B719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виводимо значення фукнції.</w:t>
      </w:r>
    </w:p>
    <w:p w:rsidR="003F34F4" w:rsidRPr="003B636E" w:rsidRDefault="003F34F4" w:rsidP="002B7197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Дія 3. </w:t>
      </w:r>
      <w:r w:rsidR="002B7197">
        <w:rPr>
          <w:color w:val="000000" w:themeColor="text1"/>
          <w:sz w:val="28"/>
          <w:szCs w:val="28"/>
          <w:shd w:val="clear" w:color="auto" w:fill="FFFFFF"/>
          <w:lang w:val="uk-UA"/>
        </w:rPr>
        <w:t>В іншому випадку виводимо «Функція не існує».</w:t>
      </w:r>
    </w:p>
    <w:p w:rsidR="003F34F4" w:rsidRPr="003B636E" w:rsidRDefault="003F34F4" w:rsidP="003F34F4">
      <w:pPr>
        <w:spacing w:line="276" w:lineRule="auto"/>
        <w:jc w:val="left"/>
        <w:rPr>
          <w:b/>
          <w:i/>
          <w:color w:val="000000" w:themeColor="text1"/>
          <w:sz w:val="28"/>
          <w:szCs w:val="28"/>
          <w:shd w:val="clear" w:color="auto" w:fill="FFFFFF"/>
        </w:rPr>
      </w:pPr>
      <w:r w:rsidRPr="003B636E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B7197" w:rsidRPr="002B7197" w:rsidRDefault="003F34F4" w:rsidP="002B7197">
      <w:pPr>
        <w:pStyle w:val="af2"/>
        <w:numPr>
          <w:ilvl w:val="0"/>
          <w:numId w:val="19"/>
        </w:numPr>
        <w:spacing w:line="276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74929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:rsidR="002B7197" w:rsidRPr="002B7197" w:rsidRDefault="002B7197" w:rsidP="002B7197">
      <w:pPr>
        <w:autoSpaceDE w:val="0"/>
        <w:autoSpaceDN w:val="0"/>
        <w:adjustRightInd w:val="0"/>
        <w:ind w:left="72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B7197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B7197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:rsidR="002B7197" w:rsidRPr="002B7197" w:rsidRDefault="002B7197" w:rsidP="002B7197">
      <w:pPr>
        <w:autoSpaceDE w:val="0"/>
        <w:autoSpaceDN w:val="0"/>
        <w:adjustRightInd w:val="0"/>
        <w:ind w:left="72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B7197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B7197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&lt;windows.h&gt;</w:t>
      </w:r>
    </w:p>
    <w:p w:rsidR="002B7197" w:rsidRPr="002B7197" w:rsidRDefault="002B7197" w:rsidP="002B7197">
      <w:pPr>
        <w:autoSpaceDE w:val="0"/>
        <w:autoSpaceDN w:val="0"/>
        <w:adjustRightInd w:val="0"/>
        <w:ind w:left="72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2B7197" w:rsidRPr="002B7197" w:rsidRDefault="002B7197" w:rsidP="002B7197">
      <w:pPr>
        <w:autoSpaceDE w:val="0"/>
        <w:autoSpaceDN w:val="0"/>
        <w:adjustRightInd w:val="0"/>
        <w:ind w:left="72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B7197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B7197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:rsidR="002B7197" w:rsidRPr="002B7197" w:rsidRDefault="002B7197" w:rsidP="002B7197">
      <w:pPr>
        <w:autoSpaceDE w:val="0"/>
        <w:autoSpaceDN w:val="0"/>
        <w:adjustRightInd w:val="0"/>
        <w:ind w:left="72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2B7197" w:rsidRPr="002B7197" w:rsidRDefault="002B7197" w:rsidP="002B7197">
      <w:pPr>
        <w:autoSpaceDE w:val="0"/>
        <w:autoSpaceDN w:val="0"/>
        <w:adjustRightInd w:val="0"/>
        <w:ind w:left="72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B7197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:rsidR="002B7197" w:rsidRPr="002B7197" w:rsidRDefault="002B7197" w:rsidP="002B71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  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SetConsoleCP(1251);</w:t>
      </w:r>
    </w:p>
    <w:p w:rsidR="002B7197" w:rsidRPr="002B7197" w:rsidRDefault="002B7197" w:rsidP="002B71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  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SetConsoleOutputCP(1251);</w:t>
      </w:r>
    </w:p>
    <w:p w:rsidR="002B7197" w:rsidRPr="002B7197" w:rsidRDefault="002B7197" w:rsidP="002B71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2B7197" w:rsidRDefault="002B7197" w:rsidP="002B71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 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  </w:t>
      </w:r>
      <w:r w:rsidRPr="002B7197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double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x;</w:t>
      </w:r>
    </w:p>
    <w:p w:rsidR="002B7197" w:rsidRDefault="002B7197" w:rsidP="002B71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2B7197" w:rsidRPr="002B7197" w:rsidRDefault="002B7197" w:rsidP="002B71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   </w:t>
      </w:r>
      <w:r w:rsidRPr="002B7197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B7197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true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:rsidR="002B7197" w:rsidRPr="002B7197" w:rsidRDefault="002B7197" w:rsidP="002B71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cout </w:t>
      </w:r>
      <w:r w:rsidRPr="002B7197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B7197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Введите</w:t>
      </w:r>
      <w:r w:rsidRPr="002B7197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x: "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:rsidR="002B7197" w:rsidRPr="002B7197" w:rsidRDefault="002B7197" w:rsidP="002B71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cin </w:t>
      </w:r>
      <w:r w:rsidRPr="002B7197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x;</w:t>
      </w:r>
    </w:p>
    <w:p w:rsidR="002B7197" w:rsidRPr="002B7197" w:rsidRDefault="002B7197" w:rsidP="002B71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2B7197" w:rsidRPr="002B7197" w:rsidRDefault="002B7197" w:rsidP="002B71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  </w:t>
      </w:r>
      <w:r w:rsidRPr="002B7197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(x &gt; 0 &amp;&amp; x != 1) {</w:t>
      </w:r>
    </w:p>
    <w:p w:rsidR="002B7197" w:rsidRPr="002B7197" w:rsidRDefault="002B7197" w:rsidP="002B71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cout </w:t>
      </w:r>
      <w:r w:rsidRPr="002B7197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B7197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"y = "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B7197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(cos(log(x)) / sin(log(x))) </w:t>
      </w:r>
      <w:r w:rsidRPr="002B7197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:rsidR="002B7197" w:rsidRPr="002B7197" w:rsidRDefault="002B7197" w:rsidP="002B71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2B7197" w:rsidRDefault="002B7197" w:rsidP="002B71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B719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  </w:t>
      </w:r>
      <w:r w:rsidRPr="009728B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{</w:t>
      </w:r>
    </w:p>
    <w:p w:rsidR="002B7197" w:rsidRDefault="002B7197" w:rsidP="002B71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    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"Функция не существует"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:rsidR="002B7197" w:rsidRDefault="002B7197" w:rsidP="002B71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  </w:t>
      </w:r>
      <w:r w:rsidRPr="002B7197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 </w:t>
      </w:r>
      <w:r w:rsidRPr="009728B6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:rsidR="002B7197" w:rsidRDefault="002B7197" w:rsidP="002B71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  }</w:t>
      </w:r>
    </w:p>
    <w:p w:rsidR="00EA7507" w:rsidRPr="000D740D" w:rsidRDefault="00EA7507" w:rsidP="002B71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2B7197" w:rsidRDefault="002B7197" w:rsidP="002B71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0;</w:t>
      </w:r>
    </w:p>
    <w:p w:rsidR="002B7197" w:rsidRDefault="002B7197" w:rsidP="002B7197">
      <w:pPr>
        <w:spacing w:line="276" w:lineRule="auto"/>
        <w:ind w:left="720" w:firstLine="0"/>
        <w:rPr>
          <w:kern w:val="0"/>
          <w:sz w:val="28"/>
          <w:szCs w:val="28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:rsidR="002B7197" w:rsidRPr="000B4897" w:rsidRDefault="002B7197" w:rsidP="002B7197">
      <w:pPr>
        <w:spacing w:line="276" w:lineRule="auto"/>
        <w:ind w:left="720" w:firstLine="0"/>
        <w:rPr>
          <w:kern w:val="0"/>
          <w:sz w:val="28"/>
          <w:szCs w:val="28"/>
          <w:lang w:val="en-US" w:eastAsia="uk-UA"/>
        </w:rPr>
      </w:pPr>
    </w:p>
    <w:p w:rsidR="00CC1692" w:rsidRPr="006A06EB" w:rsidRDefault="00CC1692" w:rsidP="00CC1692">
      <w:pPr>
        <w:pStyle w:val="af2"/>
        <w:numPr>
          <w:ilvl w:val="0"/>
          <w:numId w:val="19"/>
        </w:numPr>
        <w:spacing w:line="276" w:lineRule="auto"/>
        <w:jc w:val="left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uk-UA"/>
        </w:rPr>
        <w:t>Результати роботи програми</w:t>
      </w:r>
    </w:p>
    <w:p w:rsidR="006A06EB" w:rsidRPr="002B7197" w:rsidRDefault="00BF7874" w:rsidP="006A06EB">
      <w:pPr>
        <w:pStyle w:val="af2"/>
        <w:spacing w:line="276" w:lineRule="auto"/>
        <w:ind w:left="1080" w:firstLine="0"/>
        <w:jc w:val="left"/>
        <w:rPr>
          <w:sz w:val="28"/>
          <w:szCs w:val="28"/>
          <w:shd w:val="clear" w:color="auto" w:fill="FFFFFF"/>
          <w:lang w:val="en-US"/>
        </w:rPr>
      </w:pPr>
      <w:bookmarkStart w:id="0" w:name="_GoBack"/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800600" cy="2371725"/>
            <wp:effectExtent l="0" t="0" r="0" b="9525"/>
            <wp:docPr id="1" name="Рисунок 1" descr="C:\Users\Дима Гашко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има Гашко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F5A27" w:rsidRPr="00E64BD8" w:rsidRDefault="006E2DE5" w:rsidP="00BF7874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E826CE">
        <w:rPr>
          <w:sz w:val="28"/>
          <w:szCs w:val="28"/>
          <w:lang w:val="uk-UA"/>
        </w:rPr>
        <w:t xml:space="preserve"> лабораторній роботі я оволодів</w:t>
      </w:r>
      <w:r>
        <w:rPr>
          <w:sz w:val="28"/>
          <w:szCs w:val="28"/>
          <w:lang w:val="uk-UA"/>
        </w:rPr>
        <w:t xml:space="preserve"> навичками складання програми з </w:t>
      </w:r>
      <w:r w:rsidR="00BF7874">
        <w:rPr>
          <w:sz w:val="28"/>
          <w:szCs w:val="28"/>
          <w:lang w:val="uk-UA"/>
        </w:rPr>
        <w:t xml:space="preserve">розгалуженою </w:t>
      </w:r>
      <w:r>
        <w:rPr>
          <w:sz w:val="28"/>
          <w:szCs w:val="28"/>
          <w:lang w:val="uk-UA"/>
        </w:rPr>
        <w:t>структурою</w:t>
      </w:r>
      <w:r w:rsidR="00BF7874">
        <w:rPr>
          <w:sz w:val="28"/>
          <w:szCs w:val="28"/>
          <w:lang w:val="uk-UA"/>
        </w:rPr>
        <w:t xml:space="preserve"> за допомогою </w:t>
      </w:r>
      <w:r w:rsidR="00BF7874">
        <w:rPr>
          <w:b/>
          <w:sz w:val="28"/>
          <w:szCs w:val="28"/>
          <w:lang w:val="en-US"/>
        </w:rPr>
        <w:t>if</w:t>
      </w:r>
      <w:r w:rsidR="00BF7874" w:rsidRPr="00BF7874">
        <w:rPr>
          <w:b/>
          <w:sz w:val="28"/>
          <w:szCs w:val="28"/>
        </w:rPr>
        <w:t xml:space="preserve"> </w:t>
      </w:r>
      <w:r w:rsidR="00BF7874">
        <w:rPr>
          <w:sz w:val="28"/>
          <w:szCs w:val="28"/>
          <w:lang w:val="uk-UA"/>
        </w:rPr>
        <w:t>та</w:t>
      </w:r>
      <w:r w:rsidR="00BF7874" w:rsidRPr="00BF7874">
        <w:rPr>
          <w:b/>
          <w:sz w:val="28"/>
          <w:szCs w:val="28"/>
        </w:rPr>
        <w:t xml:space="preserve"> </w:t>
      </w:r>
      <w:r w:rsidR="00BF7874">
        <w:rPr>
          <w:b/>
          <w:sz w:val="28"/>
          <w:szCs w:val="28"/>
          <w:lang w:val="en-US"/>
        </w:rPr>
        <w:t>switch</w:t>
      </w:r>
      <w:r>
        <w:rPr>
          <w:sz w:val="28"/>
          <w:szCs w:val="28"/>
          <w:lang w:val="uk-UA"/>
        </w:rPr>
        <w:t>.</w:t>
      </w:r>
    </w:p>
    <w:sectPr w:rsidR="00CF5A27" w:rsidRPr="00E64BD8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14C" w:rsidRDefault="0016514C">
      <w:r>
        <w:separator/>
      </w:r>
    </w:p>
  </w:endnote>
  <w:endnote w:type="continuationSeparator" w:id="0">
    <w:p w:rsidR="0016514C" w:rsidRDefault="0016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8B6" w:rsidRDefault="009728B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EA7507" w:rsidRPr="00653F61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121.1151.04.02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EB07AF" w:rsidRDefault="00EA7507" w:rsidP="009728B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8F629A">
            <w:rPr>
              <w:spacing w:val="-10"/>
              <w:sz w:val="28"/>
              <w:szCs w:val="28"/>
              <w:lang w:val="uk-UA" w:eastAsia="uk-UA"/>
            </w:rPr>
            <w:t xml:space="preserve">Розробка та реалізація програми з </w:t>
          </w:r>
          <w:r w:rsidR="009728B6">
            <w:rPr>
              <w:spacing w:val="-10"/>
              <w:sz w:val="28"/>
              <w:szCs w:val="28"/>
              <w:lang w:val="uk-UA" w:eastAsia="uk-UA"/>
            </w:rPr>
            <w:t>розгалуженою</w:t>
          </w:r>
          <w:r w:rsidRPr="008F629A">
            <w:rPr>
              <w:spacing w:val="-10"/>
              <w:sz w:val="28"/>
              <w:szCs w:val="28"/>
              <w:lang w:val="uk-UA" w:eastAsia="uk-UA"/>
            </w:rPr>
            <w:t xml:space="preserve"> структурою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A7507" w:rsidRPr="00ED4F3A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3</w:t>
          </w:r>
        </w:p>
      </w:tc>
    </w:tr>
    <w:tr w:rsidR="00EA750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BF7874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121.1151.04.02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F5215D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14C" w:rsidRDefault="0016514C">
      <w:r>
        <w:separator/>
      </w:r>
    </w:p>
  </w:footnote>
  <w:footnote w:type="continuationSeparator" w:id="0">
    <w:p w:rsidR="0016514C" w:rsidRDefault="0016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8B6" w:rsidRDefault="009728B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8B6" w:rsidRDefault="009728B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8B6" w:rsidRDefault="009728B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4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5"/>
  </w:num>
  <w:num w:numId="5">
    <w:abstractNumId w:val="14"/>
  </w:num>
  <w:num w:numId="6">
    <w:abstractNumId w:val="18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3"/>
  </w:num>
  <w:num w:numId="15">
    <w:abstractNumId w:val="19"/>
  </w:num>
  <w:num w:numId="16">
    <w:abstractNumId w:val="16"/>
  </w:num>
  <w:num w:numId="17">
    <w:abstractNumId w:val="2"/>
  </w:num>
  <w:num w:numId="18">
    <w:abstractNumId w:val="5"/>
  </w:num>
  <w:num w:numId="19">
    <w:abstractNumId w:val="11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543FF"/>
    <w:rsid w:val="000566F1"/>
    <w:rsid w:val="00060A30"/>
    <w:rsid w:val="00061CCE"/>
    <w:rsid w:val="00082ABC"/>
    <w:rsid w:val="00083A04"/>
    <w:rsid w:val="00083D60"/>
    <w:rsid w:val="000852DC"/>
    <w:rsid w:val="00093B1D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1241B1"/>
    <w:rsid w:val="00135E2D"/>
    <w:rsid w:val="0013611E"/>
    <w:rsid w:val="0014148D"/>
    <w:rsid w:val="00141DAA"/>
    <w:rsid w:val="00147853"/>
    <w:rsid w:val="00150E4A"/>
    <w:rsid w:val="0016514C"/>
    <w:rsid w:val="001708F0"/>
    <w:rsid w:val="00172540"/>
    <w:rsid w:val="001861A6"/>
    <w:rsid w:val="00187DCE"/>
    <w:rsid w:val="00190D80"/>
    <w:rsid w:val="00192B54"/>
    <w:rsid w:val="001A380E"/>
    <w:rsid w:val="001C3940"/>
    <w:rsid w:val="00205471"/>
    <w:rsid w:val="00215A06"/>
    <w:rsid w:val="0022002A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756CB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D14DC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5B6A"/>
    <w:rsid w:val="00447229"/>
    <w:rsid w:val="00447E32"/>
    <w:rsid w:val="004532A1"/>
    <w:rsid w:val="004546A9"/>
    <w:rsid w:val="0045601D"/>
    <w:rsid w:val="004622E3"/>
    <w:rsid w:val="00475762"/>
    <w:rsid w:val="00476301"/>
    <w:rsid w:val="00482E00"/>
    <w:rsid w:val="00497085"/>
    <w:rsid w:val="004C60DE"/>
    <w:rsid w:val="004D7236"/>
    <w:rsid w:val="004E58B2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50DA"/>
    <w:rsid w:val="00577CD0"/>
    <w:rsid w:val="005849BE"/>
    <w:rsid w:val="005908F5"/>
    <w:rsid w:val="005949A0"/>
    <w:rsid w:val="00597FF6"/>
    <w:rsid w:val="005B3E4F"/>
    <w:rsid w:val="005C3985"/>
    <w:rsid w:val="005D484F"/>
    <w:rsid w:val="005E3FE0"/>
    <w:rsid w:val="005E504C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226B2"/>
    <w:rsid w:val="00725BD7"/>
    <w:rsid w:val="00731DAD"/>
    <w:rsid w:val="007327B2"/>
    <w:rsid w:val="00752649"/>
    <w:rsid w:val="007555EE"/>
    <w:rsid w:val="00761D47"/>
    <w:rsid w:val="00770ED9"/>
    <w:rsid w:val="00771908"/>
    <w:rsid w:val="00773E7A"/>
    <w:rsid w:val="007774F9"/>
    <w:rsid w:val="007938BD"/>
    <w:rsid w:val="00794872"/>
    <w:rsid w:val="00795744"/>
    <w:rsid w:val="00796FCB"/>
    <w:rsid w:val="007A06F7"/>
    <w:rsid w:val="007D280D"/>
    <w:rsid w:val="007D443D"/>
    <w:rsid w:val="007E4D76"/>
    <w:rsid w:val="00801C87"/>
    <w:rsid w:val="0080415F"/>
    <w:rsid w:val="00815F49"/>
    <w:rsid w:val="00823267"/>
    <w:rsid w:val="00846732"/>
    <w:rsid w:val="00847D59"/>
    <w:rsid w:val="00851272"/>
    <w:rsid w:val="00852172"/>
    <w:rsid w:val="00877610"/>
    <w:rsid w:val="00882AF9"/>
    <w:rsid w:val="0088602E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5495B"/>
    <w:rsid w:val="00965BD6"/>
    <w:rsid w:val="009728B6"/>
    <w:rsid w:val="00981BE8"/>
    <w:rsid w:val="0098669D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40B70"/>
    <w:rsid w:val="00C53064"/>
    <w:rsid w:val="00C57CF7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790F"/>
    <w:rsid w:val="00D661A6"/>
    <w:rsid w:val="00D669DB"/>
    <w:rsid w:val="00D757BF"/>
    <w:rsid w:val="00D81F2A"/>
    <w:rsid w:val="00D9181A"/>
    <w:rsid w:val="00DA1BA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669E"/>
    <w:rsid w:val="00E91FE2"/>
    <w:rsid w:val="00E946C4"/>
    <w:rsid w:val="00E9663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42930"/>
    <w:rsid w:val="00F5215D"/>
    <w:rsid w:val="00F55C81"/>
    <w:rsid w:val="00F57988"/>
    <w:rsid w:val="00F64A54"/>
    <w:rsid w:val="00F72A19"/>
    <w:rsid w:val="00F90778"/>
    <w:rsid w:val="00FA63E0"/>
    <w:rsid w:val="00FB0CD6"/>
    <w:rsid w:val="00FB44E7"/>
    <w:rsid w:val="00FB464B"/>
    <w:rsid w:val="00FB6815"/>
    <w:rsid w:val="00FE00C5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EB17DA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464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17</cp:revision>
  <cp:lastPrinted>2015-09-20T08:44:00Z</cp:lastPrinted>
  <dcterms:created xsi:type="dcterms:W3CDTF">2016-09-25T11:38:00Z</dcterms:created>
  <dcterms:modified xsi:type="dcterms:W3CDTF">2017-10-02T12:42:00Z</dcterms:modified>
</cp:coreProperties>
</file>