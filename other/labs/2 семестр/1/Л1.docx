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F72A1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14:paraId="616011A8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en-US"/>
        </w:rPr>
      </w:pPr>
    </w:p>
    <w:p w14:paraId="077A267C" w14:textId="4537CFF9" w:rsidR="00141DAA" w:rsidRDefault="00141DAA" w:rsidP="00837CB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8F76BE">
        <w:rPr>
          <w:b/>
          <w:spacing w:val="-10"/>
          <w:sz w:val="28"/>
          <w:szCs w:val="28"/>
          <w:lang w:eastAsia="uk-UA"/>
        </w:rPr>
        <w:t>Лабораторна</w:t>
      </w:r>
      <w:r w:rsidRPr="003512B0">
        <w:rPr>
          <w:b/>
          <w:spacing w:val="-10"/>
          <w:sz w:val="28"/>
          <w:szCs w:val="28"/>
          <w:lang w:eastAsia="uk-UA"/>
        </w:rPr>
        <w:t xml:space="preserve"> </w:t>
      </w:r>
      <w:r w:rsidRPr="008F76BE">
        <w:rPr>
          <w:b/>
          <w:spacing w:val="-10"/>
          <w:sz w:val="28"/>
          <w:szCs w:val="28"/>
          <w:lang w:eastAsia="uk-UA"/>
        </w:rPr>
        <w:t>робота</w:t>
      </w:r>
      <w:r w:rsidRPr="003512B0">
        <w:rPr>
          <w:b/>
          <w:spacing w:val="-10"/>
          <w:sz w:val="28"/>
          <w:szCs w:val="28"/>
          <w:lang w:eastAsia="uk-UA"/>
        </w:rPr>
        <w:t xml:space="preserve"> №</w:t>
      </w:r>
      <w:r w:rsidR="008A5A04">
        <w:rPr>
          <w:b/>
          <w:spacing w:val="-10"/>
          <w:sz w:val="28"/>
          <w:szCs w:val="28"/>
          <w:lang w:val="uk-UA" w:eastAsia="uk-UA"/>
        </w:rPr>
        <w:t>1</w:t>
      </w:r>
    </w:p>
    <w:p w14:paraId="7423170B" w14:textId="38E73FB2" w:rsidR="00141DAA" w:rsidRPr="0095495B" w:rsidRDefault="0095495B" w:rsidP="00837CB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 xml:space="preserve">Розробка та реалізація програми </w:t>
      </w:r>
      <w:r w:rsidR="008A5A04">
        <w:rPr>
          <w:b/>
          <w:spacing w:val="-10"/>
          <w:sz w:val="28"/>
          <w:szCs w:val="28"/>
          <w:lang w:val="uk-UA" w:eastAsia="uk-UA"/>
        </w:rPr>
        <w:t>пошуку та сортування</w:t>
      </w:r>
    </w:p>
    <w:p w14:paraId="01380373" w14:textId="41F5389D" w:rsidR="00141DAA" w:rsidRPr="00E826CE" w:rsidRDefault="00141DAA" w:rsidP="00837CBB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E826CE">
        <w:rPr>
          <w:b/>
          <w:spacing w:val="-10"/>
          <w:sz w:val="28"/>
          <w:szCs w:val="28"/>
          <w:lang w:val="uk-UA" w:eastAsia="uk-UA"/>
        </w:rPr>
        <w:t>Мета</w:t>
      </w:r>
      <w:r w:rsidR="0095495B" w:rsidRPr="00E826CE">
        <w:rPr>
          <w:b/>
          <w:spacing w:val="-10"/>
          <w:sz w:val="28"/>
          <w:szCs w:val="28"/>
          <w:lang w:val="uk-UA" w:eastAsia="uk-UA"/>
        </w:rPr>
        <w:t xml:space="preserve"> роботи</w:t>
      </w:r>
      <w:r w:rsidRPr="00E826CE">
        <w:rPr>
          <w:b/>
          <w:spacing w:val="-10"/>
          <w:sz w:val="28"/>
          <w:szCs w:val="28"/>
          <w:lang w:val="uk-UA" w:eastAsia="uk-UA"/>
        </w:rPr>
        <w:t xml:space="preserve">: </w:t>
      </w:r>
      <w:r w:rsidR="008A5A04">
        <w:rPr>
          <w:spacing w:val="-10"/>
          <w:sz w:val="28"/>
          <w:szCs w:val="28"/>
          <w:lang w:val="uk-UA" w:eastAsia="uk-UA"/>
        </w:rPr>
        <w:t>оволодіти навичками складанн</w:t>
      </w:r>
      <w:r w:rsidR="00226890">
        <w:rPr>
          <w:spacing w:val="-10"/>
          <w:sz w:val="28"/>
          <w:szCs w:val="28"/>
          <w:lang w:val="uk-UA" w:eastAsia="uk-UA"/>
        </w:rPr>
        <w:t>я програм пошуку та сортування е</w:t>
      </w:r>
      <w:r w:rsidR="008A5A04">
        <w:rPr>
          <w:spacing w:val="-10"/>
          <w:sz w:val="28"/>
          <w:szCs w:val="28"/>
          <w:lang w:val="uk-UA" w:eastAsia="uk-UA"/>
        </w:rPr>
        <w:t>лементів масиву.</w:t>
      </w:r>
    </w:p>
    <w:p w14:paraId="5CE90F65" w14:textId="77777777" w:rsidR="00141DAA" w:rsidRPr="0095495B" w:rsidRDefault="0095495B" w:rsidP="00837CB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74006D81" w14:textId="666DE8FF" w:rsidR="005A3E81" w:rsidRPr="00104761" w:rsidRDefault="008A5A04" w:rsidP="00837CBB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>
        <w:rPr>
          <w:b/>
          <w:color w:val="000000" w:themeColor="text1"/>
          <w:spacing w:val="-10"/>
          <w:sz w:val="28"/>
          <w:szCs w:val="28"/>
          <w:lang w:val="uk-UA" w:eastAsia="uk-UA"/>
        </w:rPr>
        <w:t>Завдання 1</w:t>
      </w:r>
      <w:r w:rsidR="00653F61"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.1. </w:t>
      </w:r>
      <w:r>
        <w:rPr>
          <w:color w:val="000000" w:themeColor="text1"/>
          <w:spacing w:val="-10"/>
          <w:sz w:val="28"/>
          <w:szCs w:val="28"/>
          <w:lang w:val="uk-UA" w:eastAsia="uk-UA"/>
        </w:rPr>
        <w:t xml:space="preserve">Сформувати математичний запис фрагмента програми та обчистили значення змінної х після </w:t>
      </w:r>
      <w:r w:rsidR="00226890">
        <w:rPr>
          <w:color w:val="000000" w:themeColor="text1"/>
          <w:spacing w:val="-10"/>
          <w:sz w:val="28"/>
          <w:szCs w:val="28"/>
          <w:lang w:val="uk-UA" w:eastAsia="uk-UA"/>
        </w:rPr>
        <w:t>його виконання, згідно варі</w:t>
      </w:r>
      <w:r>
        <w:rPr>
          <w:color w:val="000000" w:themeColor="text1"/>
          <w:spacing w:val="-10"/>
          <w:sz w:val="28"/>
          <w:szCs w:val="28"/>
          <w:lang w:val="uk-UA" w:eastAsia="uk-UA"/>
        </w:rPr>
        <w:t>анту.</w:t>
      </w:r>
      <w:r w:rsidRPr="008A5A04">
        <w:rPr>
          <w:color w:val="000000" w:themeColor="text1"/>
          <w:spacing w:val="-10"/>
          <w:sz w:val="28"/>
          <w:szCs w:val="28"/>
          <w:lang w:eastAsia="uk-UA"/>
        </w:rPr>
        <w:t xml:space="preserve"> </w:t>
      </w:r>
      <w:r>
        <w:rPr>
          <w:color w:val="000000" w:themeColor="text1"/>
          <w:spacing w:val="-10"/>
          <w:sz w:val="28"/>
          <w:szCs w:val="28"/>
          <w:lang w:val="en-US" w:eastAsia="uk-UA"/>
        </w:rPr>
        <w:t>N</w:t>
      </w:r>
      <w:r>
        <w:rPr>
          <w:color w:val="000000" w:themeColor="text1"/>
          <w:spacing w:val="-10"/>
          <w:sz w:val="28"/>
          <w:szCs w:val="28"/>
          <w:lang w:val="uk-UA" w:eastAsia="uk-UA"/>
        </w:rPr>
        <w:t xml:space="preserve"> – </w:t>
      </w:r>
      <w:r w:rsidR="00AF35D2">
        <w:rPr>
          <w:color w:val="000000" w:themeColor="text1"/>
          <w:spacing w:val="-10"/>
          <w:sz w:val="28"/>
          <w:szCs w:val="28"/>
          <w:lang w:val="uk-UA" w:eastAsia="uk-UA"/>
        </w:rPr>
        <w:t>Номер</w:t>
      </w:r>
      <w:r>
        <w:rPr>
          <w:color w:val="000000" w:themeColor="text1"/>
          <w:spacing w:val="-10"/>
          <w:sz w:val="28"/>
          <w:szCs w:val="28"/>
          <w:lang w:val="uk-UA" w:eastAsia="uk-UA"/>
        </w:rPr>
        <w:t xml:space="preserve"> варіанту (5), кількість елементів масив</w:t>
      </w:r>
      <w:r w:rsidR="00837CBB">
        <w:rPr>
          <w:color w:val="000000" w:themeColor="text1"/>
          <w:spacing w:val="-10"/>
          <w:sz w:val="28"/>
          <w:szCs w:val="28"/>
          <w:lang w:val="uk-UA" w:eastAsia="uk-UA"/>
        </w:rPr>
        <w:t xml:space="preserve"> (</w:t>
      </w:r>
      <w:r w:rsidR="00837CBB">
        <w:rPr>
          <w:color w:val="000000" w:themeColor="text1"/>
          <w:spacing w:val="-10"/>
          <w:sz w:val="28"/>
          <w:szCs w:val="28"/>
          <w:lang w:val="en-US" w:eastAsia="uk-UA"/>
        </w:rPr>
        <w:t>size</w:t>
      </w:r>
      <w:r w:rsidR="00837CBB">
        <w:rPr>
          <w:color w:val="000000" w:themeColor="text1"/>
          <w:spacing w:val="-10"/>
          <w:sz w:val="28"/>
          <w:szCs w:val="28"/>
          <w:lang w:val="uk-UA" w:eastAsia="uk-UA"/>
        </w:rPr>
        <w:t>)</w:t>
      </w:r>
      <w:r>
        <w:rPr>
          <w:color w:val="000000" w:themeColor="text1"/>
          <w:spacing w:val="-10"/>
          <w:sz w:val="28"/>
          <w:szCs w:val="28"/>
          <w:lang w:val="uk-UA" w:eastAsia="uk-UA"/>
        </w:rPr>
        <w:t xml:space="preserve"> – 15.</w:t>
      </w:r>
    </w:p>
    <w:p w14:paraId="236C0FEC" w14:textId="50E81713" w:rsidR="00E8558A" w:rsidRDefault="00E8558A" w:rsidP="00837CBB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</w:p>
    <w:p w14:paraId="1EAF9B60" w14:textId="77777777" w:rsidR="00837CBB" w:rsidRPr="00837CBB" w:rsidRDefault="00837CBB" w:rsidP="00837CBB">
      <w:pPr>
        <w:autoSpaceDE w:val="0"/>
        <w:autoSpaceDN w:val="0"/>
        <w:adjustRightInd w:val="0"/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37C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837C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837C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37C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size; i++) {</w:t>
      </w:r>
    </w:p>
    <w:p w14:paraId="5F0B96C2" w14:textId="715748C9" w:rsidR="00837CBB" w:rsidRPr="00837CBB" w:rsidRDefault="00837CBB" w:rsidP="00837CBB">
      <w:pPr>
        <w:autoSpaceDE w:val="0"/>
        <w:autoSpaceDN w:val="0"/>
        <w:adjustRightInd w:val="0"/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37C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37C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837C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837C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37C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size - 1; j &gt; i; j--) {</w:t>
      </w:r>
    </w:p>
    <w:p w14:paraId="5AA37434" w14:textId="0833C0B8" w:rsidR="00837CBB" w:rsidRPr="00837CBB" w:rsidRDefault="00837CBB" w:rsidP="00837CBB">
      <w:pPr>
        <w:autoSpaceDE w:val="0"/>
        <w:autoSpaceDN w:val="0"/>
        <w:adjustRightInd w:val="0"/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37C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37C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37C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837C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(a[j] &lt; a[j - 1]) {</w:t>
      </w:r>
    </w:p>
    <w:p w14:paraId="4BADE607" w14:textId="05C3AF93" w:rsidR="00837CBB" w:rsidRPr="00837CBB" w:rsidRDefault="00837CBB" w:rsidP="00837CBB">
      <w:pPr>
        <w:autoSpaceDE w:val="0"/>
        <w:autoSpaceDN w:val="0"/>
        <w:adjustRightInd w:val="0"/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37C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37C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37C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37CBB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837C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tmp = a[j];</w:t>
      </w:r>
    </w:p>
    <w:p w14:paraId="695E6D09" w14:textId="5CF265E8" w:rsidR="00837CBB" w:rsidRPr="00837CBB" w:rsidRDefault="00837CBB" w:rsidP="00837CBB">
      <w:pPr>
        <w:autoSpaceDE w:val="0"/>
        <w:autoSpaceDN w:val="0"/>
        <w:adjustRightInd w:val="0"/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37C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37C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37C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a[j] = a[j - 1];</w:t>
      </w:r>
    </w:p>
    <w:p w14:paraId="6689F1F2" w14:textId="5279AAFE" w:rsidR="00837CBB" w:rsidRPr="00837CBB" w:rsidRDefault="00837CBB" w:rsidP="00837CBB">
      <w:pPr>
        <w:autoSpaceDE w:val="0"/>
        <w:autoSpaceDN w:val="0"/>
        <w:adjustRightInd w:val="0"/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37C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37C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37C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a[j - 1] = tmp;</w:t>
      </w:r>
    </w:p>
    <w:p w14:paraId="5513BE88" w14:textId="0902F05B" w:rsidR="00837CBB" w:rsidRPr="00837CBB" w:rsidRDefault="00837CBB" w:rsidP="00837CBB">
      <w:pPr>
        <w:autoSpaceDE w:val="0"/>
        <w:autoSpaceDN w:val="0"/>
        <w:adjustRightInd w:val="0"/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37C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837C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71815DA4" w14:textId="07101630" w:rsidR="00837CBB" w:rsidRPr="00837CBB" w:rsidRDefault="00837CBB" w:rsidP="00837CBB">
      <w:pPr>
        <w:autoSpaceDE w:val="0"/>
        <w:autoSpaceDN w:val="0"/>
        <w:adjustRightInd w:val="0"/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837CBB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72CA1156" w14:textId="302FE1CC" w:rsidR="00837CBB" w:rsidRPr="00104761" w:rsidRDefault="00837CBB" w:rsidP="00837CBB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 w:rsidRPr="0010476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03AB9CB7" w14:textId="77777777" w:rsidR="007D443D" w:rsidRDefault="007D443D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3512B0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7A9E9A16" w14:textId="77777777" w:rsidR="00AF35D2" w:rsidRPr="00104761" w:rsidRDefault="00AF35D2" w:rsidP="00837CBB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</w:p>
    <w:p w14:paraId="0B9B9E4F" w14:textId="2FDB7B3E" w:rsidR="00AF35D2" w:rsidRPr="00104761" w:rsidRDefault="00837CBB" w:rsidP="00837CBB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  <w:r>
        <w:rPr>
          <w:color w:val="000000" w:themeColor="text1"/>
          <w:spacing w:val="-10"/>
          <w:sz w:val="28"/>
          <w:szCs w:val="28"/>
          <w:lang w:eastAsia="uk-UA"/>
        </w:rPr>
        <w:t xml:space="preserve">Данный фрагмент </w:t>
      </w:r>
      <w:r>
        <w:rPr>
          <w:color w:val="000000" w:themeColor="text1"/>
          <w:spacing w:val="-10"/>
          <w:sz w:val="28"/>
          <w:szCs w:val="28"/>
          <w:lang w:val="uk-UA" w:eastAsia="uk-UA"/>
        </w:rPr>
        <w:t xml:space="preserve">програми реалізує сортування массиву методом </w:t>
      </w:r>
      <w:r>
        <w:rPr>
          <w:color w:val="000000" w:themeColor="text1"/>
          <w:spacing w:val="-10"/>
          <w:sz w:val="28"/>
          <w:szCs w:val="28"/>
          <w:lang w:val="en-US" w:eastAsia="uk-UA"/>
        </w:rPr>
        <w:t>bubble</w:t>
      </w:r>
      <w:r w:rsidRPr="00837CBB">
        <w:rPr>
          <w:color w:val="000000" w:themeColor="text1"/>
          <w:spacing w:val="-10"/>
          <w:sz w:val="28"/>
          <w:szCs w:val="28"/>
          <w:lang w:eastAsia="uk-UA"/>
        </w:rPr>
        <w:t xml:space="preserve"> </w:t>
      </w:r>
      <w:r>
        <w:rPr>
          <w:color w:val="000000" w:themeColor="text1"/>
          <w:spacing w:val="-10"/>
          <w:sz w:val="28"/>
          <w:szCs w:val="28"/>
          <w:lang w:val="en-US" w:eastAsia="uk-UA"/>
        </w:rPr>
        <w:t>sort</w:t>
      </w:r>
      <w:r w:rsidR="00AC1D01">
        <w:rPr>
          <w:color w:val="000000" w:themeColor="text1"/>
          <w:spacing w:val="-10"/>
          <w:sz w:val="28"/>
          <w:szCs w:val="28"/>
          <w:lang w:val="uk-UA" w:eastAsia="uk-UA"/>
        </w:rPr>
        <w:t xml:space="preserve"> (за зростанням)</w:t>
      </w:r>
      <w:r>
        <w:rPr>
          <w:color w:val="000000" w:themeColor="text1"/>
          <w:spacing w:val="-10"/>
          <w:sz w:val="28"/>
          <w:szCs w:val="28"/>
          <w:lang w:val="uk-UA" w:eastAsia="uk-UA"/>
        </w:rPr>
        <w:t>, при цьому алгоритм «опускає»</w:t>
      </w:r>
      <w:r w:rsidR="00AC1D01">
        <w:rPr>
          <w:color w:val="000000" w:themeColor="text1"/>
          <w:spacing w:val="-10"/>
          <w:sz w:val="28"/>
          <w:szCs w:val="28"/>
          <w:lang w:val="uk-UA" w:eastAsia="uk-UA"/>
        </w:rPr>
        <w:t xml:space="preserve"> наймешні е</w:t>
      </w:r>
      <w:r>
        <w:rPr>
          <w:color w:val="000000" w:themeColor="text1"/>
          <w:spacing w:val="-10"/>
          <w:sz w:val="28"/>
          <w:szCs w:val="28"/>
          <w:lang w:val="uk-UA" w:eastAsia="uk-UA"/>
        </w:rPr>
        <w:t>лементи в початок массиву.</w:t>
      </w:r>
      <w:r w:rsidR="00AC1D01">
        <w:rPr>
          <w:color w:val="000000" w:themeColor="text1"/>
          <w:spacing w:val="-10"/>
          <w:sz w:val="28"/>
          <w:szCs w:val="28"/>
          <w:lang w:val="uk-UA" w:eastAsia="uk-UA"/>
        </w:rPr>
        <w:t xml:space="preserve"> </w:t>
      </w:r>
      <w:r w:rsidR="00AC1D01">
        <w:rPr>
          <w:noProof/>
          <w:color w:val="000000" w:themeColor="text1"/>
          <w:spacing w:val="-10"/>
          <w:sz w:val="28"/>
          <w:szCs w:val="28"/>
          <w:lang w:val="uk-UA" w:eastAsia="uk-UA"/>
        </w:rPr>
        <w:t>Після виконання змінна х = -45.</w:t>
      </w:r>
    </w:p>
    <w:p w14:paraId="4AC01272" w14:textId="203E2845" w:rsidR="003F34F4" w:rsidRPr="00104761" w:rsidRDefault="00D55C72" w:rsidP="00837CBB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  <w:r w:rsidRPr="00104761">
        <w:rPr>
          <w:color w:val="000000" w:themeColor="text1"/>
          <w:spacing w:val="-10"/>
          <w:sz w:val="28"/>
          <w:szCs w:val="28"/>
          <w:lang w:val="uk-UA" w:eastAsia="uk-UA"/>
        </w:rPr>
        <w:tab/>
      </w:r>
    </w:p>
    <w:p w14:paraId="528E4407" w14:textId="1B30E3C0" w:rsidR="003F34F4" w:rsidRPr="00D03024" w:rsidRDefault="003F34F4" w:rsidP="00AC66FC">
      <w:pPr>
        <w:spacing w:line="276" w:lineRule="auto"/>
        <w:ind w:left="142" w:firstLine="0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b/>
          <w:color w:val="000000"/>
          <w:spacing w:val="-10"/>
          <w:sz w:val="28"/>
          <w:szCs w:val="28"/>
          <w:lang w:val="uk-UA" w:eastAsia="uk-UA"/>
        </w:rPr>
        <w:t>З</w:t>
      </w:r>
      <w:r w:rsidR="00794FEC">
        <w:rPr>
          <w:b/>
          <w:color w:val="000000"/>
          <w:spacing w:val="-10"/>
          <w:sz w:val="28"/>
          <w:szCs w:val="28"/>
          <w:lang w:val="uk-UA" w:eastAsia="uk-UA"/>
        </w:rPr>
        <w:t>авдання</w:t>
      </w:r>
      <w:r w:rsidR="00794FEC">
        <w:rPr>
          <w:b/>
          <w:color w:val="000000"/>
          <w:spacing w:val="-10"/>
          <w:sz w:val="28"/>
          <w:szCs w:val="28"/>
          <w:lang w:val="en-US" w:eastAsia="uk-UA"/>
        </w:rPr>
        <w:t xml:space="preserve"> 1</w:t>
      </w:r>
      <w:r w:rsidR="00D669DB">
        <w:rPr>
          <w:b/>
          <w:color w:val="000000"/>
          <w:spacing w:val="-10"/>
          <w:sz w:val="28"/>
          <w:szCs w:val="28"/>
          <w:lang w:val="uk-UA" w:eastAsia="uk-UA"/>
        </w:rPr>
        <w:t>.2</w:t>
      </w:r>
      <w:r w:rsidRPr="00061CCE">
        <w:rPr>
          <w:b/>
          <w:color w:val="000000"/>
          <w:spacing w:val="-10"/>
          <w:sz w:val="28"/>
          <w:szCs w:val="28"/>
          <w:lang w:val="uk-UA" w:eastAsia="uk-UA"/>
        </w:rPr>
        <w:t xml:space="preserve">. </w:t>
      </w:r>
      <w:r w:rsidR="00AC66FC" w:rsidRPr="00AC66FC">
        <w:rPr>
          <w:color w:val="000000"/>
          <w:sz w:val="28"/>
          <w:szCs w:val="28"/>
          <w:shd w:val="clear" w:color="auto" w:fill="FFFFFF"/>
          <w:lang w:val="uk-UA"/>
        </w:rPr>
        <w:t>Дана послідовність дійсних чисел . Розташувати</w:t>
      </w:r>
      <w:r w:rsidR="00AC66FC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AC66FC" w:rsidRPr="00AC66FC">
        <w:rPr>
          <w:color w:val="000000"/>
          <w:sz w:val="28"/>
          <w:szCs w:val="28"/>
          <w:shd w:val="clear" w:color="auto" w:fill="FFFFFF"/>
          <w:lang w:val="uk-UA"/>
        </w:rPr>
        <w:t>елементи</w:t>
      </w:r>
      <w:r w:rsidR="00AC66FC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AC66FC" w:rsidRPr="00AC66FC">
        <w:rPr>
          <w:color w:val="000000"/>
          <w:sz w:val="28"/>
          <w:szCs w:val="28"/>
          <w:shd w:val="clear" w:color="auto" w:fill="FFFFFF"/>
          <w:lang w:val="uk-UA"/>
        </w:rPr>
        <w:t>послідовності, менші за середньоарифметичне значення, за</w:t>
      </w:r>
      <w:r w:rsidR="00AC66FC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AC66FC" w:rsidRPr="00AC66FC">
        <w:rPr>
          <w:color w:val="000000"/>
          <w:sz w:val="28"/>
          <w:szCs w:val="28"/>
          <w:shd w:val="clear" w:color="auto" w:fill="FFFFFF"/>
          <w:lang w:val="uk-UA"/>
        </w:rPr>
        <w:t>зростанням (інші елементи залишаються на своїх місцях). Метод</w:t>
      </w:r>
      <w:r w:rsidR="00AC66FC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AC66FC" w:rsidRPr="00AC66FC">
        <w:rPr>
          <w:color w:val="000000"/>
          <w:sz w:val="28"/>
          <w:szCs w:val="28"/>
          <w:shd w:val="clear" w:color="auto" w:fill="FFFFFF"/>
          <w:lang w:val="uk-UA"/>
        </w:rPr>
        <w:t xml:space="preserve">сортування – вставка. </w:t>
      </w:r>
      <w:r w:rsidR="00AC66FC" w:rsidRPr="00AC66FC">
        <w:rPr>
          <w:color w:val="000000"/>
          <w:sz w:val="28"/>
          <w:szCs w:val="28"/>
          <w:shd w:val="clear" w:color="auto" w:fill="FFFFFF"/>
          <w:lang w:val="uk-UA"/>
        </w:rPr>
        <w:cr/>
      </w:r>
    </w:p>
    <w:p w14:paraId="36D491B1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en-US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13E60247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79F22280" w14:textId="77777777" w:rsidR="003F34F4" w:rsidRDefault="003F34F4" w:rsidP="00837CBB">
      <w:pPr>
        <w:numPr>
          <w:ilvl w:val="0"/>
          <w:numId w:val="19"/>
        </w:numPr>
        <w:spacing w:line="276" w:lineRule="auto"/>
        <w:ind w:left="142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Постановка задачі</w:t>
      </w:r>
    </w:p>
    <w:p w14:paraId="1A622FE8" w14:textId="3BA82D17" w:rsidR="005B00C4" w:rsidRDefault="004F36C7" w:rsidP="00837CBB">
      <w:pPr>
        <w:ind w:left="14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AC66FC">
        <w:rPr>
          <w:color w:val="000000"/>
          <w:sz w:val="28"/>
          <w:szCs w:val="28"/>
          <w:shd w:val="clear" w:color="auto" w:fill="FFFFFF"/>
          <w:lang w:val="uk-UA"/>
        </w:rPr>
        <w:t>Дана послі</w:t>
      </w:r>
      <w:bookmarkStart w:id="0" w:name="_GoBack"/>
      <w:bookmarkEnd w:id="0"/>
      <w:r w:rsidRPr="00AC66FC">
        <w:rPr>
          <w:color w:val="000000"/>
          <w:sz w:val="28"/>
          <w:szCs w:val="28"/>
          <w:shd w:val="clear" w:color="auto" w:fill="FFFFFF"/>
          <w:lang w:val="uk-UA"/>
        </w:rPr>
        <w:t>довність дійсних чисел . Розташувати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AC66FC">
        <w:rPr>
          <w:color w:val="000000"/>
          <w:sz w:val="28"/>
          <w:szCs w:val="28"/>
          <w:shd w:val="clear" w:color="auto" w:fill="FFFFFF"/>
          <w:lang w:val="uk-UA"/>
        </w:rPr>
        <w:t>елементи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AC66FC">
        <w:rPr>
          <w:color w:val="000000"/>
          <w:sz w:val="28"/>
          <w:szCs w:val="28"/>
          <w:shd w:val="clear" w:color="auto" w:fill="FFFFFF"/>
          <w:lang w:val="uk-UA"/>
        </w:rPr>
        <w:t>послідовності, менші за середньоарифметичне значення, за</w:t>
      </w:r>
      <w:r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AC66FC">
        <w:rPr>
          <w:color w:val="000000"/>
          <w:sz w:val="28"/>
          <w:szCs w:val="28"/>
          <w:shd w:val="clear" w:color="auto" w:fill="FFFFFF"/>
          <w:lang w:val="uk-UA"/>
        </w:rPr>
        <w:t>зростанням</w:t>
      </w:r>
      <w:r w:rsidRPr="004F36C7">
        <w:rPr>
          <w:color w:val="000000" w:themeColor="text1"/>
          <w:sz w:val="28"/>
          <w:szCs w:val="28"/>
          <w:shd w:val="clear" w:color="auto" w:fill="FFFFFF"/>
        </w:rPr>
        <w:t>.</w:t>
      </w:r>
      <w:r w:rsidR="005B00C4">
        <w:rPr>
          <w:color w:val="000000" w:themeColor="text1"/>
          <w:sz w:val="28"/>
          <w:szCs w:val="28"/>
          <w:shd w:val="clear" w:color="auto" w:fill="FFFFFF"/>
          <w:lang w:val="uk-UA"/>
        </w:rPr>
        <w:br w:type="page"/>
      </w:r>
    </w:p>
    <w:p w14:paraId="43D48896" w14:textId="77777777" w:rsidR="005F2C28" w:rsidRPr="007555EE" w:rsidRDefault="005F2C28" w:rsidP="00837CBB">
      <w:pPr>
        <w:spacing w:line="276" w:lineRule="auto"/>
        <w:ind w:left="142"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029FFE28" w14:textId="61C1E2AA" w:rsidR="00AA4D88" w:rsidRDefault="003F34F4" w:rsidP="00AA4D88">
      <w:pPr>
        <w:pStyle w:val="af2"/>
        <w:numPr>
          <w:ilvl w:val="0"/>
          <w:numId w:val="19"/>
        </w:numPr>
        <w:spacing w:line="276" w:lineRule="auto"/>
        <w:ind w:left="426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</w:t>
      </w:r>
      <w:r w:rsidRPr="00C67F6C">
        <w:rPr>
          <w:color w:val="000000" w:themeColor="text1"/>
          <w:sz w:val="28"/>
          <w:szCs w:val="28"/>
          <w:shd w:val="clear" w:color="auto" w:fill="FFFFFF"/>
          <w:lang w:val="uk-UA"/>
        </w:rPr>
        <w:t>язання задачі</w:t>
      </w:r>
      <w:r w:rsidR="00AA4D88">
        <w:rPr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w14:paraId="7D149081" w14:textId="2B884ECC" w:rsidR="00AA4D88" w:rsidRPr="00AA4D88" w:rsidRDefault="00AA4D88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розв’язання задачі можна представити у вигляді такої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послідовності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дій:</w:t>
      </w:r>
    </w:p>
    <w:p w14:paraId="18F88ED1" w14:textId="17A683C1" w:rsidR="00AA4D88" w:rsidRDefault="00AA4D88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Дія 1. Ввести елементи одновимірного масиву а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rr</w:t>
      </w: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14:paraId="6A192E58" w14:textId="3ED899C1" w:rsidR="00AA4D88" w:rsidRPr="00AA4D88" w:rsidRDefault="00AA4D88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Дія 2. Знайти середнє арифметичне.</w:t>
      </w:r>
    </w:p>
    <w:p w14:paraId="128B9569" w14:textId="347038E1" w:rsidR="00AA4D88" w:rsidRPr="00AA4D88" w:rsidRDefault="00AA4D88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Дія 2. Від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сортувати елементи, які менші середнього арифметичного</w:t>
      </w:r>
    </w:p>
    <w:p w14:paraId="736AD68C" w14:textId="14CFC31D" w:rsidR="005B00C4" w:rsidRPr="00371F47" w:rsidRDefault="00AA4D88" w:rsidP="00371F47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Дія 3. Вивести упорядкований масив на екран.</w:t>
      </w:r>
    </w:p>
    <w:p w14:paraId="64B5B04B" w14:textId="17C8E552" w:rsidR="002B7197" w:rsidRPr="004613AC" w:rsidRDefault="003F34F4" w:rsidP="004613AC">
      <w:pPr>
        <w:pStyle w:val="af2"/>
        <w:numPr>
          <w:ilvl w:val="0"/>
          <w:numId w:val="19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4613AC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4492D0BA" w14:textId="56D8955A" w:rsidR="004F36C7" w:rsidRDefault="004F36C7" w:rsidP="00837CBB">
      <w:pPr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61E8B012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AA4D88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&lt;iostream&gt;</w:t>
      </w:r>
    </w:p>
    <w:p w14:paraId="36B79B19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AA4D88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&lt;fstream&gt;</w:t>
      </w:r>
    </w:p>
    <w:p w14:paraId="3CC5F1E3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AA4D88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&lt;cmath&gt;</w:t>
      </w:r>
    </w:p>
    <w:p w14:paraId="10DD6936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#include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AA4D88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&lt;ctime&gt;</w:t>
      </w:r>
    </w:p>
    <w:p w14:paraId="1919E4A2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164CE2E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using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namespace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std;</w:t>
      </w:r>
    </w:p>
    <w:p w14:paraId="63467E72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26DBD0C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writeArr(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len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66FA42D5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printArr(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len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AA4D88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sep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= </w:t>
      </w:r>
      <w:r w:rsidRPr="00AA4D88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' '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29E2DE8A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F8022F4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insertionSort(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max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71C9EE23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getCer(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len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6AC1AC86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3047B9B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main() {</w:t>
      </w:r>
    </w:p>
    <w:p w14:paraId="7E06A480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ifstream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fin(</w:t>
      </w:r>
      <w:r w:rsidRPr="00AA4D88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"input.txt"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5FE1AF5F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fout(</w:t>
      </w:r>
      <w:r w:rsidRPr="00AA4D88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"output.txt"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7011A680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srand(time(0));</w:t>
      </w:r>
    </w:p>
    <w:p w14:paraId="702D7847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B6C3EB2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len;</w:t>
      </w:r>
    </w:p>
    <w:p w14:paraId="22ADF2BB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fin </w:t>
      </w:r>
      <w:r w:rsidRPr="00AA4D88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&gt;&gt;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len;</w:t>
      </w:r>
    </w:p>
    <w:p w14:paraId="0645AF07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A5850C6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fout </w:t>
      </w:r>
      <w:r w:rsidRPr="00AA4D88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AA4D88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Длина</w:t>
      </w:r>
      <w:r w:rsidRPr="00AA4D88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массива</w:t>
      </w:r>
      <w:r w:rsidRPr="00AA4D88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: "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AA4D88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len </w:t>
      </w:r>
      <w:r w:rsidRPr="00AA4D88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14:paraId="691F7C5E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7F30414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*arr = 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new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[len];</w:t>
      </w:r>
    </w:p>
    <w:p w14:paraId="40F05C9D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writeArr(arr, len);</w:t>
      </w:r>
    </w:p>
    <w:p w14:paraId="601DDBDC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488652E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fout </w:t>
      </w:r>
      <w:r w:rsidRPr="00AA4D88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 </w:t>
      </w:r>
      <w:r w:rsidRPr="00AA4D88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AA4D88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Был</w:t>
      </w:r>
      <w:r w:rsidRPr="00AA4D88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сгенерирован</w:t>
      </w:r>
      <w:r w:rsidRPr="00AA4D88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массив</w:t>
      </w:r>
      <w:r w:rsidRPr="00AA4D88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: "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AA4D88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14:paraId="2F9E82E2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printArr(arr, len, fout, </w:t>
      </w:r>
      <w:r w:rsidRPr="00AA4D88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' '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6F0FE49A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FC1D33E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cer = getCer(arr, len);</w:t>
      </w:r>
    </w:p>
    <w:p w14:paraId="59D1CF8F" w14:textId="77777777" w:rsid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fout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"Элементы не меньше среднего арифметического ("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cer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"):"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endl;</w:t>
      </w:r>
    </w:p>
    <w:p w14:paraId="61147937" w14:textId="77777777" w:rsid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697B0BC5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len; i++) {</w:t>
      </w:r>
    </w:p>
    <w:p w14:paraId="307F67C6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(arr[i] &gt;= cer) fout </w:t>
      </w:r>
      <w:r w:rsidRPr="00AA4D88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arr[i];</w:t>
      </w:r>
    </w:p>
    <w:p w14:paraId="22BCDD4A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else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fout </w:t>
      </w:r>
      <w:r w:rsidRPr="00AA4D88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AA4D88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"  "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428228DD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fout </w:t>
      </w:r>
      <w:r w:rsidRPr="00AA4D88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AA4D88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' '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16667CFB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74D562BA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fout </w:t>
      </w:r>
      <w:r w:rsidRPr="00AA4D88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14:paraId="39396697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A2193C8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insertionSort(arr, len, cer);</w:t>
      </w:r>
    </w:p>
    <w:p w14:paraId="252F5333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3978274" w14:textId="77777777" w:rsid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fout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eastAsia="uk-UA"/>
        </w:rPr>
        <w:t>"Отсортированный массив: "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eastAsia="uk-U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 endl;</w:t>
      </w:r>
    </w:p>
    <w:p w14:paraId="06745517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printArr(arr, len, fout, </w:t>
      </w:r>
      <w:r w:rsidRPr="00AA4D88">
        <w:rPr>
          <w:rFonts w:ascii="Consolas" w:hAnsi="Consolas" w:cs="Consolas"/>
          <w:color w:val="A31515"/>
          <w:kern w:val="0"/>
          <w:sz w:val="19"/>
          <w:szCs w:val="19"/>
          <w:lang w:val="en-US" w:eastAsia="uk-UA"/>
        </w:rPr>
        <w:t>' '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);</w:t>
      </w:r>
    </w:p>
    <w:p w14:paraId="37F108A1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4E4E7F3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fin.close();</w:t>
      </w:r>
    </w:p>
    <w:p w14:paraId="4CA3187D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fout.close();</w:t>
      </w:r>
    </w:p>
    <w:p w14:paraId="27EF4AA1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20EC673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delete[]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arr;</w:t>
      </w:r>
    </w:p>
    <w:p w14:paraId="2BDFF9F4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0;</w:t>
      </w:r>
    </w:p>
    <w:p w14:paraId="4A84C6C1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62C9AE08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6E265387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insertionSort(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max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4F5F4E17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1; i &lt; 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n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16439F80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[i] &gt;= 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max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) 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continue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3B4AAE7E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B14EC12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right = i, left = </w:t>
      </w:r>
      <w:r w:rsidRPr="00AA4D88">
        <w:rPr>
          <w:rFonts w:ascii="Consolas" w:hAnsi="Consolas" w:cs="Consolas"/>
          <w:color w:val="6F008A"/>
          <w:kern w:val="0"/>
          <w:sz w:val="19"/>
          <w:szCs w:val="19"/>
          <w:lang w:val="en-US" w:eastAsia="uk-UA"/>
        </w:rPr>
        <w:t>NULL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2CB12F47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246F8E3C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while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true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66B06CA9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j = right - 1; j &gt;= 0; j--) {</w:t>
      </w:r>
    </w:p>
    <w:p w14:paraId="19457992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[j] &lt; 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max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19559847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left = j;</w:t>
      </w:r>
    </w:p>
    <w:p w14:paraId="03BFA527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break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6A2F75F9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39CDC320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25C36B28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4F2B0C7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(left == </w:t>
      </w:r>
      <w:r w:rsidRPr="00AA4D88">
        <w:rPr>
          <w:rFonts w:ascii="Consolas" w:hAnsi="Consolas" w:cs="Consolas"/>
          <w:color w:val="6F008A"/>
          <w:kern w:val="0"/>
          <w:sz w:val="19"/>
          <w:szCs w:val="19"/>
          <w:lang w:val="en-US" w:eastAsia="uk-UA"/>
        </w:rPr>
        <w:t>NULL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) 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break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7D749490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if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[right] &gt;= 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[left]) 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break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7C744315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</w:p>
    <w:p w14:paraId="133E76B1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tmp = 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[right];</w:t>
      </w:r>
    </w:p>
    <w:p w14:paraId="5E5C13BB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[right] = 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[left];</w:t>
      </w:r>
    </w:p>
    <w:p w14:paraId="0D6DC5F4" w14:textId="77777777" w:rsidR="00AA4D88" w:rsidRPr="00104761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04761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10476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[left] = tmp;</w:t>
      </w:r>
    </w:p>
    <w:p w14:paraId="474FCD06" w14:textId="77777777" w:rsidR="00AA4D88" w:rsidRPr="00104761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5B793F89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10476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0476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104761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right = left;</w:t>
      </w:r>
    </w:p>
    <w:p w14:paraId="55875B3C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left = </w:t>
      </w:r>
      <w:r w:rsidRPr="00AA4D88">
        <w:rPr>
          <w:rFonts w:ascii="Consolas" w:hAnsi="Consolas" w:cs="Consolas"/>
          <w:color w:val="6F008A"/>
          <w:kern w:val="0"/>
          <w:sz w:val="19"/>
          <w:szCs w:val="19"/>
          <w:lang w:val="en-US" w:eastAsia="uk-UA"/>
        </w:rPr>
        <w:t>NULL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44C3FF4A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2E258257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70060FE1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39C277F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08A3F740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5510A00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getCer(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len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60F95ADE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long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long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sum = 0;</w:t>
      </w:r>
    </w:p>
    <w:p w14:paraId="591FF1AE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398783CB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len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1ED7C596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 xml:space="preserve">sum += 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[i];</w:t>
      </w:r>
    </w:p>
    <w:p w14:paraId="56C3BFDE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2EA48037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7D78C47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return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sum / 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len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232D78E1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22831799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1A2D037A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writeArr(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len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4BEB3051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len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18A97AD4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[i] = 10 + rand() % 90;</w:t>
      </w:r>
    </w:p>
    <w:p w14:paraId="38D9E3F8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1A0B697A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}</w:t>
      </w:r>
    </w:p>
    <w:p w14:paraId="42DA32A1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7D52500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void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printArr(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*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len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AA4D88">
        <w:rPr>
          <w:rFonts w:ascii="Consolas" w:hAnsi="Consolas" w:cs="Consolas"/>
          <w:color w:val="2B91AF"/>
          <w:kern w:val="0"/>
          <w:sz w:val="19"/>
          <w:szCs w:val="19"/>
          <w:lang w:val="en-US" w:eastAsia="uk-UA"/>
        </w:rPr>
        <w:t>ofstream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&amp;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, 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char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sep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) {</w:t>
      </w:r>
    </w:p>
    <w:p w14:paraId="56F95B06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for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(</w:t>
      </w:r>
      <w:r w:rsidRPr="00AA4D88">
        <w:rPr>
          <w:rFonts w:ascii="Consolas" w:hAnsi="Consolas" w:cs="Consolas"/>
          <w:color w:val="0000FF"/>
          <w:kern w:val="0"/>
          <w:sz w:val="19"/>
          <w:szCs w:val="19"/>
          <w:lang w:val="en-US" w:eastAsia="uk-UA"/>
        </w:rPr>
        <w:t>int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i = 0; i &lt; 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len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 i++) {</w:t>
      </w:r>
    </w:p>
    <w:p w14:paraId="3725CFD8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AA4D88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arr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[i] </w:t>
      </w:r>
      <w:r w:rsidRPr="00AA4D88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sep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>;</w:t>
      </w:r>
    </w:p>
    <w:p w14:paraId="40A36311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  <w:t>}</w:t>
      </w:r>
    </w:p>
    <w:p w14:paraId="571C5599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750CA0ED" w14:textId="77777777" w:rsidR="00AA4D88" w:rsidRPr="00AA4D88" w:rsidRDefault="00AA4D88" w:rsidP="00AA4D8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ab/>
      </w:r>
      <w:r w:rsidRPr="00AA4D88">
        <w:rPr>
          <w:rFonts w:ascii="Consolas" w:hAnsi="Consolas" w:cs="Consolas"/>
          <w:color w:val="808080"/>
          <w:kern w:val="0"/>
          <w:sz w:val="19"/>
          <w:szCs w:val="19"/>
          <w:lang w:val="en-US" w:eastAsia="uk-UA"/>
        </w:rPr>
        <w:t>fout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</w:t>
      </w:r>
      <w:r w:rsidRPr="00AA4D88">
        <w:rPr>
          <w:rFonts w:ascii="Consolas" w:hAnsi="Consolas" w:cs="Consolas"/>
          <w:color w:val="008080"/>
          <w:kern w:val="0"/>
          <w:sz w:val="19"/>
          <w:szCs w:val="19"/>
          <w:lang w:val="en-US" w:eastAsia="uk-UA"/>
        </w:rPr>
        <w:t>&lt;&lt;</w:t>
      </w:r>
      <w:r w:rsidRPr="00AA4D88"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  <w:t xml:space="preserve"> endl;</w:t>
      </w:r>
    </w:p>
    <w:p w14:paraId="29391BC4" w14:textId="008695D8" w:rsidR="002B7197" w:rsidRDefault="00AA4D88" w:rsidP="00AA4D88">
      <w:pPr>
        <w:spacing w:line="276" w:lineRule="auto"/>
        <w:ind w:left="142" w:firstLine="0"/>
        <w:rPr>
          <w:kern w:val="0"/>
          <w:sz w:val="28"/>
          <w:szCs w:val="28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}</w:t>
      </w:r>
    </w:p>
    <w:p w14:paraId="7DAB18F4" w14:textId="77777777" w:rsidR="00724151" w:rsidRDefault="00724151" w:rsidP="00837CBB">
      <w:pPr>
        <w:spacing w:line="276" w:lineRule="auto"/>
        <w:ind w:left="142" w:firstLine="0"/>
        <w:rPr>
          <w:kern w:val="0"/>
          <w:sz w:val="28"/>
          <w:szCs w:val="28"/>
          <w:lang w:val="en-US" w:eastAsia="uk-UA"/>
        </w:rPr>
      </w:pPr>
    </w:p>
    <w:p w14:paraId="382CBFCA" w14:textId="77777777" w:rsidR="00724151" w:rsidRDefault="00724151">
      <w:pPr>
        <w:ind w:firstLine="0"/>
        <w:jc w:val="left"/>
        <w:rPr>
          <w:kern w:val="0"/>
          <w:sz w:val="28"/>
          <w:szCs w:val="28"/>
          <w:lang w:val="en-US" w:eastAsia="uk-UA"/>
        </w:rPr>
      </w:pPr>
      <w:r>
        <w:rPr>
          <w:kern w:val="0"/>
          <w:sz w:val="28"/>
          <w:szCs w:val="28"/>
          <w:lang w:val="en-US" w:eastAsia="uk-UA"/>
        </w:rPr>
        <w:br w:type="page"/>
      </w:r>
    </w:p>
    <w:p w14:paraId="097797D6" w14:textId="7DC0E7C8" w:rsidR="00724151" w:rsidRPr="004613AC" w:rsidRDefault="00724151" w:rsidP="004613AC">
      <w:pPr>
        <w:pStyle w:val="af2"/>
        <w:numPr>
          <w:ilvl w:val="0"/>
          <w:numId w:val="19"/>
        </w:numPr>
        <w:spacing w:line="276" w:lineRule="auto"/>
        <w:ind w:left="567"/>
        <w:rPr>
          <w:kern w:val="0"/>
          <w:sz w:val="28"/>
          <w:szCs w:val="28"/>
          <w:lang w:eastAsia="uk-UA"/>
        </w:rPr>
      </w:pPr>
      <w:r w:rsidRPr="004613AC">
        <w:rPr>
          <w:kern w:val="0"/>
          <w:sz w:val="28"/>
          <w:szCs w:val="28"/>
          <w:lang w:eastAsia="uk-UA"/>
        </w:rPr>
        <w:lastRenderedPageBreak/>
        <w:t>Результат виконання програми:</w:t>
      </w:r>
    </w:p>
    <w:p w14:paraId="7F31C22F" w14:textId="77777777" w:rsidR="00724151" w:rsidRDefault="00724151" w:rsidP="00837CBB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</w:p>
    <w:p w14:paraId="06D93CA5" w14:textId="227864C9" w:rsidR="00724151" w:rsidRPr="00724151" w:rsidRDefault="004613AC" w:rsidP="00837CBB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7FBF33AE" wp14:editId="652E910C">
            <wp:extent cx="5619750" cy="2800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060A" w14:textId="77777777" w:rsidR="00724151" w:rsidRPr="004613AC" w:rsidRDefault="00724151" w:rsidP="00837CBB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</w:p>
    <w:p w14:paraId="4187E078" w14:textId="77777777" w:rsidR="00AA4D88" w:rsidRDefault="00AA4D88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66ED580" w14:textId="5C584625" w:rsidR="00CF5A27" w:rsidRPr="000354DE" w:rsidRDefault="006E2DE5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на цій</w:t>
      </w:r>
      <w:r w:rsidR="00E826CE">
        <w:rPr>
          <w:sz w:val="28"/>
          <w:szCs w:val="28"/>
          <w:lang w:val="uk-UA"/>
        </w:rPr>
        <w:t xml:space="preserve"> лабораторній роботі </w:t>
      </w:r>
      <w:r w:rsidR="004613AC">
        <w:rPr>
          <w:sz w:val="28"/>
          <w:szCs w:val="28"/>
        </w:rPr>
        <w:t xml:space="preserve">я </w:t>
      </w:r>
      <w:r w:rsidR="004613AC">
        <w:rPr>
          <w:sz w:val="28"/>
          <w:szCs w:val="28"/>
          <w:lang w:val="uk-UA"/>
        </w:rPr>
        <w:t>оволодів</w:t>
      </w:r>
      <w:r w:rsidR="004F36C7">
        <w:rPr>
          <w:sz w:val="28"/>
          <w:szCs w:val="28"/>
          <w:lang w:val="uk-UA"/>
        </w:rPr>
        <w:t xml:space="preserve"> навичками скаладання програм пошуку та сортування елементів массиву.</w:t>
      </w:r>
    </w:p>
    <w:sectPr w:rsidR="00CF5A27" w:rsidRPr="000354DE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C2932" w14:textId="77777777" w:rsidR="00FB33B6" w:rsidRDefault="00FB33B6">
      <w:r>
        <w:separator/>
      </w:r>
    </w:p>
  </w:endnote>
  <w:endnote w:type="continuationSeparator" w:id="0">
    <w:p w14:paraId="11555AD4" w14:textId="77777777" w:rsidR="00FB33B6" w:rsidRDefault="00FB3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06AE3266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63D024A8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31B2450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034CDE64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3BD067EB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452F7D69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9EAF338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55818F86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735714C6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77777777" w:rsidR="00D55C72" w:rsidRPr="00653F61" w:rsidRDefault="00E8558A" w:rsidP="00D55C7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121.1151.04.05</w:t>
          </w:r>
        </w:p>
      </w:tc>
    </w:tr>
    <w:tr w:rsidR="00EA7507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EA7507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9F24428" w:rsidR="00EA7507" w:rsidRPr="00D55C72" w:rsidRDefault="008A5A04" w:rsidP="00E8558A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>
            <w:rPr>
              <w:spacing w:val="-10"/>
              <w:sz w:val="28"/>
              <w:szCs w:val="28"/>
              <w:lang w:val="uk-UA" w:eastAsia="uk-UA"/>
            </w:rPr>
            <w:t>Розробка та реалізація пошуку та сортування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A7507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EA7507" w:rsidRPr="00B658D4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EA7507" w:rsidRPr="00BF7874" w:rsidRDefault="00BF787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3FA42D24" w:rsidR="00104761" w:rsidRPr="00ED4F3A" w:rsidRDefault="00104761" w:rsidP="00104761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</w:tr>
    <w:tr w:rsidR="00EA7507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EA7507" w:rsidRPr="00317655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EA7507" w:rsidRPr="000B489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A7507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77777777" w:rsidR="00EA7507" w:rsidRPr="00475762" w:rsidRDefault="00E8558A" w:rsidP="00F12CE4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121.1151.04.05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1C823D2C" w:rsidR="00EA7507" w:rsidRPr="00BF7874" w:rsidRDefault="00BF7874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794FEC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03DBE8F7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850F2B" w14:textId="77777777" w:rsidR="00FB33B6" w:rsidRDefault="00FB33B6">
      <w:r>
        <w:separator/>
      </w:r>
    </w:p>
  </w:footnote>
  <w:footnote w:type="continuationSeparator" w:id="0">
    <w:p w14:paraId="59A3AA61" w14:textId="77777777" w:rsidR="00FB33B6" w:rsidRDefault="00FB3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4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2"/>
  </w:num>
  <w:num w:numId="4">
    <w:abstractNumId w:val="16"/>
  </w:num>
  <w:num w:numId="5">
    <w:abstractNumId w:val="15"/>
  </w:num>
  <w:num w:numId="6">
    <w:abstractNumId w:val="19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9"/>
  </w:num>
  <w:num w:numId="13">
    <w:abstractNumId w:val="10"/>
  </w:num>
  <w:num w:numId="14">
    <w:abstractNumId w:val="13"/>
  </w:num>
  <w:num w:numId="15">
    <w:abstractNumId w:val="20"/>
  </w:num>
  <w:num w:numId="16">
    <w:abstractNumId w:val="17"/>
  </w:num>
  <w:num w:numId="17">
    <w:abstractNumId w:val="2"/>
  </w:num>
  <w:num w:numId="18">
    <w:abstractNumId w:val="5"/>
  </w:num>
  <w:num w:numId="19">
    <w:abstractNumId w:val="11"/>
  </w:num>
  <w:num w:numId="20">
    <w:abstractNumId w:val="8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1036B"/>
    <w:rsid w:val="000354DE"/>
    <w:rsid w:val="000543FF"/>
    <w:rsid w:val="000566F1"/>
    <w:rsid w:val="00060A30"/>
    <w:rsid w:val="00061CCE"/>
    <w:rsid w:val="00082ABC"/>
    <w:rsid w:val="00083D60"/>
    <w:rsid w:val="000852DC"/>
    <w:rsid w:val="00093B1D"/>
    <w:rsid w:val="00096764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104761"/>
    <w:rsid w:val="001241B1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C3940"/>
    <w:rsid w:val="001F372A"/>
    <w:rsid w:val="00204364"/>
    <w:rsid w:val="00205471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5B6A"/>
    <w:rsid w:val="00447229"/>
    <w:rsid w:val="00447E32"/>
    <w:rsid w:val="004532A1"/>
    <w:rsid w:val="004546A9"/>
    <w:rsid w:val="0045601D"/>
    <w:rsid w:val="004613AC"/>
    <w:rsid w:val="004622E3"/>
    <w:rsid w:val="00475762"/>
    <w:rsid w:val="00476301"/>
    <w:rsid w:val="00482E00"/>
    <w:rsid w:val="00497085"/>
    <w:rsid w:val="004C60DE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D484F"/>
    <w:rsid w:val="005E3FE0"/>
    <w:rsid w:val="005E504C"/>
    <w:rsid w:val="005F2C28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703AAF"/>
    <w:rsid w:val="00705159"/>
    <w:rsid w:val="007226B2"/>
    <w:rsid w:val="00724151"/>
    <w:rsid w:val="00725BD7"/>
    <w:rsid w:val="00731DAD"/>
    <w:rsid w:val="007327B2"/>
    <w:rsid w:val="0073437B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4FEC"/>
    <w:rsid w:val="00795744"/>
    <w:rsid w:val="00796FCB"/>
    <w:rsid w:val="007A06F7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B45EF"/>
    <w:rsid w:val="008C2ED4"/>
    <w:rsid w:val="008C4053"/>
    <w:rsid w:val="008C4BFA"/>
    <w:rsid w:val="008C775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495B"/>
    <w:rsid w:val="00965BD6"/>
    <w:rsid w:val="00981BE8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0448"/>
    <w:rsid w:val="00BF291D"/>
    <w:rsid w:val="00BF7874"/>
    <w:rsid w:val="00C117AC"/>
    <w:rsid w:val="00C16261"/>
    <w:rsid w:val="00C16F84"/>
    <w:rsid w:val="00C21C83"/>
    <w:rsid w:val="00C2362A"/>
    <w:rsid w:val="00C40B70"/>
    <w:rsid w:val="00C53064"/>
    <w:rsid w:val="00C57CF7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12CE4"/>
    <w:rsid w:val="00F13E68"/>
    <w:rsid w:val="00F16CB9"/>
    <w:rsid w:val="00F238A0"/>
    <w:rsid w:val="00F42930"/>
    <w:rsid w:val="00F55C81"/>
    <w:rsid w:val="00F57988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694</TotalTime>
  <Pages>5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29</cp:revision>
  <cp:lastPrinted>2015-09-20T08:44:00Z</cp:lastPrinted>
  <dcterms:created xsi:type="dcterms:W3CDTF">2016-09-25T11:38:00Z</dcterms:created>
  <dcterms:modified xsi:type="dcterms:W3CDTF">2018-02-10T18:12:00Z</dcterms:modified>
</cp:coreProperties>
</file>