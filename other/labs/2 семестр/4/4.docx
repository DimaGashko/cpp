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585CEB44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056131" w:rsidRPr="00056131">
        <w:rPr>
          <w:b/>
          <w:spacing w:val="-10"/>
          <w:sz w:val="28"/>
          <w:szCs w:val="28"/>
          <w:lang w:eastAsia="uk-UA"/>
        </w:rPr>
        <w:t>4</w:t>
      </w:r>
    </w:p>
    <w:p w14:paraId="6D72271E" w14:textId="7910FB5F" w:rsidR="002D4BEF" w:rsidRPr="002D4BEF" w:rsidRDefault="00056131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056131">
        <w:rPr>
          <w:b/>
          <w:sz w:val="28"/>
        </w:rPr>
        <w:t>Розробка та реалізація програм для роботи зі структурами</w:t>
      </w:r>
    </w:p>
    <w:p w14:paraId="01380373" w14:textId="53BD553E" w:rsidR="00141DAA" w:rsidRPr="00056131" w:rsidRDefault="002D4BEF" w:rsidP="00056131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056131" w:rsidRPr="00056131">
        <w:rPr>
          <w:spacing w:val="-10"/>
          <w:sz w:val="28"/>
          <w:szCs w:val="28"/>
          <w:lang w:val="uk-UA" w:eastAsia="uk-UA"/>
        </w:rPr>
        <w:t>оволодіння навичками складання програм для роботи зі</w:t>
      </w:r>
      <w:r w:rsidR="00056131" w:rsidRPr="00056131">
        <w:rPr>
          <w:spacing w:val="-10"/>
          <w:sz w:val="28"/>
          <w:szCs w:val="28"/>
          <w:lang w:eastAsia="uk-UA"/>
        </w:rPr>
        <w:t xml:space="preserve"> с</w:t>
      </w:r>
      <w:r w:rsidR="00056131">
        <w:rPr>
          <w:spacing w:val="-10"/>
          <w:sz w:val="28"/>
          <w:szCs w:val="28"/>
          <w:lang w:val="uk-UA" w:eastAsia="uk-UA"/>
        </w:rPr>
        <w:t>руктурами.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52263B9A" w:rsidR="005A3E81" w:rsidRDefault="002D4BE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056131">
        <w:rPr>
          <w:b/>
          <w:color w:val="000000" w:themeColor="text1"/>
          <w:spacing w:val="-10"/>
          <w:sz w:val="28"/>
          <w:szCs w:val="28"/>
          <w:lang w:eastAsia="uk-UA"/>
        </w:rPr>
        <w:t>4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програми. Поясніть, яку за</w:t>
      </w:r>
      <w:r w:rsidR="00493E7C">
        <w:rPr>
          <w:color w:val="000000" w:themeColor="text1"/>
          <w:spacing w:val="-10"/>
          <w:sz w:val="28"/>
          <w:szCs w:val="28"/>
          <w:lang w:eastAsia="uk-UA"/>
        </w:rPr>
        <w:t>дачу реалізує вказаний фрагмент</w:t>
      </w:r>
    </w:p>
    <w:p w14:paraId="1FC963D4" w14:textId="3640AA84" w:rsidR="007A0E7D" w:rsidRP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9D81C38" w14:textId="47E18E96" w:rsidR="000A266F" w:rsidRPr="00226ECF" w:rsidRDefault="000A266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</w:p>
    <w:p w14:paraId="19FCC977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11C9A157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&lt;cstring&gt;</w:t>
      </w:r>
    </w:p>
    <w:p w14:paraId="7F3F488A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&lt;cctype&gt;</w:t>
      </w:r>
    </w:p>
    <w:p w14:paraId="39CED057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FA41D05" w14:textId="11692A79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5F9F4F3" w14:textId="349A4794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4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136E799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</w:p>
    <w:p w14:paraId="325F797A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myType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56778A9C" w14:textId="64599442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fff[20]; 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aaa[20];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b;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eastAsia="uk-UA"/>
        </w:rPr>
        <w:t xml:space="preserve"> 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c;</w:t>
      </w:r>
    </w:p>
    <w:p w14:paraId="76F2AD99" w14:textId="598BB886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};</w:t>
      </w:r>
    </w:p>
    <w:p w14:paraId="56FABCBE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printStruct(</w:t>
      </w:r>
      <w:r w:rsidRPr="000A266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myType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[], 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C27B018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499B7836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fff: 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[i].fff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aaa: 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[i].aaa;</w:t>
      </w:r>
    </w:p>
    <w:p w14:paraId="6C5F943E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b : 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[i].b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c : 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A266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[i].c </w:t>
      </w:r>
      <w:r w:rsidRPr="000A266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29C70C8E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9D02FD3" w14:textId="5D2D32F1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2C79323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3D646541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myType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st[] = {</w:t>
      </w:r>
    </w:p>
    <w:p w14:paraId="4F8D49A7" w14:textId="6EE9ECE3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{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"assdss"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"ssdhshf"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,4,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4.5 },</w:t>
      </w:r>
    </w:p>
    <w:p w14:paraId="7A4F70BE" w14:textId="37310CF4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{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"jherhhgb"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"xczvfdg"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,9,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2.4 },</w:t>
      </w:r>
    </w:p>
    <w:p w14:paraId="54A52A80" w14:textId="41F49966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{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"xcvfd"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"hhgeryt"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,5,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4.1 },</w:t>
      </w:r>
    </w:p>
    <w:p w14:paraId="5F5C458B" w14:textId="427DFA66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{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"jrhjdfd"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</w:t>
      </w:r>
      <w:r w:rsid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"tyyyyy"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,7,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3.5 }</w:t>
      </w:r>
    </w:p>
    <w:p w14:paraId="71E4C58D" w14:textId="77777777" w:rsidR="000A266F" w:rsidRPr="007A0E7D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};</w:t>
      </w:r>
    </w:p>
    <w:p w14:paraId="707BAD2D" w14:textId="77777777" w:rsidR="000A266F" w:rsidRPr="007A0E7D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3AF9A65" w14:textId="21AD0CDA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A0E7D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printStruct(st, N); </w:t>
      </w:r>
    </w:p>
    <w:p w14:paraId="12C3090F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3F3B4C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double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k = 0;</w:t>
      </w:r>
    </w:p>
    <w:p w14:paraId="17D2AAF4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 = </w:t>
      </w:r>
      <w:r w:rsidRPr="000A266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'd'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7F50C0A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EDB945A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N; i++) {</w:t>
      </w:r>
    </w:p>
    <w:p w14:paraId="28D72DCB" w14:textId="77777777" w:rsidR="000A266F" w:rsidRP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(strchr(st[i].fff, c)) k++; </w:t>
      </w:r>
    </w:p>
    <w:p w14:paraId="62048A34" w14:textId="77777777" w:rsid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A266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//Увеличивание k, если в fff какой-то структуры находится 'd'</w:t>
      </w:r>
    </w:p>
    <w:p w14:paraId="6336D557" w14:textId="77777777" w:rsid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//(в первых N структурах)</w:t>
      </w:r>
    </w:p>
    <w:p w14:paraId="49A34C63" w14:textId="77777777" w:rsid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18B64D61" w14:textId="77777777" w:rsidR="000A266F" w:rsidRDefault="000A266F" w:rsidP="000A266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327F007" w14:textId="2C5124AA" w:rsidR="000A266F" w:rsidRPr="007A0E7D" w:rsidRDefault="000A266F" w:rsidP="007A0E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>. . .</w:t>
      </w:r>
    </w:p>
    <w:p w14:paraId="62C49F32" w14:textId="33AC2AFB" w:rsidR="000A266F" w:rsidRPr="000A266F" w:rsidRDefault="000A266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 w:rsidRPr="000A266F">
        <w:rPr>
          <w:color w:val="000000" w:themeColor="text1"/>
          <w:spacing w:val="-10"/>
          <w:sz w:val="28"/>
          <w:szCs w:val="28"/>
          <w:lang w:eastAsia="uk-UA"/>
        </w:rPr>
        <w:t>Фрагмент программы считает, в скольки структурах (первых N) в поле fff есть символ 'd'</w:t>
      </w:r>
      <w:r>
        <w:rPr>
          <w:color w:val="000000" w:themeColor="text1"/>
          <w:spacing w:val="-10"/>
          <w:sz w:val="28"/>
          <w:szCs w:val="28"/>
          <w:lang w:eastAsia="uk-UA"/>
        </w:rPr>
        <w:t xml:space="preserve">. После выполения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k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= 3.</w:t>
      </w:r>
    </w:p>
    <w:p w14:paraId="1AE195D3" w14:textId="7C81271B" w:rsidR="00493E7C" w:rsidRDefault="00493E7C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528E4407" w14:textId="4C9D4649" w:rsidR="003F34F4" w:rsidRPr="007A0E7D" w:rsidRDefault="003F34F4" w:rsidP="007A0E7D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lastRenderedPageBreak/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056131">
        <w:rPr>
          <w:b/>
          <w:color w:val="000000"/>
          <w:spacing w:val="-10"/>
          <w:sz w:val="28"/>
          <w:szCs w:val="28"/>
          <w:lang w:eastAsia="uk-UA"/>
        </w:rPr>
        <w:t>4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Створити структуру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t>. Визначити функції, що створюють масив структур. Завдати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t xml:space="preserve">критерій відбору. 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3D48896" w14:textId="5D6A56AA" w:rsidR="005F2C28" w:rsidRPr="007A0E7D" w:rsidRDefault="003F34F4" w:rsidP="007A0E7D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7D73814" w14:textId="77777777" w:rsidR="007A0E7D" w:rsidRPr="007A0E7D" w:rsidRDefault="007A0E7D" w:rsidP="007A0E7D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Структура "Держава":</w:t>
      </w:r>
    </w:p>
    <w:p w14:paraId="268F2BA3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− назва;</w:t>
      </w:r>
    </w:p>
    <w:p w14:paraId="5D89D3EB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− столиця;</w:t>
      </w:r>
    </w:p>
    <w:p w14:paraId="0B93D80F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− чисельність населення;</w:t>
      </w:r>
    </w:p>
    <w:p w14:paraId="41D46A53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− займана площа.</w:t>
      </w:r>
    </w:p>
    <w:p w14:paraId="0CFFD8CF" w14:textId="77777777" w:rsidR="007A0E7D" w:rsidRPr="007A0E7D" w:rsidRDefault="007A0E7D" w:rsidP="007A0E7D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Створити масив структур. Вивести:</w:t>
      </w:r>
    </w:p>
    <w:p w14:paraId="4E2D2AD4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a) список держав, які мають задану чисельність населення;</w:t>
      </w:r>
    </w:p>
    <w:p w14:paraId="35D0F89C" w14:textId="77777777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b) список держав, що мають площу більшу за вказану і чисельність</w:t>
      </w:r>
    </w:p>
    <w:p w14:paraId="2CDE3A3C" w14:textId="3CB2DE22" w:rsidR="007A0E7D" w:rsidRP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   </w:t>
      </w: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>населення у вказаному діапазоні;</w:t>
      </w:r>
    </w:p>
    <w:p w14:paraId="23539AD4" w14:textId="646CE729" w:rsidR="007A0E7D" w:rsidRDefault="007A0E7D" w:rsidP="007A0E7D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c) список держав, в алфавітному порядку. </w:t>
      </w:r>
      <w:r w:rsidRPr="007A0E7D">
        <w:rPr>
          <w:color w:val="000000" w:themeColor="text1"/>
          <w:sz w:val="28"/>
          <w:szCs w:val="28"/>
          <w:shd w:val="clear" w:color="auto" w:fill="FFFFFF"/>
          <w:lang w:val="uk-UA"/>
        </w:rPr>
        <w:cr/>
      </w:r>
    </w:p>
    <w:p w14:paraId="0CABFABF" w14:textId="77777777" w:rsidR="00F34AA2" w:rsidRPr="007555EE" w:rsidRDefault="00F34AA2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59EF86C" w:rsidR="00056131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Створити массив для кра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їн. </w:t>
      </w:r>
    </w:p>
    <w:p w14:paraId="6EAD3E4B" w14:textId="06183465" w:rsidR="003D4915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Заповнинення массиву данними клаїн (з файлу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input</w:t>
      </w:r>
      <w:r w:rsidRPr="003D4915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; формат даних у файлі: у першому рядку – кількість країн, у наступних данні країн у форматі «назва столиця населення площа»</w:t>
      </w:r>
      <w:r w:rsidRPr="003D4915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3BEC7EBB" w14:textId="0B1CD665" w:rsidR="003D4915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Сортування кра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їн</w:t>
      </w:r>
    </w:p>
    <w:p w14:paraId="6C599464" w14:textId="7A04FADD" w:rsidR="003D4915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країн (відсортованих)</w:t>
      </w:r>
    </w:p>
    <w:p w14:paraId="2C18E7B9" w14:textId="3FD9F28E" w:rsidR="003D4915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Вивід країн з населенням від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до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(де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 w:rsidRPr="003D4915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– вводить користувач)</w:t>
      </w:r>
    </w:p>
    <w:p w14:paraId="7BDCCFE4" w14:textId="69FE4FFB" w:rsidR="00056131" w:rsidRPr="003D4915" w:rsidRDefault="003D4915" w:rsidP="003D491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Вивід країн з населенням </w:t>
      </w:r>
      <w:r>
        <w:rPr>
          <w:color w:val="000000" w:themeColor="text1"/>
          <w:sz w:val="28"/>
          <w:szCs w:val="28"/>
          <w:shd w:val="clear" w:color="auto" w:fill="FFFFFF"/>
        </w:rPr>
        <w:t>б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ільше вказанного користувачем значення і площею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від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до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C4F448C" w14:textId="77777777" w:rsidR="003D4915" w:rsidRPr="003D4915" w:rsidRDefault="003D4915" w:rsidP="003D4915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64B5B04B" w14:textId="04BD3767" w:rsidR="002B7197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112483AF" w14:textId="4D0D71CC" w:rsidR="00226ECF" w:rsidRDefault="00226ECF" w:rsidP="00226ECF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9A6C34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1D9ED68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7199FC4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&lt;string&gt;</w:t>
      </w:r>
    </w:p>
    <w:p w14:paraId="3B6FD87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4CD0B27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5A3EA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0A22E0A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10C82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59DC1C9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name;</w:t>
      </w:r>
    </w:p>
    <w:p w14:paraId="6C41E08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capital;</w:t>
      </w:r>
    </w:p>
    <w:p w14:paraId="364FE87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population;</w:t>
      </w:r>
    </w:p>
    <w:p w14:paraId="32972C6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S;</w:t>
      </w:r>
    </w:p>
    <w:p w14:paraId="6C8E295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4D550A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print() {</w:t>
      </w:r>
    </w:p>
    <w:p w14:paraId="2684640C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name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"("</w:t>
      </w:r>
    </w:p>
    <w:p w14:paraId="3FFEF57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столица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capital</w:t>
      </w:r>
    </w:p>
    <w:p w14:paraId="331C305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";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население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population</w:t>
      </w:r>
    </w:p>
    <w:p w14:paraId="5B7796CE" w14:textId="77777777" w:rsidR="00226ECF" w:rsidRPr="003D4915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3D4915"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3D4915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 xml:space="preserve">";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площадь</w:t>
      </w:r>
      <w:r w:rsidRPr="003D4915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: "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3D4915"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3D4915"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3D4915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кв</w:t>
      </w:r>
      <w:r w:rsidRPr="003D4915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км</w:t>
      </w:r>
      <w:r w:rsidRPr="003D4915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)"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3D4915"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endl</w:t>
      </w: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15E139D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3D4915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C74171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};</w:t>
      </w:r>
    </w:p>
    <w:p w14:paraId="0CA6931E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D669D9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writeCountry(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4B7C24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printCountry(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8A6034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D88592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quickSort(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489168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A31B60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printLine(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symbol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'-'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50);</w:t>
      </w:r>
    </w:p>
    <w:p w14:paraId="6021BA02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8E9BBDE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09D8DEA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5FE2B6E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178FE75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6AB585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667CF2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781E535" w14:textId="77777777" w:rsid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len = 0;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//Количество стран, хранящихся в файле</w:t>
      </w:r>
    </w:p>
    <w:p w14:paraId="1D42C8F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fin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len;</w:t>
      </w:r>
    </w:p>
    <w:p w14:paraId="26258E9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9DC1A4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*countries =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[len];</w:t>
      </w:r>
    </w:p>
    <w:p w14:paraId="5BE93DC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writeCountry(countries, len, fin);</w:t>
      </w:r>
    </w:p>
    <w:p w14:paraId="1DF404A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3562B90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7613D4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min, max, tmp;</w:t>
      </w:r>
    </w:p>
    <w:p w14:paraId="587795D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BB5D65" w14:textId="77777777" w:rsid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 xml:space="preserve">// - - - </w:t>
      </w:r>
    </w:p>
    <w:p w14:paraId="74FAF029" w14:textId="77777777" w:rsid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"Все страны в алфавитном порядке: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59DC5A7E" w14:textId="77777777" w:rsid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588688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printLine();</w:t>
      </w:r>
    </w:p>
    <w:p w14:paraId="0D1E7A8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54E65B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quickSort(countries, 0, len - 1);</w:t>
      </w:r>
    </w:p>
    <w:p w14:paraId="0BA179A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printCountry(countries, len);</w:t>
      </w:r>
    </w:p>
    <w:p w14:paraId="4CC3959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64D962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printLine();</w:t>
      </w:r>
    </w:p>
    <w:p w14:paraId="6984F0C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C17355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 - - -</w:t>
      </w:r>
    </w:p>
    <w:p w14:paraId="1165A23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Страны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на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елением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от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cin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min;</w:t>
      </w:r>
    </w:p>
    <w:p w14:paraId="030D1BDC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До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cin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max;</w:t>
      </w:r>
    </w:p>
    <w:p w14:paraId="28F26E6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82816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printLine();</w:t>
      </w:r>
    </w:p>
    <w:p w14:paraId="64ABDD7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05BA77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4733A75E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item = countries[i];</w:t>
      </w:r>
    </w:p>
    <w:p w14:paraId="23A88AA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3DC09C7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(item.population &gt;= min &amp;&amp; item.population &lt;= max) {</w:t>
      </w:r>
    </w:p>
    <w:p w14:paraId="7B6FDA5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countries[i].print();</w:t>
      </w:r>
    </w:p>
    <w:p w14:paraId="0D189E5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47F3BF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02C035E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389ED1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printLine();</w:t>
      </w:r>
    </w:p>
    <w:p w14:paraId="6D58565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0F4B45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 - - -</w:t>
      </w:r>
    </w:p>
    <w:p w14:paraId="76B7A07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Страны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населением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больше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cin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tmp;</w:t>
      </w:r>
    </w:p>
    <w:p w14:paraId="7D939885" w14:textId="77777777" w:rsid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"И площей от: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min;</w:t>
      </w:r>
    </w:p>
    <w:p w14:paraId="224F157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До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cin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max;</w:t>
      </w:r>
    </w:p>
    <w:p w14:paraId="4EF62B8D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4F18D1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printLine();</w:t>
      </w:r>
    </w:p>
    <w:p w14:paraId="51BEDFD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29EC45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3FDF8AD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item = countries[i];</w:t>
      </w:r>
    </w:p>
    <w:p w14:paraId="7DDDFAEC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7F01F0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(item.population &gt; tmp &amp;&amp; item.S &gt;= min &amp;&amp; item.S &lt;= max) {</w:t>
      </w:r>
    </w:p>
    <w:p w14:paraId="61E2392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countries[i].print();</w:t>
      </w:r>
    </w:p>
    <w:p w14:paraId="3EB7C4E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B09475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E03307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B665CB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printLine();</w:t>
      </w:r>
    </w:p>
    <w:p w14:paraId="20FF56A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AD439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226EC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80838F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4E7E9F5E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AB4BD1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2C7742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writeCountry(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8BEB5C2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74FADE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=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{};</w:t>
      </w:r>
    </w:p>
    <w:p w14:paraId="06CFCD1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CFABD9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[i].name;</w:t>
      </w:r>
    </w:p>
    <w:p w14:paraId="6A4867CD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[i].capital;</w:t>
      </w:r>
    </w:p>
    <w:p w14:paraId="76C31FC7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[i].population;</w:t>
      </w:r>
    </w:p>
    <w:p w14:paraId="36A6FC3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fin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[i].S;</w:t>
      </w:r>
    </w:p>
    <w:p w14:paraId="3F27C68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3F88B2C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1001E8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CA0118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printCountry(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3CC9AB8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B584D4D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countries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[i].print();</w:t>
      </w:r>
    </w:p>
    <w:p w14:paraId="259A4F4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BDF20A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9F41DF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52ED6F7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printLine(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symbol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0F97EB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count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E7F538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symbol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35B33C9A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828B76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D1029D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4021943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33EDE0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D8EEFC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quickSort(</w:t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country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0655331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j =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D95781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middle =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[(i + j) / 2].name;</w:t>
      </w:r>
    </w:p>
    <w:p w14:paraId="3A2C9419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B3A4E15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do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66D27503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(middle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[i].name) i++;</w:t>
      </w:r>
    </w:p>
    <w:p w14:paraId="32DFD7D2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(middle </w:t>
      </w:r>
      <w:r w:rsidRPr="00226EC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[j].name) j--;</w:t>
      </w:r>
    </w:p>
    <w:p w14:paraId="50676410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9768C4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&lt;= j) {</w:t>
      </w:r>
    </w:p>
    <w:p w14:paraId="43F18C0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swap(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[i],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[j]);</w:t>
      </w:r>
    </w:p>
    <w:p w14:paraId="24953CB6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i++; j--;</w:t>
      </w:r>
    </w:p>
    <w:p w14:paraId="0C46E1FF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65898E1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EDADC7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} </w:t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 j);</w:t>
      </w:r>
    </w:p>
    <w:p w14:paraId="3C30946B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EBAA0A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&lt;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quickSort(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i,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8B19044" w14:textId="77777777" w:rsidR="00226ECF" w:rsidRPr="00226ECF" w:rsidRDefault="00226ECF" w:rsidP="00226EC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226EC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(j &gt;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quickSort(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226EC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</w:t>
      </w:r>
      <w:r w:rsidRPr="00226EC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, j);</w:t>
      </w:r>
    </w:p>
    <w:p w14:paraId="499FD71B" w14:textId="5EF84EA1" w:rsidR="00226ECF" w:rsidRPr="00226ECF" w:rsidRDefault="00226ECF" w:rsidP="003D3CB5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6D49BB0F" w:rsidR="00724151" w:rsidRDefault="00226ECF" w:rsidP="00837CBB">
      <w:pPr>
        <w:spacing w:line="276" w:lineRule="auto"/>
        <w:ind w:left="142" w:firstLine="0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t>Input.txt:</w:t>
      </w:r>
    </w:p>
    <w:p w14:paraId="409A1A6C" w14:textId="7BF62130" w:rsidR="00226ECF" w:rsidRPr="00226ECF" w:rsidRDefault="00226ECF" w:rsidP="003D3CB5">
      <w:pPr>
        <w:spacing w:line="276" w:lineRule="auto"/>
        <w:ind w:left="142" w:firstLine="0"/>
        <w:jc w:val="center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2C6418FD" wp14:editId="0ACC64F6">
            <wp:extent cx="3914775" cy="205456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748" cy="20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79A3649D" w:rsidR="00EA0EDA" w:rsidRDefault="00EA0EDA" w:rsidP="00A46273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</w:p>
    <w:p w14:paraId="0C57D2D9" w14:textId="6D53F204" w:rsidR="00A46273" w:rsidRDefault="00A46273" w:rsidP="00A46273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  <w:r w:rsidRPr="00A46273">
        <w:rPr>
          <w:b/>
          <w:noProof/>
          <w:sz w:val="28"/>
          <w:szCs w:val="28"/>
        </w:rPr>
        <w:drawing>
          <wp:inline distT="0" distB="0" distL="0" distR="0" wp14:anchorId="48787BA3" wp14:editId="512C038A">
            <wp:extent cx="6038850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EFC8" w14:textId="3C148BC4" w:rsidR="00211736" w:rsidRDefault="006E2DE5" w:rsidP="00056131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056131" w:rsidRPr="00056131">
        <w:rPr>
          <w:spacing w:val="-10"/>
          <w:sz w:val="28"/>
          <w:szCs w:val="28"/>
          <w:lang w:val="uk-UA" w:eastAsia="uk-UA"/>
        </w:rPr>
        <w:t>навичками складання програм для роботи зі</w:t>
      </w:r>
      <w:r w:rsidR="00056131">
        <w:rPr>
          <w:spacing w:val="-10"/>
          <w:sz w:val="28"/>
          <w:szCs w:val="28"/>
          <w:lang w:val="uk-UA" w:eastAsia="uk-UA"/>
        </w:rPr>
        <w:t xml:space="preserve"> структурами.</w:t>
      </w:r>
    </w:p>
    <w:p w14:paraId="6C5D0EEB" w14:textId="10C1BF3A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3D1C752" w14:textId="1668A1BE" w:rsidR="00211736" w:rsidRPr="00A46273" w:rsidRDefault="00226ECF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bookmarkStart w:id="0" w:name="_GoBack"/>
      <w:bookmarkEnd w:id="0"/>
      <w:r w:rsidRPr="00A46273">
        <w:rPr>
          <w:b/>
          <w:sz w:val="28"/>
          <w:szCs w:val="28"/>
        </w:rPr>
        <w:t xml:space="preserve"> </w:t>
      </w:r>
    </w:p>
    <w:sectPr w:rsidR="00211736" w:rsidRPr="00A4627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510F" w14:textId="77777777" w:rsidR="00C06738" w:rsidRDefault="00C06738">
      <w:r>
        <w:separator/>
      </w:r>
    </w:p>
  </w:endnote>
  <w:endnote w:type="continuationSeparator" w:id="0">
    <w:p w14:paraId="0323D6C3" w14:textId="77777777" w:rsidR="00C06738" w:rsidRDefault="00C0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0400220" w:rsidR="00D55C72" w:rsidRPr="00653F61" w:rsidRDefault="00056131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EED6DCF" w:rsidR="00EA7507" w:rsidRPr="00D55C72" w:rsidRDefault="00056131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для роботи зі структурами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D964A8E" w:rsidR="00EA7507" w:rsidRPr="00475762" w:rsidRDefault="00056131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E6BBECC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D4915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7AE8A" w14:textId="77777777" w:rsidR="00C06738" w:rsidRDefault="00C06738">
      <w:r>
        <w:separator/>
      </w:r>
    </w:p>
  </w:footnote>
  <w:footnote w:type="continuationSeparator" w:id="0">
    <w:p w14:paraId="2297EC3D" w14:textId="77777777" w:rsidR="00C06738" w:rsidRDefault="00C06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8"/>
  </w:num>
  <w:num w:numId="5">
    <w:abstractNumId w:val="16"/>
  </w:num>
  <w:num w:numId="6">
    <w:abstractNumId w:val="22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3"/>
  </w:num>
  <w:num w:numId="16">
    <w:abstractNumId w:val="19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1"/>
  </w:num>
  <w:num w:numId="22">
    <w:abstractNumId w:val="15"/>
  </w:num>
  <w:num w:numId="23">
    <w:abstractNumId w:val="17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26E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1775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36</cp:revision>
  <cp:lastPrinted>2015-09-20T08:44:00Z</cp:lastPrinted>
  <dcterms:created xsi:type="dcterms:W3CDTF">2016-09-25T11:38:00Z</dcterms:created>
  <dcterms:modified xsi:type="dcterms:W3CDTF">2018-02-28T10:40:00Z</dcterms:modified>
</cp:coreProperties>
</file>