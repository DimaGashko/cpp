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6BD8FC43" w:rsidR="00141DAA" w:rsidRPr="00DF5DE5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F5DE5" w:rsidRPr="00DF5DE5">
        <w:rPr>
          <w:b/>
          <w:spacing w:val="-10"/>
          <w:sz w:val="28"/>
          <w:szCs w:val="28"/>
          <w:lang w:eastAsia="uk-UA"/>
        </w:rPr>
        <w:t>7</w:t>
      </w:r>
    </w:p>
    <w:p w14:paraId="21ED770B" w14:textId="77777777" w:rsidR="00DF5DE5" w:rsidRPr="00DF5DE5" w:rsidRDefault="00DF5DE5" w:rsidP="00DF5DE5">
      <w:pPr>
        <w:spacing w:line="276" w:lineRule="auto"/>
        <w:ind w:left="142" w:firstLine="0"/>
        <w:jc w:val="center"/>
        <w:rPr>
          <w:b/>
          <w:sz w:val="28"/>
        </w:rPr>
      </w:pPr>
      <w:r w:rsidRPr="00DF5DE5">
        <w:rPr>
          <w:b/>
          <w:sz w:val="28"/>
        </w:rPr>
        <w:t>Розробка та реалізація програм з використанням директив</w:t>
      </w:r>
    </w:p>
    <w:p w14:paraId="341442C2" w14:textId="2DFC98E5" w:rsidR="00F129A5" w:rsidRPr="002D4BEF" w:rsidRDefault="00DF5DE5" w:rsidP="00DF5DE5">
      <w:pPr>
        <w:spacing w:line="276" w:lineRule="auto"/>
        <w:ind w:left="142" w:firstLine="0"/>
        <w:jc w:val="center"/>
        <w:rPr>
          <w:b/>
          <w:sz w:val="28"/>
        </w:rPr>
      </w:pPr>
      <w:r w:rsidRPr="00DF5DE5">
        <w:rPr>
          <w:b/>
          <w:sz w:val="28"/>
        </w:rPr>
        <w:t>препроцесора в додатках</w:t>
      </w:r>
    </w:p>
    <w:p w14:paraId="01380373" w14:textId="4EB35BED" w:rsidR="00141DAA" w:rsidRPr="004469F5" w:rsidRDefault="002D4BEF" w:rsidP="00DF5DE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DF5DE5" w:rsidRPr="00DF5DE5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DF5DE5" w:rsidRPr="00DF5DE5">
        <w:rPr>
          <w:spacing w:val="-10"/>
          <w:sz w:val="28"/>
          <w:szCs w:val="28"/>
          <w:lang w:eastAsia="uk-UA"/>
        </w:rPr>
        <w:t xml:space="preserve"> </w:t>
      </w:r>
      <w:r w:rsidR="00DF5DE5" w:rsidRPr="00DF5DE5">
        <w:rPr>
          <w:spacing w:val="-10"/>
          <w:sz w:val="28"/>
          <w:szCs w:val="28"/>
          <w:lang w:val="uk-UA" w:eastAsia="uk-UA"/>
        </w:rPr>
        <w:t>використанням директив препроцесора в додатках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498E8411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DF5DE5">
        <w:rPr>
          <w:b/>
          <w:color w:val="000000" w:themeColor="text1"/>
          <w:spacing w:val="-10"/>
          <w:sz w:val="28"/>
          <w:szCs w:val="28"/>
          <w:lang w:eastAsia="uk-UA"/>
        </w:rPr>
        <w:t>7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  <w:r w:rsidR="004469F5" w:rsidRPr="004469F5">
        <w:rPr>
          <w:rFonts w:asciiTheme="minorHAnsi" w:hAnsiTheme="minorHAnsi" w:cs="TimesNewRoman"/>
          <w:kern w:val="0"/>
          <w:sz w:val="28"/>
          <w:szCs w:val="28"/>
          <w:lang w:eastAsia="uk-UA"/>
        </w:rPr>
        <w:t>. Визначити вміст файлу file.txt</w:t>
      </w:r>
    </w:p>
    <w:p w14:paraId="5A61596B" w14:textId="1946CC72" w:rsidR="00C31C4F" w:rsidRDefault="00C31C4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</w:p>
    <w:p w14:paraId="143CBE00" w14:textId="50FEE0BD" w:rsidR="00C31C4F" w:rsidRPr="009B04A6" w:rsidRDefault="00C31C4F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B04A6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</w:p>
    <w:p w14:paraId="52855279" w14:textId="68D74024" w:rsidR="00DF5DE5" w:rsidRPr="009B04A6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B04A6"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#</w:t>
      </w:r>
      <w:r w:rsidRPr="00DF5DE5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include</w:t>
      </w:r>
      <w:r w:rsidRPr="009B04A6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9B04A6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&lt;</w:t>
      </w:r>
      <w:r w:rsidRPr="00DF5DE5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iostream</w:t>
      </w:r>
      <w:r w:rsidRPr="009B04A6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&gt;</w:t>
      </w:r>
    </w:p>
    <w:p w14:paraId="5FB9C7BE" w14:textId="77777777" w:rsidR="00DF5DE5" w:rsidRP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DF5DE5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7530B16A" w14:textId="77777777" w:rsidR="00DF5DE5" w:rsidRP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DF5DE5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 define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mkstr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(s) #s</w:t>
      </w:r>
    </w:p>
    <w:p w14:paraId="68133733" w14:textId="77777777" w:rsidR="00DF5DE5" w:rsidRP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DF5DE5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</w:t>
      </w:r>
    </w:p>
    <w:p w14:paraId="44399DEE" w14:textId="77777777" w:rsidR="00DF5DE5" w:rsidRP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{</w:t>
      </w:r>
    </w:p>
    <w:p w14:paraId="716C9DB5" w14:textId="5B96517D" w:rsidR="00DF5DE5" w:rsidRP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DF5DE5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mkstr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(I love JavaScript</w:t>
      </w: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EEB1852" w14:textId="77777777" w:rsidR="00DF5DE5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DF5DE5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19E3886A" w14:textId="4C10ED76" w:rsidR="00C31C4F" w:rsidRPr="009B04A6" w:rsidRDefault="00DF5DE5" w:rsidP="00DF5DE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7723342" w14:textId="13369DDB" w:rsidR="00750EF5" w:rsidRPr="009B04A6" w:rsidRDefault="00750EF5" w:rsidP="001B5C33">
      <w:pPr>
        <w:spacing w:line="276" w:lineRule="auto"/>
        <w:ind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7ADDC008" w14:textId="77777777" w:rsidR="004469F5" w:rsidRPr="009B04A6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2B9B7163" w14:textId="715E2CF6" w:rsidR="001B5C33" w:rsidRDefault="001B5C33" w:rsidP="00DF5DE5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</w:t>
      </w:r>
      <w:r w:rsidRPr="00DF5DE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фрагмент</w:t>
      </w:r>
      <w:r w:rsidRPr="00DF5DE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програми</w:t>
      </w:r>
      <w:r w:rsidRPr="00DF5DE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DF5DE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м</w:t>
      </w:r>
      <w:r w:rsidR="00DF5DE5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істить макрофункцію, а також оператор </w:t>
      </w:r>
      <w:r w:rsidR="00DF5DE5" w:rsidRPr="00DF5DE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#</w:t>
      </w:r>
      <w:r w:rsidR="00DF5DE5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, що заміняет текст на текст в лавпах. Тому в результаті виконання программи будет виведенно:</w:t>
      </w:r>
    </w:p>
    <w:p w14:paraId="44EFDC91" w14:textId="77777777" w:rsidR="00DF5DE5" w:rsidRPr="00DF5DE5" w:rsidRDefault="00DF5DE5" w:rsidP="00DF5DE5">
      <w:pPr>
        <w:spacing w:line="276" w:lineRule="auto"/>
        <w:ind w:left="142" w:firstLine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lang w:val="uk-UA" w:eastAsia="uk-UA"/>
        </w:rPr>
      </w:pPr>
    </w:p>
    <w:p w14:paraId="39D81C38" w14:textId="4BE70031" w:rsidR="000A266F" w:rsidRPr="00DF5DE5" w:rsidRDefault="00DF5DE5" w:rsidP="001B5C33">
      <w:pPr>
        <w:spacing w:line="276" w:lineRule="auto"/>
        <w:ind w:firstLine="0"/>
        <w:jc w:val="left"/>
        <w:rPr>
          <w:b/>
          <w:color w:val="000000" w:themeColor="text1"/>
          <w:spacing w:val="-10"/>
          <w:sz w:val="44"/>
          <w:szCs w:val="28"/>
          <w:lang w:val="uk-UA" w:eastAsia="uk-UA"/>
        </w:rPr>
      </w:pPr>
      <w:r w:rsidRPr="00DF5DE5">
        <w:rPr>
          <w:rFonts w:ascii="Consolas" w:hAnsi="Consolas" w:cs="Consolas"/>
          <w:b/>
          <w:color w:val="000000"/>
          <w:kern w:val="0"/>
          <w:sz w:val="28"/>
          <w:szCs w:val="19"/>
          <w:lang w:val="en-US" w:eastAsia="uk-UA"/>
        </w:rPr>
        <w:t>I</w:t>
      </w:r>
      <w:r w:rsidRPr="009B04A6">
        <w:rPr>
          <w:rFonts w:ascii="Consolas" w:hAnsi="Consolas" w:cs="Consolas"/>
          <w:b/>
          <w:color w:val="000000"/>
          <w:kern w:val="0"/>
          <w:sz w:val="28"/>
          <w:szCs w:val="19"/>
          <w:lang w:eastAsia="uk-UA"/>
        </w:rPr>
        <w:t xml:space="preserve"> </w:t>
      </w:r>
      <w:r w:rsidRPr="00DF5DE5">
        <w:rPr>
          <w:rFonts w:ascii="Consolas" w:hAnsi="Consolas" w:cs="Consolas"/>
          <w:b/>
          <w:color w:val="000000"/>
          <w:kern w:val="0"/>
          <w:sz w:val="28"/>
          <w:szCs w:val="19"/>
          <w:lang w:val="en-US" w:eastAsia="uk-UA"/>
        </w:rPr>
        <w:t>love</w:t>
      </w:r>
      <w:r w:rsidRPr="009B04A6">
        <w:rPr>
          <w:rFonts w:ascii="Consolas" w:hAnsi="Consolas" w:cs="Consolas"/>
          <w:b/>
          <w:color w:val="000000"/>
          <w:kern w:val="0"/>
          <w:sz w:val="28"/>
          <w:szCs w:val="19"/>
          <w:lang w:eastAsia="uk-UA"/>
        </w:rPr>
        <w:t xml:space="preserve"> </w:t>
      </w:r>
      <w:r w:rsidRPr="00DF5DE5">
        <w:rPr>
          <w:rFonts w:ascii="Consolas" w:hAnsi="Consolas" w:cs="Consolas"/>
          <w:b/>
          <w:color w:val="000000"/>
          <w:kern w:val="0"/>
          <w:sz w:val="28"/>
          <w:szCs w:val="19"/>
          <w:lang w:val="en-US" w:eastAsia="uk-UA"/>
        </w:rPr>
        <w:t>JavaScript</w:t>
      </w: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0FF023C3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DF5DE5">
        <w:rPr>
          <w:b/>
          <w:color w:val="000000"/>
          <w:spacing w:val="-10"/>
          <w:sz w:val="28"/>
          <w:szCs w:val="28"/>
          <w:lang w:eastAsia="uk-UA"/>
        </w:rPr>
        <w:t>7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з файлу. Файл треба створити 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Скласти та виконати програму, яка обробляє інформацію з файлу. Файл треба створити на основі завдання 4.2. Виконати запити,</w:t>
      </w:r>
      <w:r w:rsidR="001B5C33" w:rsidRPr="00E01424">
        <w:rPr>
          <w:color w:val="000000" w:themeColor="text1"/>
          <w:sz w:val="28"/>
          <w:szCs w:val="28"/>
          <w:shd w:val="clear" w:color="auto" w:fill="FFFFFF"/>
        </w:rPr>
        <w:t xml:space="preserve"> описані в завданні 4.2.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5918542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6AB21BC7" w14:textId="2E13F49D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Створити структуру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countries</w:t>
      </w:r>
    </w:p>
    <w:p w14:paraId="29A337F8" w14:textId="78B98383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Зчитат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и усі країни з файлу. </w:t>
      </w:r>
    </w:p>
    <w:p w14:paraId="7FF7442D" w14:textId="0A8CA575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Формат дан</w:t>
      </w:r>
      <w:r>
        <w:rPr>
          <w:color w:val="000000" w:themeColor="text1"/>
          <w:sz w:val="28"/>
          <w:szCs w:val="28"/>
          <w:shd w:val="clear" w:color="auto" w:fill="FFFFFF"/>
        </w:rPr>
        <w:t>ых:</w:t>
      </w:r>
    </w:p>
    <w:p w14:paraId="2332B15B" w14:textId="25ECBD46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</w:rPr>
        <w:t>- Кожний рядок – одна кра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їна</w:t>
      </w:r>
    </w:p>
    <w:p w14:paraId="6D217229" w14:textId="3C3100D1" w:rsidR="00E01424" w:rsidRP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Порядок задання параметрів країни: Назва, Столиця, Населення, Площа</w:t>
      </w:r>
    </w:p>
    <w:p w14:paraId="79F21E10" w14:textId="3752A049" w:rsidR="00B425E6" w:rsidRDefault="00E01424" w:rsidP="00B425E6">
      <w:pPr>
        <w:spacing w:line="276" w:lineRule="auto"/>
        <w:ind w:firstLine="284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r w:rsid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Виводимо список команд функцією </w:t>
      </w:r>
      <w:r w:rsidR="00AC7DB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printCommand</w:t>
      </w:r>
    </w:p>
    <w:p w14:paraId="77DBD440" w14:textId="1B35723F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4. Запускаемо нескінченний цикл, що постійно запитуе у користувача номер команди</w:t>
      </w:r>
    </w:p>
    <w:p w14:paraId="6C6C9361" w14:textId="3D463898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ab/>
        <w:t xml:space="preserve">Можливі такі команди: </w:t>
      </w:r>
    </w:p>
    <w:p w14:paraId="7B356D7A" w14:textId="4505EE0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printAll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(1) 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в алфавітному порядку.</w:t>
      </w:r>
    </w:p>
    <w:p w14:paraId="0F88D451" w14:textId="4503902A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printByPopul</w:t>
      </w:r>
      <w:r w:rsidRPr="00AC7DB7"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(2) -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населення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14:paraId="7CAFFE67" w14:textId="5474FCFD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printBySAndPolul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(3) 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площі з населенням більше вказанного числа.</w:t>
      </w:r>
    </w:p>
    <w:p w14:paraId="727983F6" w14:textId="64B9AF1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(4)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Додати країну</w:t>
      </w:r>
    </w:p>
    <w:p w14:paraId="427E65A9" w14:textId="2E5C463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clearConsole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(5)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Очистити екран консоли (при цьому знову друкуется список команд)</w:t>
      </w:r>
    </w:p>
    <w:p w14:paraId="1199E82A" w14:textId="00F83A2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exit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(0)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Вихід з програми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2EDCBA99" w14:textId="50E6E4F0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введена неіснуюча программа, то 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має вивестись «</w:t>
      </w:r>
      <w:r w:rsidR="007C54B7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Неправильная команда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»</w:t>
      </w:r>
    </w:p>
    <w:p w14:paraId="44E99FEE" w14:textId="77777777" w:rsidR="007C54B7" w:rsidRPr="00AC7DB7" w:rsidRDefault="007C54B7" w:rsidP="007C54B7">
      <w:pPr>
        <w:pStyle w:val="af2"/>
        <w:spacing w:line="276" w:lineRule="auto"/>
        <w:ind w:left="1079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6D4DDAEB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ED45A23" w14:textId="6D3271A7" w:rsidR="00033301" w:rsidRDefault="00033301" w:rsidP="00837CBB">
      <w:pPr>
        <w:ind w:left="142" w:firstLine="0"/>
        <w:jc w:val="left"/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  <w:t>main.cpp</w:t>
      </w:r>
    </w:p>
    <w:p w14:paraId="44F2F940" w14:textId="150343BD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</w:p>
    <w:p w14:paraId="3C56F15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&lt;iostream&gt;</w:t>
      </w:r>
    </w:p>
    <w:p w14:paraId="6E7647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&lt;iomanip&gt;</w:t>
      </w:r>
    </w:p>
    <w:p w14:paraId="4A95E47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&lt;fstream&gt;</w:t>
      </w:r>
    </w:p>
    <w:p w14:paraId="73697B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30A16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&lt;windows.h&gt;</w:t>
      </w:r>
    </w:p>
    <w:p w14:paraId="3A5E19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03902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"List.h"</w:t>
      </w:r>
    </w:p>
    <w:p w14:paraId="6EBDB1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"functions.h"</w:t>
      </w:r>
    </w:p>
    <w:p w14:paraId="7E5C22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9417360" w14:textId="704120B8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1EF40CD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39E05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main() {</w:t>
      </w:r>
    </w:p>
    <w:p w14:paraId="304109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SetConsoleCP(1251);</w:t>
      </w:r>
    </w:p>
    <w:p w14:paraId="4A0B7EE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SetConsoleOutputCP(1251);</w:t>
      </w:r>
    </w:p>
    <w:p w14:paraId="36109B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61BAC0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adressDB =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"input.txt"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5EA2A7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getCountriesFromFile(adressDB);</w:t>
      </w:r>
    </w:p>
    <w:p w14:paraId="21125D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88805D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75553F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25FF0A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159FC29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"&gt;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2CF8A36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9A14EA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1) printAll(countries);</w:t>
      </w:r>
    </w:p>
    <w:p w14:paraId="1C534B4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2) printByPopul(countries);</w:t>
      </w:r>
    </w:p>
    <w:p w14:paraId="427B27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3) printBySAndPolul(countries);</w:t>
      </w:r>
    </w:p>
    <w:p w14:paraId="0996E6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4) add(countries, adressDB);</w:t>
      </w:r>
    </w:p>
    <w:p w14:paraId="7D1BA4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87B260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5) clearConsole();</w:t>
      </w:r>
    </w:p>
    <w:p w14:paraId="176F48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33AE5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0) {</w:t>
      </w:r>
    </w:p>
    <w:p w14:paraId="258BDF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exit();</w:t>
      </w:r>
    </w:p>
    <w:p w14:paraId="021462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break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30761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2D415AD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478E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Неправильная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команда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7206FC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6DA2F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cout </w:t>
      </w:r>
      <w:r w:rsidRPr="00DF5DE5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DAD9786" w14:textId="20F8EAB1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lastRenderedPageBreak/>
        <w:tab/>
        <w:t>}</w:t>
      </w:r>
    </w:p>
    <w:p w14:paraId="479AD2A9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0;</w:t>
      </w:r>
    </w:p>
    <w:p w14:paraId="394A70B1" w14:textId="29CC6389" w:rsidR="00033301" w:rsidRPr="00DF5DE5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21133EFC" w14:textId="3D0B7530" w:rsidR="00033301" w:rsidRPr="00DF5DE5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B9B74BF" w14:textId="12784913" w:rsidR="00033301" w:rsidRPr="00033301" w:rsidRDefault="00033301" w:rsidP="00033301">
      <w:pPr>
        <w:ind w:firstLine="0"/>
        <w:jc w:val="left"/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  <w:t>functions.h</w:t>
      </w:r>
    </w:p>
    <w:p w14:paraId="118A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136CC0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E301C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FUNCTIONS_H</w:t>
      </w:r>
    </w:p>
    <w:p w14:paraId="26CEC7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#define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FUNCTIONS_H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</w:p>
    <w:p w14:paraId="65C7AB0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7F9E4B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08C930C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02CE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69A6D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F800A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83F00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name;</w:t>
      </w:r>
    </w:p>
    <w:p w14:paraId="140FBB4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capital;</w:t>
      </w:r>
    </w:p>
    <w:p w14:paraId="3A8F783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population;</w:t>
      </w:r>
    </w:p>
    <w:p w14:paraId="2D03BA63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S;</w:t>
      </w:r>
    </w:p>
    <w:p w14:paraId="03122A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6AFDF55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BB9E74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15EB0D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Запрашивает от пользователя значение нужного типа</w:t>
      </w:r>
    </w:p>
    <w:p w14:paraId="756544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@param{char[]} label - текст, предложенный пользователю</w:t>
      </w:r>
    </w:p>
    <w:p w14:paraId="4902A5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</w:t>
      </w:r>
    </w:p>
    <w:p w14:paraId="05A5D4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Привет работы:</w:t>
      </w:r>
    </w:p>
    <w:p w14:paraId="45C73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prompt&lt;int&gt;("Введите целое число: ");</w:t>
      </w:r>
    </w:p>
    <w:p w14:paraId="07CE23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prompt&lt;char&gt;("Введите символ: ");</w:t>
      </w:r>
    </w:p>
    <w:p w14:paraId="0A3183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prompt&lt;string&gt;("Введите строку: ");</w:t>
      </w:r>
    </w:p>
    <w:p w14:paraId="288CF3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425AC13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2EB45F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const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char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[]) {</w:t>
      </w:r>
    </w:p>
    <w:p w14:paraId="58D129B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B394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009FD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A41552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val;</w:t>
      </w:r>
    </w:p>
    <w:p w14:paraId="676D65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 &gt;&gt; val;</w:t>
      </w:r>
    </w:p>
    <w:p w14:paraId="6AEC39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(cin.fail()) {</w:t>
      </w:r>
    </w:p>
    <w:p w14:paraId="0360D5A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cin.clear();</w:t>
      </w:r>
    </w:p>
    <w:p w14:paraId="34F1956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2FE590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"Произошла ошибка. Введите еще раз: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62AB3B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5E15F63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B94551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5491C9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val;</w:t>
      </w:r>
    </w:p>
    <w:p w14:paraId="77EEBA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1C863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C85159E" w14:textId="2E339713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689AF60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BDD94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1E960B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D31C4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Вводит данные из файла в country</w:t>
      </w:r>
    </w:p>
    <w:p w14:paraId="795D0A4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Возвращает true - если удалось испешно</w:t>
      </w:r>
    </w:p>
    <w:p w14:paraId="015FE6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@param{country *&amp;item} - country, в которую нужно записать данные</w:t>
      </w:r>
    </w:p>
    <w:p w14:paraId="5710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2ED804B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enterCountryFromFile(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038E3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187FFB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A244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</w:p>
    <w:p w14:paraId="67FEFAA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3BE3D0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2DB769C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7061E0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-&gt;S</w:t>
      </w:r>
    </w:p>
    <w:p w14:paraId="75DCDD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);</w:t>
      </w:r>
    </w:p>
    <w:p w14:paraId="35E56DA6" w14:textId="1C54824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3DAC45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//Вставляет элемент списка в список </w:t>
      </w:r>
    </w:p>
    <w:p w14:paraId="15049AE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//После первого элемента, что меньше этого</w:t>
      </w:r>
    </w:p>
    <w:p w14:paraId="6CB6592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//(елси для добавления использовать только </w:t>
      </w:r>
    </w:p>
    <w:p w14:paraId="2A879F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//эту функцию, то элементы будут отсортированы)</w:t>
      </w:r>
    </w:p>
    <w:p w14:paraId="300401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insertSortToList(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4CC1A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-&gt;first()) {</w:t>
      </w:r>
    </w:p>
    <w:p w14:paraId="452A1BA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-&gt;push(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487F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40914A4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0DB52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8EB32C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 ||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-&gt;next-&gt;val-&gt;name &gt;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-&gt;name) {</w:t>
      </w:r>
    </w:p>
    <w:p w14:paraId="1208C8C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-&gt;insertAfter(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0A4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false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031021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CE36AE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5B88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8B2EE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},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-&gt;head);</w:t>
      </w:r>
    </w:p>
    <w:p w14:paraId="7371CE3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5564267B" w14:textId="1A4025A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7E2524E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205CB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Считывает странны из файла, и возвращает указатель на список указателей на странны</w:t>
      </w:r>
    </w:p>
    <w:p w14:paraId="635D953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 {string} adressDB - пусть к файлу со странами</w:t>
      </w:r>
    </w:p>
    <w:p w14:paraId="183342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019CD69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getCountriesFromFile(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78E16F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lastRenderedPageBreak/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fin(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B37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getList&lt;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*&gt;();</w:t>
      </w:r>
    </w:p>
    <w:p w14:paraId="411D7A5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2EBC74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A47EC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4459C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(enterCountryFromFile(next, fin)) {</w:t>
      </w:r>
    </w:p>
    <w:p w14:paraId="3D96016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insertSortToList(countries, next);</w:t>
      </w:r>
    </w:p>
    <w:p w14:paraId="3EC0F2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0B30BF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82E8C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fin.close();</w:t>
      </w:r>
    </w:p>
    <w:p w14:paraId="5CE23A1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countries;</w:t>
      </w:r>
    </w:p>
    <w:p w14:paraId="28DA028C" w14:textId="79921555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EA0863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printHeader() {</w:t>
      </w:r>
    </w:p>
    <w:p w14:paraId="7F4A694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4B700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"| Страна          | Столица         | Население       | Площадь        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BA576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"+=================+=================+=================+=================+"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0C51FC4C" w14:textId="6ED824EE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04896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printCountry(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BBCAAA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left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4FEB85B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1976589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6C3048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-&gt;S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136AAA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42D08348" w14:textId="61EEDCBD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54494BC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//Выводит в консоль список команд</w:t>
      </w:r>
    </w:p>
    <w:p w14:paraId="1AECFD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printCommand() {</w:t>
      </w:r>
    </w:p>
    <w:p w14:paraId="10BFC99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/*#ifndef IS_DEV</w:t>
      </w:r>
    </w:p>
    <w:p w14:paraId="28A5C80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  <w:t>cout &lt;&lt; "(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Версия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для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разработки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)" &lt;&lt; endl &lt;&lt; endl;</w:t>
      </w:r>
    </w:p>
    <w:p w14:paraId="7AF684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#endif*/</w:t>
      </w:r>
    </w:p>
    <w:p w14:paraId="5E47621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38C1DE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"Выберите команду: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163C3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"1. Вывести все страны"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B5CED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"2. Вывести страны с населением от min до max"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70DD5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"3. Вывести страны с площей от min до max и населением больше n"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78D0EE5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"4. Добавить страну"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0253A4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DDA54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"5. Очистить экран"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1BE503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"0.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Выход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0A90F6F2" w14:textId="3EDC4971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765E4CE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 - - - Menu - - -</w:t>
      </w:r>
    </w:p>
    <w:p w14:paraId="1AB9DD9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add(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777AED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*added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57A7F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77A9A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Имя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5873A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Столица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FD984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added-&gt;population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CB42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Площадь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ED4E3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824F9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added);</w:t>
      </w:r>
    </w:p>
    <w:p w14:paraId="3D7ED3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5784B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ofstream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fout(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ios_base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::app);</w:t>
      </w:r>
    </w:p>
    <w:p w14:paraId="32EE912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fout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5439BD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DBEB8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8B4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added-&gt;population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F6C0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added-&gt;S;</w:t>
      </w:r>
    </w:p>
    <w:p w14:paraId="1EF9CC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fout.close();</w:t>
      </w:r>
    </w:p>
    <w:p w14:paraId="703899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6774C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9C77E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printAll(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540287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Все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295D25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75815C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ED7F12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3D4B50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D57E37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FBE55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3F41F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076C0B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6F71B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printByPopul(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0E2A0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"Страны с населением"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7123BD1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319DA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),</w:t>
      </w:r>
    </w:p>
    <w:p w14:paraId="11CFBF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max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9FB1E9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1D12D1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 &gt; max) swap(min, max);</w:t>
      </w:r>
    </w:p>
    <w:p w14:paraId="30BAD7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0AE7E3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D2153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-&gt;forEach([min, max](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28838C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-&gt;val-&gt;population;</w:t>
      </w:r>
    </w:p>
    <w:p w14:paraId="3EF71F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7CAE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(popul &gt;= min &amp;&amp; popul &lt;= max) {</w:t>
      </w:r>
    </w:p>
    <w:p w14:paraId="2F508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403562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5B0B933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61B10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5B8E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E661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3EAC3B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078A5B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lastRenderedPageBreak/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printBySAndPolul(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5F7A6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населением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больше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57FA7B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площей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D516D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maxS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7E92B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438E1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(minS &gt; maxS) swap(minS, maxS);</w:t>
      </w:r>
    </w:p>
    <w:p w14:paraId="05AF61E0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printHeader();</w:t>
      </w:r>
    </w:p>
    <w:p w14:paraId="344A8D77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B21E5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-&gt;forEach([popul, minS, maxS](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E7A901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-&gt;val-&gt;S;</w:t>
      </w:r>
    </w:p>
    <w:p w14:paraId="4EF6A4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7096DD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(S &gt;= minS &amp;&amp; S &lt;= maxS &amp;&amp;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 &gt;= popul) {</w:t>
      </w:r>
    </w:p>
    <w:p w14:paraId="6FC8C65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46D2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6B9CCD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97F81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2B8BF9F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34011F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2A0FD5B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C8596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clearConsole() {</w:t>
      </w:r>
    </w:p>
    <w:p w14:paraId="6BF45C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system(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"cls"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89EA8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19A0CE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49232E1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5ACB0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exit() {</w:t>
      </w:r>
    </w:p>
    <w:p w14:paraId="2CEF9D8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"Завершение программы..."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7F7BA63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5A5CD66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4C5AE7B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0E41EFC" w14:textId="3D0815E1" w:rsid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8"/>
          <w:szCs w:val="19"/>
          <w:lang w:val="en-US" w:eastAsia="uk-UA"/>
        </w:rPr>
      </w:pPr>
      <w:r w:rsidRPr="00DF5DE5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#endif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//FUNCTIONS_H</w:t>
      </w:r>
    </w:p>
    <w:p w14:paraId="7A3C2097" w14:textId="77777777" w:rsidR="004D2923" w:rsidRPr="004D2923" w:rsidRDefault="004D2923">
      <w:pPr>
        <w:ind w:firstLine="0"/>
        <w:jc w:val="left"/>
        <w:rPr>
          <w:rFonts w:ascii="Consolas" w:hAnsi="Consolas" w:cs="Consolas"/>
          <w:color w:val="808080"/>
          <w:kern w:val="0"/>
          <w:sz w:val="8"/>
          <w:szCs w:val="19"/>
          <w:lang w:val="en-US" w:eastAsia="uk-UA"/>
        </w:rPr>
      </w:pPr>
    </w:p>
    <w:p w14:paraId="271A6431" w14:textId="09263CE1" w:rsidR="00033301" w:rsidRPr="00033301" w:rsidRDefault="00033301">
      <w:pPr>
        <w:ind w:firstLine="0"/>
        <w:jc w:val="left"/>
        <w:rPr>
          <w:rFonts w:ascii="Consolas" w:hAnsi="Consolas" w:cs="Consolas"/>
          <w:b/>
          <w:color w:val="808080"/>
          <w:kern w:val="0"/>
          <w:sz w:val="22"/>
          <w:szCs w:val="19"/>
          <w:lang w:val="en-US" w:eastAsia="uk-UA"/>
        </w:rPr>
      </w:pPr>
      <w:r w:rsidRPr="00033301">
        <w:rPr>
          <w:b/>
          <w:kern w:val="0"/>
          <w:sz w:val="36"/>
          <w:szCs w:val="28"/>
          <w:lang w:val="en-US" w:eastAsia="uk-UA"/>
        </w:rPr>
        <w:t>List.h</w:t>
      </w:r>
    </w:p>
    <w:p w14:paraId="66A46B16" w14:textId="0EDD7484" w:rsidR="00033301" w:rsidRP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</w:pPr>
    </w:p>
    <w:p w14:paraId="60B1DA8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221883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17E2E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LIST_H</w:t>
      </w:r>
    </w:p>
    <w:p w14:paraId="00D61F41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#define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LIST_H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</w:p>
    <w:p w14:paraId="3179BD9B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66BB79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//Эллемент однонаправленного списка</w:t>
      </w:r>
    </w:p>
    <w:p w14:paraId="0D6F818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&gt;</w:t>
      </w:r>
    </w:p>
    <w:p w14:paraId="09C9BD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B88EC8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EE7DA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FB7C53F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};</w:t>
      </w:r>
    </w:p>
    <w:p w14:paraId="5816F3B4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39016D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Однонаправленный</w:t>
      </w:r>
      <w:r w:rsidRPr="00DF5DE5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список</w:t>
      </w:r>
    </w:p>
    <w:p w14:paraId="49C9C0ED" w14:textId="77777777" w:rsidR="00033301" w:rsidRPr="00DF5DE5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DF5DE5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DF5DE5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DF5DE5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5BFB17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AB2BD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*head, *end;</w:t>
      </w:r>
    </w:p>
    <w:p w14:paraId="46219A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227CE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элемента в конец списка</w:t>
      </w:r>
    </w:p>
    <w:p w14:paraId="1C36C10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push(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) {</w:t>
      </w:r>
    </w:p>
    <w:p w14:paraId="7B9923B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3CFBA6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D343A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end-&gt;next = item;</w:t>
      </w:r>
    </w:p>
    <w:p w14:paraId="77AB28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C3D97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end = item;</w:t>
      </w:r>
    </w:p>
    <w:p w14:paraId="3781DDDA" w14:textId="49C47C6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0C28C2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 после указанного элемента</w:t>
      </w:r>
    </w:p>
    <w:p w14:paraId="12ABF5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insertAfter(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9F632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24F579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8445F5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item-&gt;next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-&gt;next;</w:t>
      </w:r>
    </w:p>
    <w:p w14:paraId="720BC1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8001E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 = item;</w:t>
      </w:r>
    </w:p>
    <w:p w14:paraId="06437FFF" w14:textId="106F16FB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};</w:t>
      </w:r>
    </w:p>
    <w:p w14:paraId="669201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0A5337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forEach(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5768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first();</w:t>
      </w:r>
    </w:p>
    <w:p w14:paraId="2044E5F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E361F8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4D652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answer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C53484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(!answer)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2092DA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5283E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-&gt;next;</w:t>
      </w:r>
    </w:p>
    <w:p w14:paraId="43FDF2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579EA4AF" w14:textId="0118E072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C209F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ссылку на первый реальный элемент</w:t>
      </w:r>
    </w:p>
    <w:p w14:paraId="0A873B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&gt;* first() {</w:t>
      </w:r>
    </w:p>
    <w:p w14:paraId="010DA8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head-&gt;next;</w:t>
      </w:r>
    </w:p>
    <w:p w14:paraId="4CB83E94" w14:textId="060C6829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53459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Иницилизирует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список</w:t>
      </w:r>
    </w:p>
    <w:p w14:paraId="309C2C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 init() {</w:t>
      </w:r>
    </w:p>
    <w:p w14:paraId="72706C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5E09C4C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head-&gt;next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CE6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58A8D0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 = head;</w:t>
      </w:r>
    </w:p>
    <w:p w14:paraId="2F51DE7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CFBA7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lastRenderedPageBreak/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this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632500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3344D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3893828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E02D8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однонаправленный список</w:t>
      </w:r>
    </w:p>
    <w:p w14:paraId="1E2CD2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//Пример исопльзования:</w:t>
      </w:r>
    </w:p>
    <w:p w14:paraId="389923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//List&lt;int&gt; *list = getList&lt;int&gt;();</w:t>
      </w:r>
    </w:p>
    <w:p w14:paraId="65F414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5FD00AB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getList() {</w:t>
      </w:r>
    </w:p>
    <w:p w14:paraId="4B37F86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&gt;)-&gt;init();</w:t>
      </w:r>
    </w:p>
    <w:p w14:paraId="3D4267A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378F6DC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0CBA56C" w14:textId="1C790476" w:rsidR="00033301" w:rsidRDefault="00033301" w:rsidP="00033301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#endif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//LIST_H</w:t>
      </w:r>
    </w:p>
    <w:p w14:paraId="5CD32C78" w14:textId="77777777" w:rsidR="00DF5DE5" w:rsidRDefault="00DF5DE5" w:rsidP="00DF5DE5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</w:p>
    <w:p w14:paraId="44A3B1F7" w14:textId="77777777" w:rsidR="00DF5DE5" w:rsidRDefault="00DF5DE5" w:rsidP="00DF5DE5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</w:p>
    <w:p w14:paraId="7F31C22F" w14:textId="001F1CE2" w:rsidR="00724151" w:rsidRPr="00211736" w:rsidRDefault="00724151" w:rsidP="00DF5DE5">
      <w:pPr>
        <w:ind w:firstLine="0"/>
        <w:jc w:val="left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  <w:r w:rsidR="00033301" w:rsidRPr="00DF5DE5">
        <w:rPr>
          <w:kern w:val="0"/>
          <w:sz w:val="28"/>
          <w:szCs w:val="28"/>
          <w:lang w:eastAsia="uk-UA"/>
        </w:rPr>
        <w:t xml:space="preserve"> </w:t>
      </w:r>
    </w:p>
    <w:p w14:paraId="4187E078" w14:textId="6257B13F" w:rsidR="00AA4D88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en-US" w:eastAsia="uk-UA"/>
        </w:rPr>
        <w:t>Input</w:t>
      </w:r>
      <w:r w:rsidRPr="00DF5DE5">
        <w:rPr>
          <w:kern w:val="0"/>
          <w:sz w:val="28"/>
          <w:szCs w:val="28"/>
          <w:lang w:eastAsia="uk-UA"/>
        </w:rPr>
        <w:t>.</w:t>
      </w:r>
      <w:r>
        <w:rPr>
          <w:kern w:val="0"/>
          <w:sz w:val="28"/>
          <w:szCs w:val="28"/>
          <w:lang w:val="en-US" w:eastAsia="uk-UA"/>
        </w:rPr>
        <w:t>txt</w:t>
      </w:r>
      <w:r w:rsidRPr="00DF5DE5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в начале:</w:t>
      </w:r>
    </w:p>
    <w:p w14:paraId="5937B8EB" w14:textId="4F2D655A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B9610E5" wp14:editId="25826944">
            <wp:extent cx="2584800" cy="906947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655" cy="9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4E20" w14:textId="4CB8A146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620FC847" w14:textId="26699020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Приветствие:</w:t>
      </w:r>
    </w:p>
    <w:p w14:paraId="4C1EBF02" w14:textId="74B92865" w:rsidR="00DF5DE5" w:rsidRDefault="00033301" w:rsidP="004D2923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3744C54" wp14:editId="75080EA8">
            <wp:extent cx="3492000" cy="15739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53" cy="15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A82" w14:textId="63ABAD28" w:rsid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Демонстрация команд:</w:t>
      </w:r>
    </w:p>
    <w:p w14:paraId="2CF5AD44" w14:textId="33423EE8" w:rsidR="003E1B45" w:rsidRP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F740E8B" wp14:editId="0B204E90">
            <wp:extent cx="4032000" cy="398519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76" cy="39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1F23236F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22131A97" w14:textId="08428B76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Добавление страны:</w:t>
      </w:r>
    </w:p>
    <w:p w14:paraId="7BECF545" w14:textId="00234C65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0B5C47" wp14:editId="1C5BB4C8">
            <wp:extent cx="3520643" cy="3211200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783" cy="3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FFA2" w14:textId="629BAAEE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Input.txt </w:t>
      </w:r>
      <w:r>
        <w:rPr>
          <w:sz w:val="28"/>
          <w:szCs w:val="28"/>
        </w:rPr>
        <w:t>после добавления страны</w:t>
      </w:r>
    </w:p>
    <w:p w14:paraId="08F95FB4" w14:textId="3B33A069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9DA68C" wp14:editId="420D6945">
            <wp:extent cx="2520000" cy="98437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471" cy="9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7C5" w14:textId="77777777" w:rsidR="003E1B45" w:rsidRPr="003E1B45" w:rsidRDefault="003E1B45" w:rsidP="00056131">
      <w:pPr>
        <w:ind w:firstLine="0"/>
        <w:jc w:val="left"/>
        <w:rPr>
          <w:sz w:val="28"/>
          <w:szCs w:val="28"/>
        </w:rPr>
      </w:pPr>
    </w:p>
    <w:p w14:paraId="64812E86" w14:textId="13731C90" w:rsidR="005B0E31" w:rsidRPr="004469F5" w:rsidRDefault="006E2DE5" w:rsidP="005B0E31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</w:t>
      </w:r>
      <w:r w:rsidR="005B0E31" w:rsidRPr="00DF5DE5">
        <w:rPr>
          <w:spacing w:val="-10"/>
          <w:sz w:val="28"/>
          <w:szCs w:val="28"/>
          <w:lang w:val="uk-UA" w:eastAsia="uk-UA"/>
        </w:rPr>
        <w:t>складання програм з</w:t>
      </w:r>
      <w:r w:rsidR="005B0E31" w:rsidRPr="00DF5DE5">
        <w:rPr>
          <w:spacing w:val="-10"/>
          <w:sz w:val="28"/>
          <w:szCs w:val="28"/>
          <w:lang w:eastAsia="uk-UA"/>
        </w:rPr>
        <w:t xml:space="preserve"> </w:t>
      </w:r>
      <w:r w:rsidR="005B0E31" w:rsidRPr="00DF5DE5">
        <w:rPr>
          <w:spacing w:val="-10"/>
          <w:sz w:val="28"/>
          <w:szCs w:val="28"/>
          <w:lang w:val="uk-UA" w:eastAsia="uk-UA"/>
        </w:rPr>
        <w:t>викори</w:t>
      </w:r>
      <w:r w:rsidR="005B0E31">
        <w:rPr>
          <w:spacing w:val="-10"/>
          <w:sz w:val="28"/>
          <w:szCs w:val="28"/>
          <w:lang w:val="uk-UA" w:eastAsia="uk-UA"/>
        </w:rPr>
        <w:t>станням директив препроцесора.</w:t>
      </w:r>
      <w:bookmarkStart w:id="0" w:name="_GoBack"/>
      <w:bookmarkEnd w:id="0"/>
    </w:p>
    <w:p w14:paraId="73D1C752" w14:textId="63E1B247" w:rsidR="00211736" w:rsidRPr="006023A1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sectPr w:rsidR="00211736" w:rsidRPr="006023A1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F0375" w14:textId="77777777" w:rsidR="0035408E" w:rsidRDefault="0035408E">
      <w:r>
        <w:separator/>
      </w:r>
    </w:p>
  </w:endnote>
  <w:endnote w:type="continuationSeparator" w:id="0">
    <w:p w14:paraId="46936998" w14:textId="77777777" w:rsidR="0035408E" w:rsidRDefault="0035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BA192C" w:rsidR="009B04A6" w:rsidRPr="00653F61" w:rsidRDefault="009B04A6" w:rsidP="009B0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121.1151.05.07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76029DD2" w14:textId="77777777" w:rsidR="009B04A6" w:rsidRPr="00DF5DE5" w:rsidRDefault="009B04A6" w:rsidP="009B04A6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DF5DE5">
            <w:rPr>
              <w:b/>
              <w:sz w:val="28"/>
            </w:rPr>
            <w:t>Розробка та реалізація програм з використанням директив</w:t>
          </w:r>
        </w:p>
        <w:p w14:paraId="495CE509" w14:textId="676AD363" w:rsidR="00EA7507" w:rsidRPr="009B04A6" w:rsidRDefault="009B04A6" w:rsidP="009B04A6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DF5DE5">
            <w:rPr>
              <w:b/>
              <w:sz w:val="28"/>
            </w:rPr>
            <w:t>препроцесора в додатках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C808F02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B0E31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A207D" w14:textId="77777777" w:rsidR="0035408E" w:rsidRDefault="0035408E">
      <w:r>
        <w:separator/>
      </w:r>
    </w:p>
  </w:footnote>
  <w:footnote w:type="continuationSeparator" w:id="0">
    <w:p w14:paraId="3874570B" w14:textId="77777777" w:rsidR="0035408E" w:rsidRDefault="0035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458"/>
    <w:multiLevelType w:val="hybridMultilevel"/>
    <w:tmpl w:val="B1AEF332"/>
    <w:lvl w:ilvl="0" w:tplc="2D965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365F4"/>
    <w:multiLevelType w:val="hybridMultilevel"/>
    <w:tmpl w:val="7A2EB480"/>
    <w:lvl w:ilvl="0" w:tplc="6714D1CE">
      <w:start w:val="1"/>
      <w:numFmt w:val="decimal"/>
      <w:lvlText w:val="%1)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3301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0D5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5408E"/>
    <w:rsid w:val="00371F47"/>
    <w:rsid w:val="0038020F"/>
    <w:rsid w:val="003A055B"/>
    <w:rsid w:val="003A4097"/>
    <w:rsid w:val="003B3F27"/>
    <w:rsid w:val="003C28EC"/>
    <w:rsid w:val="003C2BDB"/>
    <w:rsid w:val="003C613D"/>
    <w:rsid w:val="003E1B4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29E7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2923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0F63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0E31"/>
    <w:rsid w:val="005B3E4F"/>
    <w:rsid w:val="005C3985"/>
    <w:rsid w:val="005C4FDE"/>
    <w:rsid w:val="005D484F"/>
    <w:rsid w:val="005E3FE0"/>
    <w:rsid w:val="005E504C"/>
    <w:rsid w:val="005F2C28"/>
    <w:rsid w:val="006023A1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54B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B04A6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C7DB7"/>
    <w:rsid w:val="00AD5CCB"/>
    <w:rsid w:val="00AD6C31"/>
    <w:rsid w:val="00AE20C6"/>
    <w:rsid w:val="00AF35D2"/>
    <w:rsid w:val="00B02E3D"/>
    <w:rsid w:val="00B072D4"/>
    <w:rsid w:val="00B116D3"/>
    <w:rsid w:val="00B13E71"/>
    <w:rsid w:val="00B425E6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5DE5"/>
    <w:rsid w:val="00DF76D9"/>
    <w:rsid w:val="00E0025E"/>
    <w:rsid w:val="00E00DD6"/>
    <w:rsid w:val="00E01424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ED0B-0C21-44F9-8A32-2B78E833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2035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48</cp:revision>
  <cp:lastPrinted>2015-09-20T08:44:00Z</cp:lastPrinted>
  <dcterms:created xsi:type="dcterms:W3CDTF">2016-09-25T11:38:00Z</dcterms:created>
  <dcterms:modified xsi:type="dcterms:W3CDTF">2018-04-17T15:54:00Z</dcterms:modified>
</cp:coreProperties>
</file>