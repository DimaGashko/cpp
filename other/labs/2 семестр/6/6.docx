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F69C21A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F129A5">
        <w:rPr>
          <w:b/>
          <w:spacing w:val="-10"/>
          <w:sz w:val="28"/>
          <w:szCs w:val="28"/>
          <w:lang w:eastAsia="uk-UA"/>
        </w:rPr>
        <w:t>6</w:t>
      </w:r>
    </w:p>
    <w:p w14:paraId="74255C9D" w14:textId="1B840DDB" w:rsidR="004469F5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  <w:r w:rsidRPr="00F129A5">
        <w:rPr>
          <w:b/>
          <w:sz w:val="28"/>
        </w:rPr>
        <w:t>Розробка та реалізація програм для роботи з бінарними файлами</w:t>
      </w:r>
    </w:p>
    <w:p w14:paraId="341442C2" w14:textId="77777777" w:rsidR="00F129A5" w:rsidRPr="002D4BEF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01380373" w14:textId="1732E019" w:rsidR="00141DAA" w:rsidRPr="004469F5" w:rsidRDefault="002D4BEF" w:rsidP="00F129A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F129A5" w:rsidRPr="00F129A5">
        <w:rPr>
          <w:spacing w:val="-10"/>
          <w:sz w:val="28"/>
          <w:szCs w:val="28"/>
          <w:lang w:val="uk-UA" w:eastAsia="uk-UA"/>
        </w:rPr>
        <w:t>оволодіння навичками складання програм для роботи з</w:t>
      </w:r>
      <w:r w:rsidR="00F129A5">
        <w:rPr>
          <w:spacing w:val="-10"/>
          <w:sz w:val="28"/>
          <w:szCs w:val="28"/>
          <w:lang w:val="uk-UA" w:eastAsia="uk-UA"/>
        </w:rPr>
        <w:t xml:space="preserve"> </w:t>
      </w:r>
      <w:r w:rsidR="00F129A5" w:rsidRPr="00F129A5">
        <w:rPr>
          <w:spacing w:val="-10"/>
          <w:sz w:val="28"/>
          <w:szCs w:val="28"/>
          <w:lang w:val="uk-UA" w:eastAsia="uk-UA"/>
        </w:rPr>
        <w:t>бінарними файлами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6B709DC4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D5EDF">
        <w:rPr>
          <w:b/>
          <w:color w:val="000000" w:themeColor="text1"/>
          <w:spacing w:val="-10"/>
          <w:sz w:val="28"/>
          <w:szCs w:val="28"/>
          <w:lang w:eastAsia="uk-UA"/>
        </w:rPr>
        <w:t>6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  <w:r w:rsidR="004469F5" w:rsidRPr="004469F5">
        <w:rPr>
          <w:rFonts w:asciiTheme="minorHAnsi" w:hAnsiTheme="minorHAnsi" w:cs="TimesNewRoman"/>
          <w:kern w:val="0"/>
          <w:sz w:val="28"/>
          <w:szCs w:val="28"/>
          <w:lang w:eastAsia="uk-UA"/>
        </w:rPr>
        <w:t>. Визначити вміст файлу file.txt</w:t>
      </w:r>
    </w:p>
    <w:p w14:paraId="5A61596B" w14:textId="1946CC72" w:rsidR="00C31C4F" w:rsidRDefault="00C31C4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</w:p>
    <w:p w14:paraId="7104770B" w14:textId="77777777" w:rsidR="00C31C4F" w:rsidRPr="004429E7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4429E7"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#</w:t>
      </w:r>
      <w:r w:rsidRPr="00C31C4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include</w:t>
      </w:r>
      <w:r w:rsidRPr="00442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 w:rsidRPr="004429E7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&lt;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iostream</w:t>
      </w:r>
      <w:r w:rsidRPr="004429E7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&gt;</w:t>
      </w:r>
    </w:p>
    <w:p w14:paraId="5357C64C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695F41A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&lt;cstring&gt;</w:t>
      </w:r>
    </w:p>
    <w:p w14:paraId="0665862C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7FD900C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300A8D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struct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rB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FC6FEC7" w14:textId="1E7BC8CD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name[10];</w:t>
      </w:r>
      <w:r w:rsidR="001B5C33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ph[5];</w:t>
      </w:r>
    </w:p>
    <w:p w14:paraId="5028E432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};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i, j, nr;</w:t>
      </w:r>
    </w:p>
    <w:p w14:paraId="4BC72C14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f;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s[10];</w:t>
      </w:r>
    </w:p>
    <w:p w14:paraId="32F2D3E8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struct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28B8408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bool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b;</w:t>
      </w:r>
    </w:p>
    <w:p w14:paraId="3F912FD3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union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B24B0D6" w14:textId="2D5E8C7E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short</w:t>
      </w:r>
      <w:r w:rsidR="001B5C33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c;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short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d;</w:t>
      </w:r>
    </w:p>
    <w:p w14:paraId="09A0E48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};</w:t>
      </w:r>
    </w:p>
    <w:p w14:paraId="7C6AC568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}a;</w:t>
      </w:r>
    </w:p>
    <w:p w14:paraId="27242EDA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f.open(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"LR9_1.txt"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ios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::binary);</w:t>
      </w:r>
    </w:p>
    <w:p w14:paraId="322635A4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rB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rBk;</w:t>
      </w:r>
    </w:p>
    <w:p w14:paraId="7EE4A34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strcpy(rBk.name,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"AA"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); strcpy(rBk.ph,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"2222"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457C3D1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f.write((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55FFDC4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strcpy(rBk.name,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"BBB"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); strcpy(rBk.ph,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"333"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3B16D59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f.write((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58BCD0F6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strcpy(rBk.name,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"CC"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); strcpy(rBk.ph,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"444"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EA96134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f.write((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2303010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f.close();</w:t>
      </w:r>
    </w:p>
    <w:p w14:paraId="454C1E8C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ff(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"LR9_1.txt"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ios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::binary);</w:t>
      </w:r>
    </w:p>
    <w:p w14:paraId="143CBE0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62</w:t>
      </w:r>
    </w:p>
    <w:p w14:paraId="7951B101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nr =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(rB);</w:t>
      </w:r>
    </w:p>
    <w:p w14:paraId="4E007D9B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a.c = N; a.d = 10 * N;</w:t>
      </w:r>
    </w:p>
    <w:p w14:paraId="6B342A7E" w14:textId="79A603D3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a.c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a.d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4B4F0AB9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1; i &lt; 3; i++) {</w:t>
      </w:r>
    </w:p>
    <w:p w14:paraId="325B4B3A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ff.read((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7361B8BF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rBk.name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rBk.ph;</w:t>
      </w:r>
    </w:p>
    <w:p w14:paraId="06F97EF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C8760EE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ff.read((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609E5696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rBk.ph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356CA75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"n="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nr;</w:t>
      </w:r>
    </w:p>
    <w:p w14:paraId="245B7457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ff.close();</w:t>
      </w:r>
    </w:p>
    <w:p w14:paraId="638B03FF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rBk.name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7253808" w14:textId="77777777" w:rsidR="00C31C4F" w:rsidRPr="004429E7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442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442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19E3886A" w14:textId="77777777" w:rsidR="00C31C4F" w:rsidRPr="004429E7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442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77723342" w14:textId="13369DDB" w:rsidR="00750EF5" w:rsidRPr="004429E7" w:rsidRDefault="00750EF5" w:rsidP="001B5C33">
      <w:pPr>
        <w:spacing w:line="276" w:lineRule="auto"/>
        <w:ind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</w:pPr>
    </w:p>
    <w:p w14:paraId="7ADDC008" w14:textId="77777777" w:rsidR="004469F5" w:rsidRPr="004429E7" w:rsidRDefault="004469F5" w:rsidP="00493E7C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</w:pP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45541EDC" w14:textId="77777777" w:rsidR="001B5C33" w:rsidRPr="004429E7" w:rsidRDefault="001B5C33" w:rsidP="001B5C33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</w:pP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Цей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фрагмент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програми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зчитує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інформацію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з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бінарного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файлу</w:t>
      </w:r>
      <w:r w:rsidRPr="00442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та</w:t>
      </w:r>
    </w:p>
    <w:p w14:paraId="714D2C9C" w14:textId="008FE6F2" w:rsidR="001B5C33" w:rsidRDefault="001B5C33" w:rsidP="001B5C33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виводить на дисплей:</w:t>
      </w:r>
    </w:p>
    <w:p w14:paraId="2B9B7163" w14:textId="6F248701" w:rsidR="001B5C33" w:rsidRPr="001B5C33" w:rsidRDefault="001B5C33" w:rsidP="001B5C33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B5C33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“AA МММММММ2222 BBB ММММММ333  CC  ММММММ444  “</w:t>
      </w: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77777777" w:rsidR="001B5C33" w:rsidRPr="001B5C33" w:rsidRDefault="003F34F4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4D5EDF">
        <w:rPr>
          <w:b/>
          <w:color w:val="000000"/>
          <w:spacing w:val="-10"/>
          <w:sz w:val="28"/>
          <w:szCs w:val="28"/>
          <w:lang w:eastAsia="uk-UA"/>
        </w:rPr>
        <w:t>6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5C33" w:rsidRPr="001B5C33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368F17C" w14:textId="77777777" w:rsidR="001B5C33" w:rsidRPr="001B5C33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з файлу. Файл треба створити на основі завдання 4.2. Виконати запити,</w:t>
      </w:r>
    </w:p>
    <w:p w14:paraId="528E4407" w14:textId="4C04FFB6" w:rsidR="003F34F4" w:rsidRPr="007A0E7D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описані в завданні 4.2.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F769010" w:rsidR="001B5C33" w:rsidRPr="001B5C33" w:rsidRDefault="003F34F4" w:rsidP="001B5C33">
      <w:pPr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B5C33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1B5C33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Скласти та виконати програму, яка обробляє інформацію з файлу. Файл треба створити на основі завдання 4.2. Виконати запити,</w:t>
      </w:r>
      <w:r w:rsidR="001B5C33" w:rsidRPr="00E01424">
        <w:rPr>
          <w:color w:val="000000" w:themeColor="text1"/>
          <w:sz w:val="28"/>
          <w:szCs w:val="28"/>
          <w:shd w:val="clear" w:color="auto" w:fill="FFFFFF"/>
        </w:rPr>
        <w:t xml:space="preserve"> описані в завданні 4.2.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5918542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6AB21BC7" w14:textId="2E13F49D" w:rsidR="00E01424" w:rsidRPr="00E01424" w:rsidRDefault="00E01424" w:rsidP="00E01424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Створити структуру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countries</w:t>
      </w:r>
    </w:p>
    <w:p w14:paraId="29A337F8" w14:textId="78B98383" w:rsidR="00E01424" w:rsidRPr="00E01424" w:rsidRDefault="00E01424" w:rsidP="00E01424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Зчитат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и усі країни з файлу. </w:t>
      </w:r>
    </w:p>
    <w:p w14:paraId="7FF7442D" w14:textId="0A8CA575" w:rsid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Формат дан</w:t>
      </w:r>
      <w:r>
        <w:rPr>
          <w:color w:val="000000" w:themeColor="text1"/>
          <w:sz w:val="28"/>
          <w:szCs w:val="28"/>
          <w:shd w:val="clear" w:color="auto" w:fill="FFFFFF"/>
        </w:rPr>
        <w:t>ых:</w:t>
      </w:r>
    </w:p>
    <w:p w14:paraId="2332B15B" w14:textId="25ECBD46" w:rsid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</w:rPr>
        <w:t>- Кожний рядок – одна кра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їна</w:t>
      </w:r>
    </w:p>
    <w:p w14:paraId="6D217229" w14:textId="3C3100D1" w:rsidR="00E01424" w:rsidRPr="00E01424" w:rsidRDefault="00E01424" w:rsidP="00E01424">
      <w:pPr>
        <w:pStyle w:val="af2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Порядок задання параметрів країни: Назва, Столиця, Населення, Площа</w:t>
      </w:r>
    </w:p>
    <w:p w14:paraId="79F21E10" w14:textId="3752A049" w:rsidR="00B425E6" w:rsidRDefault="00E01424" w:rsidP="00B425E6">
      <w:pPr>
        <w:spacing w:line="276" w:lineRule="auto"/>
        <w:ind w:firstLine="284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3. </w:t>
      </w:r>
      <w:r w:rsid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Виводимо список команд функцією </w:t>
      </w:r>
      <w:r w:rsidR="00AC7DB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printCommand</w:t>
      </w:r>
    </w:p>
    <w:p w14:paraId="77DBD440" w14:textId="1B35723F" w:rsidR="00AC7DB7" w:rsidRDefault="00AC7DB7" w:rsidP="00B425E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4. Запускаемо нескінченний цикл, що постійно запитуе у користувача номер команди</w:t>
      </w:r>
    </w:p>
    <w:p w14:paraId="6C6C9361" w14:textId="3D463898" w:rsidR="00AC7DB7" w:rsidRDefault="00AC7DB7" w:rsidP="00B425E6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ab/>
        <w:t xml:space="preserve">Можливі такі команди: </w:t>
      </w:r>
    </w:p>
    <w:p w14:paraId="7B356D7A" w14:textId="4505EE03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printAll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(1) –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в алфавітному порядку.</w:t>
      </w:r>
    </w:p>
    <w:p w14:paraId="0F88D451" w14:textId="4503902A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printByPopul</w:t>
      </w:r>
      <w:r w:rsidRPr="00AC7DB7"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(2) -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по діапазону населення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min</w:t>
      </w:r>
      <w:r w:rsidRP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max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14:paraId="7CAFFE67" w14:textId="5474FCFD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printBySAndPolul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(3) </w:t>
      </w:r>
      <w:r w:rsidRPr="00AC7DB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–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вивід усіх країн по діапазону площі з населенням більше вказанного числа.</w:t>
      </w:r>
    </w:p>
    <w:p w14:paraId="727983F6" w14:textId="64B9AF13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(4)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Додати країну</w:t>
      </w:r>
    </w:p>
    <w:p w14:paraId="427E65A9" w14:textId="2E5C4634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clearConsole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(5)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Очистити екран консоли (при цьому знову друкуется список команд)</w:t>
      </w:r>
    </w:p>
    <w:p w14:paraId="1199E82A" w14:textId="00F83A24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exit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t xml:space="preserve"> (0)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Вихід з програми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2EDCBA99" w14:textId="50E6E4F0" w:rsidR="00AC7DB7" w:rsidRDefault="00AC7DB7" w:rsidP="00AC7DB7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Якщо введена неіснуюча программа, то 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має вивестись «</w:t>
      </w:r>
      <w:r w:rsidR="007C54B7"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Неправильная команда</w:t>
      </w:r>
      <w:r w:rsidR="007C54B7">
        <w:rPr>
          <w:color w:val="000000" w:themeColor="text1"/>
          <w:sz w:val="28"/>
          <w:szCs w:val="28"/>
          <w:shd w:val="clear" w:color="auto" w:fill="FFFFFF"/>
          <w:lang w:val="uk-UA"/>
        </w:rPr>
        <w:t>»</w:t>
      </w:r>
    </w:p>
    <w:p w14:paraId="44E99FEE" w14:textId="77777777" w:rsidR="007C54B7" w:rsidRPr="00AC7DB7" w:rsidRDefault="007C54B7" w:rsidP="007C54B7">
      <w:pPr>
        <w:pStyle w:val="af2"/>
        <w:spacing w:line="276" w:lineRule="auto"/>
        <w:ind w:left="1079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Текст програми</w:t>
      </w:r>
    </w:p>
    <w:p w14:paraId="4492D0BA" w14:textId="6D4DDAEB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5ED45A23" w14:textId="6D3271A7" w:rsidR="00033301" w:rsidRDefault="00033301" w:rsidP="00837CBB">
      <w:pPr>
        <w:ind w:left="142" w:firstLine="0"/>
        <w:jc w:val="left"/>
        <w:rPr>
          <w:rFonts w:ascii="Consolas" w:hAnsi="Consolas" w:cs="Consolas"/>
          <w:b/>
          <w:color w:val="000000"/>
          <w:kern w:val="0"/>
          <w:szCs w:val="19"/>
          <w:lang w:val="en-US" w:eastAsia="uk-UA"/>
        </w:rPr>
      </w:pPr>
      <w:r w:rsidRPr="00033301">
        <w:rPr>
          <w:rFonts w:ascii="Consolas" w:hAnsi="Consolas" w:cs="Consolas"/>
          <w:b/>
          <w:color w:val="000000"/>
          <w:kern w:val="0"/>
          <w:szCs w:val="19"/>
          <w:lang w:val="en-US" w:eastAsia="uk-UA"/>
        </w:rPr>
        <w:t>main.cpp</w:t>
      </w:r>
    </w:p>
    <w:p w14:paraId="44F2F940" w14:textId="150343BD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</w:pPr>
    </w:p>
    <w:p w14:paraId="3C56F15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&lt;iostream&gt;</w:t>
      </w:r>
    </w:p>
    <w:p w14:paraId="6E76473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&lt;iomanip&gt;</w:t>
      </w:r>
    </w:p>
    <w:p w14:paraId="4A95E47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&lt;fstream&gt;</w:t>
      </w:r>
    </w:p>
    <w:p w14:paraId="73697B0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&lt;string&gt;</w:t>
      </w:r>
    </w:p>
    <w:p w14:paraId="30A162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&lt;windows.h&gt;</w:t>
      </w:r>
    </w:p>
    <w:p w14:paraId="3A5E197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703902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"List.h"</w:t>
      </w:r>
    </w:p>
    <w:p w14:paraId="6EBDB1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"functions.h"</w:t>
      </w:r>
    </w:p>
    <w:p w14:paraId="7E5C22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FAF037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using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namespace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std;</w:t>
      </w:r>
    </w:p>
    <w:p w14:paraId="68239CC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941736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//#define IS_DEV</w:t>
      </w:r>
    </w:p>
    <w:p w14:paraId="1EF40CD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39E05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main() {</w:t>
      </w:r>
    </w:p>
    <w:p w14:paraId="3041093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SetConsoleCP(1251);</w:t>
      </w:r>
    </w:p>
    <w:p w14:paraId="4A0B7EE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SetConsoleOutputCP(1251);</w:t>
      </w:r>
    </w:p>
    <w:p w14:paraId="36109B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61BAC0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adressDB =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"input.txt"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5EA2A7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*countries = getCountriesFromFile(adressDB);</w:t>
      </w:r>
    </w:p>
    <w:p w14:paraId="21125D0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88805D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printCommand();</w:t>
      </w:r>
    </w:p>
    <w:p w14:paraId="75553F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25FF0A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159FC29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short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short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"&gt;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2CF8A36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9A14EA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1) printAll(countries);</w:t>
      </w:r>
    </w:p>
    <w:p w14:paraId="1C534B4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2) printByPopul(countries);</w:t>
      </w:r>
    </w:p>
    <w:p w14:paraId="427B271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3) printBySAndPolul(countries);</w:t>
      </w:r>
    </w:p>
    <w:p w14:paraId="0996E6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4) add(countries, adressDB);</w:t>
      </w:r>
    </w:p>
    <w:p w14:paraId="7D1BA44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87B260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5) clearConsole();</w:t>
      </w:r>
    </w:p>
    <w:p w14:paraId="176F48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33AE5B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(n == 0) {</w:t>
      </w:r>
    </w:p>
    <w:p w14:paraId="258BDF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exit();</w:t>
      </w:r>
    </w:p>
    <w:p w14:paraId="021462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break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30761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2D415AD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F478E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Неправильная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команда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37206FC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26DA2F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731312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3DAD978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479AD2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0;</w:t>
      </w:r>
    </w:p>
    <w:p w14:paraId="394A70B1" w14:textId="29CC6389" w:rsidR="00033301" w:rsidRDefault="00033301" w:rsidP="00033301">
      <w:pPr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21133EFC" w14:textId="3D0B7530" w:rsidR="00033301" w:rsidRDefault="00033301" w:rsidP="00033301">
      <w:pPr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7B9B74BF" w14:textId="12784913" w:rsidR="00033301" w:rsidRPr="00033301" w:rsidRDefault="00033301" w:rsidP="00033301">
      <w:pPr>
        <w:ind w:firstLine="0"/>
        <w:jc w:val="left"/>
        <w:rPr>
          <w:rFonts w:ascii="Consolas" w:hAnsi="Consolas" w:cs="Consolas"/>
          <w:b/>
          <w:color w:val="000000"/>
          <w:kern w:val="0"/>
          <w:sz w:val="22"/>
          <w:szCs w:val="19"/>
          <w:lang w:val="en-US" w:eastAsia="uk-UA"/>
        </w:rPr>
      </w:pPr>
      <w:r w:rsidRPr="00033301">
        <w:rPr>
          <w:rFonts w:ascii="Consolas" w:hAnsi="Consolas" w:cs="Consolas"/>
          <w:b/>
          <w:color w:val="000000"/>
          <w:kern w:val="0"/>
          <w:sz w:val="22"/>
          <w:szCs w:val="19"/>
          <w:lang w:val="en-US" w:eastAsia="uk-UA"/>
        </w:rPr>
        <w:t>functions.h</w:t>
      </w:r>
    </w:p>
    <w:p w14:paraId="118A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#pragma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once</w:t>
      </w:r>
    </w:p>
    <w:p w14:paraId="136CC0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E301CD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#ifndef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FUNCTIONS_H</w:t>
      </w:r>
    </w:p>
    <w:p w14:paraId="26CEC7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#define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FUNCTIONS_H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</w:p>
    <w:p w14:paraId="65C7AB0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7F9E4B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#include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&lt;string&gt;</w:t>
      </w:r>
    </w:p>
    <w:p w14:paraId="08C930C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602CE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using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namespace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std;</w:t>
      </w:r>
    </w:p>
    <w:p w14:paraId="69A6D2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FF800A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283F00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name;</w:t>
      </w:r>
    </w:p>
    <w:p w14:paraId="140FBB4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capital;</w:t>
      </w:r>
    </w:p>
    <w:p w14:paraId="3A8F783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population;</w:t>
      </w:r>
    </w:p>
    <w:p w14:paraId="2D03BA6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S;</w:t>
      </w:r>
    </w:p>
    <w:p w14:paraId="03122A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6AFDF55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2BB9E74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15EB0D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Запрашивает от пользователя значение нужного типа</w:t>
      </w:r>
    </w:p>
    <w:p w14:paraId="7565448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@param{char[]} label - текст, предложенный пользователю</w:t>
      </w:r>
    </w:p>
    <w:p w14:paraId="4902A5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</w:t>
      </w:r>
    </w:p>
    <w:p w14:paraId="05A5D4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Привет работы:</w:t>
      </w:r>
    </w:p>
    <w:p w14:paraId="45C73F2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prompt&lt;int&gt;("Введите целое число: ");</w:t>
      </w:r>
    </w:p>
    <w:p w14:paraId="07CE236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prompt&lt;char&gt;("Введите символ: ");</w:t>
      </w:r>
    </w:p>
    <w:p w14:paraId="0A31837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prompt&lt;string&gt;("Введите строку: ");</w:t>
      </w:r>
    </w:p>
    <w:p w14:paraId="288CF33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425AC13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2EB45FE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const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char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label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[]) {</w:t>
      </w:r>
    </w:p>
    <w:p w14:paraId="58D129B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label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B394B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009FD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A41552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val;</w:t>
      </w:r>
    </w:p>
    <w:p w14:paraId="676D65E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cin &gt;&gt; val;</w:t>
      </w:r>
    </w:p>
    <w:p w14:paraId="6AEC395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(cin.fail()) {</w:t>
      </w:r>
    </w:p>
    <w:p w14:paraId="0360D5A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cin.clear();</w:t>
      </w:r>
    </w:p>
    <w:p w14:paraId="34F1956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cin.ignore(32767,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'\n'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2FE590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"Произошла ошибка. Введите еще раз: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62AB3B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lastRenderedPageBreak/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5E15F63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0B94551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cin.ignore(32767,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'\n'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5491C9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val;</w:t>
      </w:r>
    </w:p>
    <w:p w14:paraId="77EEBAE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1C8634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3AA04C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0C85159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89AF60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1BDD947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1E960B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7D31C4E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Вводит данные из файла в country</w:t>
      </w:r>
    </w:p>
    <w:p w14:paraId="795D0A4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Возвращает true - если удалось испешно</w:t>
      </w:r>
    </w:p>
    <w:p w14:paraId="015FE63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@param{country *&amp;item} - country, в которую нужно записать данные</w:t>
      </w:r>
    </w:p>
    <w:p w14:paraId="57107E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2ED804B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enterCountryFromFile(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fin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038E3C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1187FFB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6A244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(</w:t>
      </w:r>
    </w:p>
    <w:p w14:paraId="67FEFAA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fin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</w:t>
      </w:r>
    </w:p>
    <w:p w14:paraId="3BE3D03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-&gt;capital</w:t>
      </w:r>
    </w:p>
    <w:p w14:paraId="2DB769C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-&gt;population</w:t>
      </w:r>
    </w:p>
    <w:p w14:paraId="7061E00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&gt;&gt;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-&gt;S</w:t>
      </w:r>
    </w:p>
    <w:p w14:paraId="75DCDD4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);</w:t>
      </w:r>
    </w:p>
    <w:p w14:paraId="35222AE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7AD4198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35E56DA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3DAC45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 xml:space="preserve">//Вставляет элемент списка в список </w:t>
      </w:r>
    </w:p>
    <w:p w14:paraId="15049AE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//После первого элемента, что меньше этого</w:t>
      </w:r>
    </w:p>
    <w:p w14:paraId="6CB6592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 xml:space="preserve">//(елси для добавления использовать только </w:t>
      </w:r>
    </w:p>
    <w:p w14:paraId="2A879FA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//эту функцию, то элементы будут отсортированы)</w:t>
      </w:r>
    </w:p>
    <w:p w14:paraId="300401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insertSortToList(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24CC1AB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-&gt;first()) {</w:t>
      </w:r>
    </w:p>
    <w:p w14:paraId="452A1BA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-&gt;push(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B7487F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40914A4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else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20DB52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, &amp;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18EB32C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-&gt;next ||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-&gt;next-&gt;val-&gt;name &gt;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-&gt;name) {</w:t>
      </w:r>
    </w:p>
    <w:p w14:paraId="1208C8C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-&gt;insertAfter(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next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60A45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false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031021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1CE36AE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5B88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28B2EE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},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-&gt;head);</w:t>
      </w:r>
    </w:p>
    <w:p w14:paraId="7371CE3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7000450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556426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7E2524E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/**</w:t>
      </w:r>
    </w:p>
    <w:p w14:paraId="7205CB8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Считывает странны из файла, и возвращает указатель на список указателей на странны</w:t>
      </w:r>
    </w:p>
    <w:p w14:paraId="635D953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* @param {string} adressDB - пусть к файлу со странами</w:t>
      </w:r>
    </w:p>
    <w:p w14:paraId="183342F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*/</w:t>
      </w:r>
    </w:p>
    <w:p w14:paraId="019CD69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getCountriesFromFile(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78E16F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fin(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B7B37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*countries = getList&lt;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*&gt;();</w:t>
      </w:r>
    </w:p>
    <w:p w14:paraId="411D7A5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2EBC74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4A47EC6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4459C9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(enterCountryFromFile(next, fin)) {</w:t>
      </w:r>
    </w:p>
    <w:p w14:paraId="3D96016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insertSortToList(countries, next);</w:t>
      </w:r>
    </w:p>
    <w:p w14:paraId="3EC0F2D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0B30BF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82E8C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fin.close();</w:t>
      </w:r>
    </w:p>
    <w:p w14:paraId="5CE23A1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countries;</w:t>
      </w:r>
    </w:p>
    <w:p w14:paraId="6DDC63B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3AE9727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8DA028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EA0863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printHeader() {</w:t>
      </w:r>
    </w:p>
    <w:p w14:paraId="7F4A694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"+-----------------+-----------------+-----------------+-----------------+"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64B700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"| Страна          | Столица         | Население       | Площадь         |"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5BA5762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"+=================+=================+=================+=================+"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75B3C32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0C51FC4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048965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printCountry(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BBCAAA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left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-&gt;name</w:t>
      </w:r>
    </w:p>
    <w:p w14:paraId="4FEB85B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-&gt;capital</w:t>
      </w:r>
    </w:p>
    <w:p w14:paraId="1976589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-&gt;population</w:t>
      </w:r>
    </w:p>
    <w:p w14:paraId="6C3048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setw(15)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-&gt;S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 |"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136AAA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"+-----------------+-----------------+-----------------+-----------------+"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7E133B2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42D083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54494BC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//Выводит в консоль список команд</w:t>
      </w:r>
    </w:p>
    <w:p w14:paraId="1AECFD5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printCommand() {</w:t>
      </w:r>
    </w:p>
    <w:p w14:paraId="10BFC99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/*#ifndef IS_DEV</w:t>
      </w:r>
    </w:p>
    <w:p w14:paraId="28A5C80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ab/>
        <w:t>cout &lt;&lt; "(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Версия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для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разработки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)" &lt;&lt; endl &lt;&lt; endl;</w:t>
      </w:r>
    </w:p>
    <w:p w14:paraId="7AF6848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#endif*/</w:t>
      </w:r>
    </w:p>
    <w:p w14:paraId="5E47621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738C1DE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"Выберите команду: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6163C3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"1. Вывести все страны"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4B5CED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"2. Вывести страны с населением от min до max"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470DD5D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lastRenderedPageBreak/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"3. Вывести страны с площей от min до max и населением больше n"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78D0EE5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"4. Добавить страну"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0253A47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5DDA54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"5. Очистить экран"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</w:t>
      </w:r>
    </w:p>
    <w:p w14:paraId="1BE503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"0.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Выход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3BC1882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0A90F6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65E4CE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 - - - Menu - - -</w:t>
      </w:r>
    </w:p>
    <w:p w14:paraId="1AB9DD9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add(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*&gt;*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777AED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*added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57A7F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77A9A8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added-&gt;name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=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Имя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5873A6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added-&gt;capital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=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prompt&lt;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string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Столица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1FD984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added-&gt;population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Население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6CB42F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Площадь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6ED4E3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824F95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insertSortToList(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, added);</w:t>
      </w:r>
    </w:p>
    <w:p w14:paraId="3D7ED3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5784B5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ofstream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fout(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adressDB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ios_base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::app);</w:t>
      </w:r>
    </w:p>
    <w:p w14:paraId="32EE912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fout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05439BD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added-&gt;name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0DBEB8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added-&gt;capital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68B47EA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added-&gt;population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' '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</w:p>
    <w:p w14:paraId="6F6C0B4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added-&gt;S;</w:t>
      </w:r>
    </w:p>
    <w:p w14:paraId="1EF9CC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fout.close();</w:t>
      </w:r>
    </w:p>
    <w:p w14:paraId="703899F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46774C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9C77E2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printAll(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*&gt;*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2540287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Все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страны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val="en-US"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endl;</w:t>
      </w:r>
    </w:p>
    <w:p w14:paraId="295D25D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printHeader();</w:t>
      </w:r>
    </w:p>
    <w:p w14:paraId="75815C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ED7F12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3D4B50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0D57E37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FBE55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43F41F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076C0B3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6F71B6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printByPopul(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0E2A01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"Страны с населением"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endl;</w:t>
      </w:r>
    </w:p>
    <w:p w14:paraId="7123BD1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319DA1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min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От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),</w:t>
      </w:r>
    </w:p>
    <w:p w14:paraId="11CFBF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max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До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69FB1E9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1D12D1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(min &gt; max) swap(min, max);</w:t>
      </w:r>
    </w:p>
    <w:p w14:paraId="30BAD77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printHeader();</w:t>
      </w:r>
    </w:p>
    <w:p w14:paraId="0AE7E3F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D2153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-&gt;forEach([min, max](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028838C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-&gt;val-&gt;population;</w:t>
      </w:r>
    </w:p>
    <w:p w14:paraId="3EF71F6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97CAE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(popul &gt;= min &amp;&amp; popul &lt;= max) {</w:t>
      </w:r>
    </w:p>
    <w:p w14:paraId="2F508C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403562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5B0B933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61B10A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375B8E1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4E661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3EAC3BA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078A5B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printBySAndPolul(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country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5F7A64F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popul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long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Страны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с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населением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больше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57FA7B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minS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И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площей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от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D516DA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maxS = prompt&lt;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До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: 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77E92B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7438E1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(minS &gt; maxS) swap(minS, maxS);</w:t>
      </w:r>
    </w:p>
    <w:p w14:paraId="05AF61E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printHeader();</w:t>
      </w:r>
    </w:p>
    <w:p w14:paraId="344A8D7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2B21E5D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countries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-&gt;forEach([popul, minS, maxS](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-&gt;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4E7A901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int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S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-&gt;val-&gt;S;</w:t>
      </w:r>
    </w:p>
    <w:p w14:paraId="4EF6A449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7096DD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(S &gt;= minS &amp;&amp; S &lt;= maxS &amp;&amp;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-&gt;val-&gt;population &gt;= popul) {</w:t>
      </w:r>
    </w:p>
    <w:p w14:paraId="6FC8C65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printCountry(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-&gt;val);</w:t>
      </w:r>
    </w:p>
    <w:p w14:paraId="046D2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6B9CCD5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97F813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true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2B8BF9F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});</w:t>
      </w:r>
    </w:p>
    <w:p w14:paraId="34011F0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}</w:t>
      </w:r>
    </w:p>
    <w:p w14:paraId="2A0FD5B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3C8596B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clearConsole() {</w:t>
      </w:r>
    </w:p>
    <w:p w14:paraId="6BF45CF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system(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val="en-US" w:eastAsia="uk-UA"/>
        </w:rPr>
        <w:t>"cls"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189EA80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printCommand();</w:t>
      </w:r>
    </w:p>
    <w:p w14:paraId="19A0CE9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49232E1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5ACB02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exit() {</w:t>
      </w:r>
    </w:p>
    <w:p w14:paraId="2CEF9D8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 xml:space="preserve">cout </w:t>
      </w:r>
      <w:r w:rsidRPr="00033301">
        <w:rPr>
          <w:rFonts w:ascii="Consolas" w:hAnsi="Consolas" w:cs="Consolas"/>
          <w:color w:val="008080"/>
          <w:kern w:val="0"/>
          <w:sz w:val="14"/>
          <w:szCs w:val="19"/>
          <w:lang w:eastAsia="uk-UA"/>
        </w:rPr>
        <w:t>&lt;&lt;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A31515"/>
          <w:kern w:val="0"/>
          <w:sz w:val="14"/>
          <w:szCs w:val="19"/>
          <w:lang w:eastAsia="uk-UA"/>
        </w:rPr>
        <w:t>"Завершение программы..."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7F7BA63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45A5CD6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4C5A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2C3560FF" w14:textId="2EC351CB" w:rsidR="00033301" w:rsidRPr="00033301" w:rsidRDefault="00033301" w:rsidP="00033301">
      <w:pPr>
        <w:ind w:firstLine="0"/>
        <w:jc w:val="left"/>
        <w:rPr>
          <w:rFonts w:ascii="Consolas" w:hAnsi="Consolas" w:cs="Consolas"/>
          <w:color w:val="808080"/>
          <w:kern w:val="0"/>
          <w:sz w:val="8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#endif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//FUNCTIONS_H</w:t>
      </w:r>
    </w:p>
    <w:p w14:paraId="6CF7A878" w14:textId="35928424" w:rsid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50E41EFC" w14:textId="1F51FB17" w:rsid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271A6431" w14:textId="09263CE1" w:rsidR="00033301" w:rsidRPr="00033301" w:rsidRDefault="00033301">
      <w:pPr>
        <w:ind w:firstLine="0"/>
        <w:jc w:val="left"/>
        <w:rPr>
          <w:rFonts w:ascii="Consolas" w:hAnsi="Consolas" w:cs="Consolas"/>
          <w:b/>
          <w:color w:val="808080"/>
          <w:kern w:val="0"/>
          <w:sz w:val="22"/>
          <w:szCs w:val="19"/>
          <w:lang w:val="en-US" w:eastAsia="uk-UA"/>
        </w:rPr>
      </w:pPr>
      <w:r w:rsidRPr="00033301">
        <w:rPr>
          <w:b/>
          <w:kern w:val="0"/>
          <w:sz w:val="36"/>
          <w:szCs w:val="28"/>
          <w:lang w:val="en-US" w:eastAsia="uk-UA"/>
        </w:rPr>
        <w:t>List.h</w:t>
      </w:r>
    </w:p>
    <w:p w14:paraId="66A46B16" w14:textId="0EDD7484" w:rsidR="00033301" w:rsidRPr="00033301" w:rsidRDefault="00033301">
      <w:pPr>
        <w:ind w:firstLine="0"/>
        <w:jc w:val="left"/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</w:pPr>
    </w:p>
    <w:p w14:paraId="60B1DA8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#pragma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once</w:t>
      </w:r>
    </w:p>
    <w:p w14:paraId="2218839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217E2EC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#ifndef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LIST_H</w:t>
      </w:r>
    </w:p>
    <w:p w14:paraId="00D61F4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#define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eastAsia="uk-UA"/>
        </w:rPr>
        <w:t>LIST_H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</w:p>
    <w:p w14:paraId="3179BD9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266BB79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//Эллемент однонаправленного списка</w:t>
      </w:r>
    </w:p>
    <w:p w14:paraId="0D6F818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09C9BDF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1B88EC8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val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EE7DA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4FB7C53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5816F3B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39016D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//Однонаправленный список</w:t>
      </w:r>
    </w:p>
    <w:p w14:paraId="49C9C0E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&gt;</w:t>
      </w:r>
    </w:p>
    <w:p w14:paraId="5BFB171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struct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{</w:t>
      </w:r>
    </w:p>
    <w:p w14:paraId="4AB2BD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*head, *end;</w:t>
      </w:r>
    </w:p>
    <w:p w14:paraId="46219A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227CED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//Добавляет элемента в конец списка</w:t>
      </w:r>
    </w:p>
    <w:p w14:paraId="1C36C10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push(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) {</w:t>
      </w:r>
    </w:p>
    <w:p w14:paraId="7B9923B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*item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3CFBA6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item-&gt;val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1D343A3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end-&gt;next = item;</w:t>
      </w:r>
    </w:p>
    <w:p w14:paraId="77AB287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C3D97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end = item;</w:t>
      </w:r>
    </w:p>
    <w:p w14:paraId="61E55F3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3781DDD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C28C22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//Добавляет элемент после указанного элемента</w:t>
      </w:r>
    </w:p>
    <w:p w14:paraId="12ABF5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insertAfter(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69F6325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*item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24F5798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item-&gt;val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78445F5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item-&gt;next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-&gt;next;</w:t>
      </w:r>
    </w:p>
    <w:p w14:paraId="720BC13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48001EA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prev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-&gt;next = item;</w:t>
      </w:r>
    </w:p>
    <w:p w14:paraId="47A4545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};</w:t>
      </w:r>
    </w:p>
    <w:p w14:paraId="06437FF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6692019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_Fn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0A53372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void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forEach(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_Fn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func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,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 *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35768E7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)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= first();</w:t>
      </w:r>
    </w:p>
    <w:p w14:paraId="2044E5F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E361F8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while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 {</w:t>
      </w:r>
    </w:p>
    <w:p w14:paraId="4D65254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bool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answer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func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(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);</w:t>
      </w:r>
    </w:p>
    <w:p w14:paraId="3C53484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(!answer)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62092DA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15283EC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= </w:t>
      </w: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cur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-&gt;next;</w:t>
      </w:r>
    </w:p>
    <w:p w14:paraId="43FDF29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0051A7CA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579EA4AF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7C209F2B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//Возвращает ссылку на первый реальный элемент</w:t>
      </w:r>
    </w:p>
    <w:p w14:paraId="0A873BCC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&gt;* first() {</w:t>
      </w:r>
    </w:p>
    <w:p w14:paraId="010DA84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head-&gt;next;</w:t>
      </w:r>
    </w:p>
    <w:p w14:paraId="03FE456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}</w:t>
      </w:r>
    </w:p>
    <w:p w14:paraId="4CB83E9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53459CC6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Иницилизирует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список</w:t>
      </w:r>
    </w:p>
    <w:p w14:paraId="309C2CD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* init() {</w:t>
      </w:r>
    </w:p>
    <w:p w14:paraId="72706CC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head =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ListItem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&gt;;</w:t>
      </w:r>
    </w:p>
    <w:p w14:paraId="5E09C4C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 xml:space="preserve">head-&gt;next = </w:t>
      </w:r>
      <w:r w:rsidRPr="00033301">
        <w:rPr>
          <w:rFonts w:ascii="Consolas" w:hAnsi="Consolas" w:cs="Consolas"/>
          <w:color w:val="6F008A"/>
          <w:kern w:val="0"/>
          <w:sz w:val="14"/>
          <w:szCs w:val="19"/>
          <w:lang w:val="en-US" w:eastAsia="uk-UA"/>
        </w:rPr>
        <w:t>NULL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;</w:t>
      </w:r>
    </w:p>
    <w:p w14:paraId="37CE6F2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058A8D0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  <w:t>end = head;</w:t>
      </w:r>
    </w:p>
    <w:p w14:paraId="2F51DE7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</w:p>
    <w:p w14:paraId="72CFBA7D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eastAsia="uk-UA"/>
        </w:rPr>
        <w:t>this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;</w:t>
      </w:r>
    </w:p>
    <w:p w14:paraId="2632500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ab/>
        <w:t>}</w:t>
      </w:r>
    </w:p>
    <w:p w14:paraId="73344DA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};</w:t>
      </w:r>
    </w:p>
    <w:p w14:paraId="38938284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0E02D833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//Возвращает однонаправленный список</w:t>
      </w:r>
    </w:p>
    <w:p w14:paraId="1E2CD2A1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//Пример исопльзования:</w:t>
      </w:r>
    </w:p>
    <w:p w14:paraId="38992382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8000"/>
          <w:kern w:val="0"/>
          <w:sz w:val="14"/>
          <w:szCs w:val="19"/>
          <w:lang w:val="en-US" w:eastAsia="uk-UA"/>
        </w:rPr>
        <w:t>//List&lt;int&gt; *list = getList&lt;int&gt;();</w:t>
      </w:r>
    </w:p>
    <w:p w14:paraId="65F414D5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template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typename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</w:t>
      </w:r>
    </w:p>
    <w:p w14:paraId="5FD00AB7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auto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getList() {</w:t>
      </w:r>
    </w:p>
    <w:p w14:paraId="4B37F86E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ab/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return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(</w:t>
      </w:r>
      <w:r w:rsidRPr="00033301">
        <w:rPr>
          <w:rFonts w:ascii="Consolas" w:hAnsi="Consolas" w:cs="Consolas"/>
          <w:color w:val="0000FF"/>
          <w:kern w:val="0"/>
          <w:sz w:val="14"/>
          <w:szCs w:val="19"/>
          <w:lang w:val="en-US" w:eastAsia="uk-UA"/>
        </w:rPr>
        <w:t>new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 xml:space="preserve"> 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List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&lt;</w:t>
      </w:r>
      <w:r w:rsidRPr="00033301">
        <w:rPr>
          <w:rFonts w:ascii="Consolas" w:hAnsi="Consolas" w:cs="Consolas"/>
          <w:color w:val="2B91AF"/>
          <w:kern w:val="0"/>
          <w:sz w:val="14"/>
          <w:szCs w:val="19"/>
          <w:lang w:val="en-US" w:eastAsia="uk-UA"/>
        </w:rPr>
        <w:t>T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val="en-US" w:eastAsia="uk-UA"/>
        </w:rPr>
        <w:t>&gt;)-&gt;init();</w:t>
      </w:r>
    </w:p>
    <w:p w14:paraId="3D4267A8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>}</w:t>
      </w:r>
    </w:p>
    <w:p w14:paraId="378F6DC0" w14:textId="77777777" w:rsidR="00033301" w:rsidRPr="00033301" w:rsidRDefault="00033301" w:rsidP="0003330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</w:pPr>
    </w:p>
    <w:p w14:paraId="60CBA56C" w14:textId="1C790476" w:rsidR="00033301" w:rsidRDefault="00033301" w:rsidP="00033301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  <w:r w:rsidRPr="00033301">
        <w:rPr>
          <w:rFonts w:ascii="Consolas" w:hAnsi="Consolas" w:cs="Consolas"/>
          <w:color w:val="808080"/>
          <w:kern w:val="0"/>
          <w:sz w:val="14"/>
          <w:szCs w:val="19"/>
          <w:lang w:eastAsia="uk-UA"/>
        </w:rPr>
        <w:t>#endif</w:t>
      </w:r>
      <w:r w:rsidRPr="00033301">
        <w:rPr>
          <w:rFonts w:ascii="Consolas" w:hAnsi="Consolas" w:cs="Consolas"/>
          <w:color w:val="000000"/>
          <w:kern w:val="0"/>
          <w:sz w:val="14"/>
          <w:szCs w:val="19"/>
          <w:lang w:eastAsia="uk-UA"/>
        </w:rPr>
        <w:t xml:space="preserve"> </w:t>
      </w:r>
      <w:r w:rsidRPr="00033301"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t>//LIST_H</w:t>
      </w:r>
    </w:p>
    <w:p w14:paraId="69ACDC2F" w14:textId="77777777" w:rsidR="00033301" w:rsidRDefault="00033301">
      <w:pPr>
        <w:ind w:firstLine="0"/>
        <w:jc w:val="left"/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4"/>
          <w:szCs w:val="19"/>
          <w:lang w:eastAsia="uk-UA"/>
        </w:rPr>
        <w:br w:type="page"/>
      </w:r>
    </w:p>
    <w:p w14:paraId="74953E04" w14:textId="77777777" w:rsidR="00033301" w:rsidRPr="00033301" w:rsidRDefault="00033301" w:rsidP="00033301">
      <w:pPr>
        <w:ind w:firstLine="0"/>
        <w:jc w:val="left"/>
        <w:rPr>
          <w:rFonts w:ascii="Consolas" w:hAnsi="Consolas" w:cs="Consolas"/>
          <w:color w:val="808080"/>
          <w:kern w:val="0"/>
          <w:sz w:val="14"/>
          <w:szCs w:val="19"/>
          <w:lang w:val="en-US" w:eastAsia="uk-UA"/>
        </w:rPr>
      </w:pPr>
    </w:p>
    <w:p w14:paraId="7F31C22F" w14:textId="2258584A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  <w:r w:rsidR="00033301">
        <w:rPr>
          <w:kern w:val="0"/>
          <w:sz w:val="28"/>
          <w:szCs w:val="28"/>
          <w:lang w:val="en-US" w:eastAsia="uk-UA"/>
        </w:rPr>
        <w:t xml:space="preserve"> </w:t>
      </w:r>
    </w:p>
    <w:p w14:paraId="4187E078" w14:textId="6257B13F" w:rsidR="00AA4D88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en-US" w:eastAsia="uk-UA"/>
        </w:rPr>
        <w:t xml:space="preserve">Input.txt </w:t>
      </w:r>
      <w:r>
        <w:rPr>
          <w:kern w:val="0"/>
          <w:sz w:val="28"/>
          <w:szCs w:val="28"/>
          <w:lang w:eastAsia="uk-UA"/>
        </w:rPr>
        <w:t>в начале:</w:t>
      </w:r>
    </w:p>
    <w:p w14:paraId="5937B8EB" w14:textId="4F2D655A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B9610E5" wp14:editId="25826944">
            <wp:extent cx="2584800" cy="906947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655" cy="9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4E20" w14:textId="4CB8A146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620FC847" w14:textId="26699020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t>Приветствие:</w:t>
      </w:r>
    </w:p>
    <w:p w14:paraId="3ACAD459" w14:textId="39B81F56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3744C54" wp14:editId="75080EA8">
            <wp:extent cx="3492000" cy="15739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553" cy="15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05C6" w14:textId="46664CB4" w:rsidR="00033301" w:rsidRDefault="00033301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5D996A82" w14:textId="301EE9A2" w:rsidR="00033301" w:rsidRDefault="003E1B45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eastAsia="uk-UA"/>
        </w:rPr>
        <w:t>Демонстрация команд:</w:t>
      </w:r>
    </w:p>
    <w:p w14:paraId="2CF5AD44" w14:textId="33423EE8" w:rsidR="003E1B45" w:rsidRPr="00033301" w:rsidRDefault="003E1B45" w:rsidP="00033301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F740E8B" wp14:editId="0B204E90">
            <wp:extent cx="4032000" cy="398519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76" cy="39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1F23236F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22131A97" w14:textId="08428B76" w:rsidR="003E1B45" w:rsidRDefault="003E1B45" w:rsidP="00056131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Добавление страны:</w:t>
      </w:r>
    </w:p>
    <w:p w14:paraId="7BECF545" w14:textId="00234C65" w:rsidR="003E1B45" w:rsidRDefault="003E1B45" w:rsidP="00056131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0B5C47" wp14:editId="1C5BB4C8">
            <wp:extent cx="3520643" cy="3211200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783" cy="32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FFA2" w14:textId="629BAAEE" w:rsidR="003E1B45" w:rsidRDefault="003E1B45" w:rsidP="0005613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Input.txt </w:t>
      </w:r>
      <w:r>
        <w:rPr>
          <w:sz w:val="28"/>
          <w:szCs w:val="28"/>
        </w:rPr>
        <w:t>после добавления страны</w:t>
      </w:r>
    </w:p>
    <w:p w14:paraId="08F95FB4" w14:textId="3B33A069" w:rsidR="003E1B45" w:rsidRDefault="003E1B45" w:rsidP="00056131">
      <w:pPr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9DA68C" wp14:editId="420D6945">
            <wp:extent cx="2520000" cy="98437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471" cy="9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7C5" w14:textId="77777777" w:rsidR="003E1B45" w:rsidRPr="003E1B45" w:rsidRDefault="003E1B45" w:rsidP="00056131">
      <w:pPr>
        <w:ind w:firstLine="0"/>
        <w:jc w:val="left"/>
        <w:rPr>
          <w:sz w:val="28"/>
          <w:szCs w:val="28"/>
        </w:rPr>
      </w:pPr>
    </w:p>
    <w:p w14:paraId="6C5D0EEB" w14:textId="6A888A7C" w:rsidR="00211736" w:rsidRPr="004469F5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з</w:t>
      </w:r>
      <w:r w:rsidR="00F129A5">
        <w:rPr>
          <w:sz w:val="28"/>
          <w:szCs w:val="28"/>
        </w:rPr>
        <w:t xml:space="preserve"> </w:t>
      </w:r>
      <w:r w:rsidR="00F129A5" w:rsidRPr="00F129A5">
        <w:rPr>
          <w:sz w:val="28"/>
          <w:szCs w:val="28"/>
        </w:rPr>
        <w:t>бінарними файлами</w:t>
      </w:r>
    </w:p>
    <w:p w14:paraId="73D1C752" w14:textId="41717466" w:rsidR="00211736" w:rsidRPr="006023A1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bookmarkStart w:id="0" w:name="_GoBack"/>
      <w:bookmarkEnd w:id="0"/>
    </w:p>
    <w:sectPr w:rsidR="00211736" w:rsidRPr="006023A1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88B13" w14:textId="77777777" w:rsidR="00AD5CCB" w:rsidRDefault="00AD5CCB">
      <w:r>
        <w:separator/>
      </w:r>
    </w:p>
  </w:endnote>
  <w:endnote w:type="continuationSeparator" w:id="0">
    <w:p w14:paraId="2380F67A" w14:textId="77777777" w:rsidR="00AD5CCB" w:rsidRDefault="00AD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6B3B5" w:rsidR="00D55C72" w:rsidRPr="00653F61" w:rsidRDefault="00F129A5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121.1151.05.06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0D23447" w:rsidR="00EA7507" w:rsidRPr="00D55C72" w:rsidRDefault="00F129A5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F129A5">
            <w:rPr>
              <w:sz w:val="28"/>
              <w:szCs w:val="28"/>
              <w:lang w:val="uk-UA"/>
            </w:rPr>
            <w:t>Розробка та реалізація програм для роботи з бінарними файлами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714CCAF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023A1">
            <w:rPr>
              <w:noProof/>
              <w:sz w:val="28"/>
              <w:szCs w:val="28"/>
              <w:lang w:val="uk-UA"/>
            </w:rPr>
            <w:t>9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3994A" w14:textId="77777777" w:rsidR="00AD5CCB" w:rsidRDefault="00AD5CCB">
      <w:r>
        <w:separator/>
      </w:r>
    </w:p>
  </w:footnote>
  <w:footnote w:type="continuationSeparator" w:id="0">
    <w:p w14:paraId="01FEA7FC" w14:textId="77777777" w:rsidR="00AD5CCB" w:rsidRDefault="00AD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3458"/>
    <w:multiLevelType w:val="hybridMultilevel"/>
    <w:tmpl w:val="B1AEF332"/>
    <w:lvl w:ilvl="0" w:tplc="2D965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7365F4"/>
    <w:multiLevelType w:val="hybridMultilevel"/>
    <w:tmpl w:val="7A2EB480"/>
    <w:lvl w:ilvl="0" w:tplc="6714D1CE">
      <w:start w:val="1"/>
      <w:numFmt w:val="decimal"/>
      <w:lvlText w:val="%1)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3301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1B4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29E7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60F63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23A1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54B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C7DB7"/>
    <w:rsid w:val="00AD5CCB"/>
    <w:rsid w:val="00AD6C31"/>
    <w:rsid w:val="00AE20C6"/>
    <w:rsid w:val="00AF35D2"/>
    <w:rsid w:val="00B02E3D"/>
    <w:rsid w:val="00B072D4"/>
    <w:rsid w:val="00B116D3"/>
    <w:rsid w:val="00B13E71"/>
    <w:rsid w:val="00B425E6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1424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2E71-4E5D-4235-9944-79617CC5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2021</TotalTime>
  <Pages>9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44</cp:revision>
  <cp:lastPrinted>2015-09-20T08:44:00Z</cp:lastPrinted>
  <dcterms:created xsi:type="dcterms:W3CDTF">2016-09-25T11:38:00Z</dcterms:created>
  <dcterms:modified xsi:type="dcterms:W3CDTF">2018-04-11T11:17:00Z</dcterms:modified>
</cp:coreProperties>
</file>