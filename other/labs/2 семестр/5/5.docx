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826E16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2FEE7EC4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4469F5">
        <w:rPr>
          <w:b/>
          <w:spacing w:val="-10"/>
          <w:sz w:val="28"/>
          <w:szCs w:val="28"/>
          <w:lang w:eastAsia="uk-UA"/>
        </w:rPr>
        <w:t>5</w:t>
      </w:r>
    </w:p>
    <w:p w14:paraId="6D72271E" w14:textId="27B0C903" w:rsidR="002D4BEF" w:rsidRDefault="004469F5" w:rsidP="004469F5">
      <w:pPr>
        <w:spacing w:line="276" w:lineRule="auto"/>
        <w:ind w:left="142" w:firstLine="0"/>
        <w:jc w:val="center"/>
        <w:rPr>
          <w:b/>
          <w:sz w:val="28"/>
        </w:rPr>
      </w:pPr>
      <w:r w:rsidRPr="004469F5">
        <w:rPr>
          <w:b/>
          <w:sz w:val="28"/>
        </w:rPr>
        <w:t>Розробка та реалізація програм з використанням форматування вводу/виводу, використовуючи консоль та текстовий файл</w:t>
      </w:r>
    </w:p>
    <w:p w14:paraId="74255C9D" w14:textId="77777777" w:rsidR="004469F5" w:rsidRPr="002D4BEF" w:rsidRDefault="004469F5" w:rsidP="004469F5">
      <w:pPr>
        <w:spacing w:line="276" w:lineRule="auto"/>
        <w:ind w:left="142" w:firstLine="0"/>
        <w:jc w:val="center"/>
        <w:rPr>
          <w:b/>
          <w:sz w:val="28"/>
        </w:rPr>
      </w:pPr>
    </w:p>
    <w:p w14:paraId="01380373" w14:textId="0DFD07F1" w:rsidR="00141DAA" w:rsidRPr="004469F5" w:rsidRDefault="002D4BEF" w:rsidP="004469F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4469F5" w:rsidRPr="004469F5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4469F5" w:rsidRPr="004469F5">
        <w:rPr>
          <w:spacing w:val="-10"/>
          <w:sz w:val="28"/>
          <w:szCs w:val="28"/>
          <w:lang w:eastAsia="uk-UA"/>
        </w:rPr>
        <w:t xml:space="preserve"> </w:t>
      </w:r>
      <w:r w:rsidR="004469F5" w:rsidRPr="004469F5">
        <w:rPr>
          <w:spacing w:val="-10"/>
          <w:sz w:val="28"/>
          <w:szCs w:val="28"/>
          <w:lang w:val="uk-UA" w:eastAsia="uk-UA"/>
        </w:rPr>
        <w:t>використанням форматування вводу/виводу, використовуючи консоль та</w:t>
      </w:r>
      <w:r w:rsidR="004469F5" w:rsidRPr="004469F5">
        <w:rPr>
          <w:spacing w:val="-10"/>
          <w:sz w:val="28"/>
          <w:szCs w:val="28"/>
          <w:lang w:eastAsia="uk-UA"/>
        </w:rPr>
        <w:t xml:space="preserve"> </w:t>
      </w:r>
      <w:r w:rsidR="004469F5">
        <w:rPr>
          <w:spacing w:val="-10"/>
          <w:sz w:val="28"/>
          <w:szCs w:val="28"/>
          <w:lang w:val="uk-UA" w:eastAsia="uk-UA"/>
        </w:rPr>
        <w:t>текстовий файл</w:t>
      </w:r>
      <w:r w:rsidR="004469F5" w:rsidRPr="004469F5">
        <w:rPr>
          <w:spacing w:val="-10"/>
          <w:sz w:val="28"/>
          <w:szCs w:val="28"/>
          <w:lang w:eastAsia="uk-UA"/>
        </w:rPr>
        <w:t>.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ADDC008" w14:textId="1ED506F5" w:rsidR="004469F5" w:rsidRPr="00826E16" w:rsidRDefault="002D4BEF" w:rsidP="00826E16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4469F5">
        <w:rPr>
          <w:b/>
          <w:color w:val="000000" w:themeColor="text1"/>
          <w:spacing w:val="-10"/>
          <w:sz w:val="28"/>
          <w:szCs w:val="28"/>
          <w:lang w:eastAsia="uk-UA"/>
        </w:rPr>
        <w:t>5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  <w:r w:rsidR="004469F5" w:rsidRPr="004469F5">
        <w:rPr>
          <w:rFonts w:asciiTheme="minorHAnsi" w:hAnsiTheme="minorHAnsi" w:cs="TimesNewRoman"/>
          <w:kern w:val="0"/>
          <w:sz w:val="28"/>
          <w:szCs w:val="28"/>
          <w:lang w:eastAsia="uk-UA"/>
        </w:rPr>
        <w:t>. Визначити вміст файлу file.txt</w:t>
      </w:r>
    </w:p>
    <w:p w14:paraId="1FC963D4" w14:textId="42897171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5B7DD6BD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6E1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05A3F571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6E1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&lt;cstdio&gt;</w:t>
      </w:r>
    </w:p>
    <w:p w14:paraId="7E0BAF49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1508F6A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2A9A8DC8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63DF4F2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</w:t>
      </w:r>
    </w:p>
    <w:p w14:paraId="11EA9FBD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{</w:t>
      </w:r>
    </w:p>
    <w:p w14:paraId="70FED57F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6E1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FILE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 fl;</w:t>
      </w:r>
    </w:p>
    <w:p w14:paraId="7B51600B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fl = fopen(</w:t>
      </w:r>
      <w:r w:rsidRPr="00826E1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26E1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"w"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BDE9063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45612B0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1517B2FF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93A97EF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double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d, x; </w:t>
      </w:r>
    </w:p>
    <w:p w14:paraId="67E3879C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float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f; </w:t>
      </w:r>
    </w:p>
    <w:p w14:paraId="1ED65912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lng; </w:t>
      </w:r>
    </w:p>
    <w:p w14:paraId="2023C283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6E1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i, y; </w:t>
      </w:r>
    </w:p>
    <w:p w14:paraId="16E9CD32" w14:textId="77777777" w:rsid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s;</w:t>
      </w:r>
    </w:p>
    <w:p w14:paraId="2271B415" w14:textId="77777777" w:rsid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F1656F4" w14:textId="77777777" w:rsid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s = i = lng = f = d = N * 100 / 3;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 500/3(целочисленное - все по 166)</w:t>
      </w:r>
    </w:p>
    <w:p w14:paraId="1712B9DE" w14:textId="77777777" w:rsid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712A6D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826E1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</w:t>
      </w:r>
      <w:r w:rsidRPr="00826E1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всех</w:t>
      </w:r>
      <w:r w:rsidRPr="00826E1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переменные</w:t>
      </w:r>
    </w:p>
    <w:p w14:paraId="44757AF4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fprintf(fl, </w:t>
      </w:r>
      <w:r w:rsidRPr="00826E1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"s = %hd i = %d lng = %ld f = %f d = %f\n"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 s, i, lng, f, d);</w:t>
      </w:r>
    </w:p>
    <w:p w14:paraId="69FAB6EF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248D5ED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d = 3.2; i = 2; </w:t>
      </w:r>
    </w:p>
    <w:p w14:paraId="4F43BC8A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x = (y = d / i) * N; </w:t>
      </w:r>
      <w:r w:rsidRPr="00826E1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//y = 1, x = 1 * N = 5</w:t>
      </w:r>
    </w:p>
    <w:p w14:paraId="74A4D2FF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fprintf(fl, </w:t>
      </w:r>
      <w:r w:rsidRPr="00826E1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"x = %f; y = %d\n"</w:t>
      </w: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 x, y);</w:t>
      </w:r>
    </w:p>
    <w:p w14:paraId="723F6ACF" w14:textId="77777777" w:rsidR="00826E16" w:rsidRPr="00826E16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05F16FE1" w14:textId="77777777" w:rsidR="00826E16" w:rsidRPr="000560BB" w:rsidRDefault="00826E16" w:rsidP="00826E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6E1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560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0560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01C63D75" w14:textId="79500422" w:rsidR="00826E16" w:rsidRPr="000560BB" w:rsidRDefault="00826E16" w:rsidP="000560BB">
      <w:pPr>
        <w:spacing w:line="276" w:lineRule="auto"/>
        <w:ind w:left="142" w:firstLine="0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560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  <w:r w:rsidRPr="000560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br w:type="page"/>
      </w:r>
    </w:p>
    <w:p w14:paraId="42AC6BB6" w14:textId="77777777" w:rsidR="007A0E7D" w:rsidRPr="00F7698E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</w:pPr>
    </w:p>
    <w:p w14:paraId="21E38838" w14:textId="77777777" w:rsidR="000560BB" w:rsidRPr="000560BB" w:rsidRDefault="003F34F4" w:rsidP="000560BB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0560BB" w:rsidRPr="00BD5918">
        <w:rPr>
          <w:b/>
          <w:color w:val="000000"/>
          <w:spacing w:val="-10"/>
          <w:sz w:val="28"/>
          <w:szCs w:val="28"/>
          <w:lang w:eastAsia="uk-UA"/>
        </w:rPr>
        <w:t>5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560BB" w:rsidRPr="000560BB">
        <w:rPr>
          <w:color w:val="000000"/>
          <w:sz w:val="28"/>
          <w:szCs w:val="28"/>
          <w:shd w:val="clear" w:color="auto" w:fill="FFFFFF"/>
          <w:lang w:val="uk-UA"/>
        </w:rPr>
        <w:t>Скласти та виконати програму, яка обробляє інформацію</w:t>
      </w:r>
    </w:p>
    <w:p w14:paraId="30ED81B2" w14:textId="77777777" w:rsidR="000560BB" w:rsidRPr="000560BB" w:rsidRDefault="000560BB" w:rsidP="000560BB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0560BB">
        <w:rPr>
          <w:color w:val="000000"/>
          <w:sz w:val="28"/>
          <w:szCs w:val="28"/>
          <w:shd w:val="clear" w:color="auto" w:fill="FFFFFF"/>
          <w:lang w:val="uk-UA"/>
        </w:rPr>
        <w:t>з текстового файлу, згідно завданню, варіанти наведені у таблиці 5.2.</w:t>
      </w:r>
    </w:p>
    <w:p w14:paraId="229549BB" w14:textId="77777777" w:rsidR="000560BB" w:rsidRPr="000560BB" w:rsidRDefault="000560BB" w:rsidP="000560BB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0560BB">
        <w:rPr>
          <w:color w:val="000000"/>
          <w:sz w:val="28"/>
          <w:szCs w:val="28"/>
          <w:shd w:val="clear" w:color="auto" w:fill="FFFFFF"/>
          <w:lang w:val="uk-UA"/>
        </w:rPr>
        <w:t>Результат записати в файл у формі звіту, обов’язково використовувати</w:t>
      </w:r>
    </w:p>
    <w:p w14:paraId="528E4407" w14:textId="543A4A06" w:rsidR="003F34F4" w:rsidRPr="007A0E7D" w:rsidRDefault="000560BB" w:rsidP="000560BB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0560BB">
        <w:rPr>
          <w:color w:val="000000"/>
          <w:sz w:val="28"/>
          <w:szCs w:val="28"/>
          <w:shd w:val="clear" w:color="auto" w:fill="FFFFFF"/>
          <w:lang w:val="uk-UA"/>
        </w:rPr>
        <w:t>форматування тексту.</w:t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CF6A6B5" w14:textId="55C9EE96" w:rsidR="00BD5918" w:rsidRPr="00BD5918" w:rsidRDefault="003F34F4" w:rsidP="00BD5918">
      <w:pPr>
        <w:pStyle w:val="af2"/>
        <w:numPr>
          <w:ilvl w:val="0"/>
          <w:numId w:val="27"/>
        </w:numPr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BD5918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BD5918">
        <w:rPr>
          <w:color w:val="000000" w:themeColor="text1"/>
          <w:sz w:val="28"/>
          <w:szCs w:val="28"/>
          <w:shd w:val="clear" w:color="auto" w:fill="FFFFFF"/>
        </w:rPr>
        <w:t>:</w:t>
      </w:r>
      <w:r w:rsidR="00BD5918" w:rsidRPr="00BD5918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D5918" w:rsidRPr="00BD5918">
        <w:rPr>
          <w:color w:val="000000"/>
          <w:sz w:val="28"/>
          <w:szCs w:val="28"/>
          <w:shd w:val="clear" w:color="auto" w:fill="FFFFFF"/>
          <w:lang w:val="uk-UA"/>
        </w:rPr>
        <w:t>Скласти та виконати програму, яка обробляє інформацію</w:t>
      </w:r>
    </w:p>
    <w:p w14:paraId="6D661B62" w14:textId="77777777" w:rsidR="00BD5918" w:rsidRPr="000560BB" w:rsidRDefault="00BD5918" w:rsidP="00BD5918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0560BB">
        <w:rPr>
          <w:color w:val="000000"/>
          <w:sz w:val="28"/>
          <w:szCs w:val="28"/>
          <w:shd w:val="clear" w:color="auto" w:fill="FFFFFF"/>
          <w:lang w:val="uk-UA"/>
        </w:rPr>
        <w:t>з текстового файлу, згідно завданню, варіанти наведені у таблиці 5.2.</w:t>
      </w:r>
    </w:p>
    <w:p w14:paraId="01357032" w14:textId="77777777" w:rsidR="00BD5918" w:rsidRPr="000560BB" w:rsidRDefault="00BD5918" w:rsidP="00BD5918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0560BB">
        <w:rPr>
          <w:color w:val="000000"/>
          <w:sz w:val="28"/>
          <w:szCs w:val="28"/>
          <w:shd w:val="clear" w:color="auto" w:fill="FFFFFF"/>
          <w:lang w:val="uk-UA"/>
        </w:rPr>
        <w:t>Результат записати в файл у формі звіту, обов’язково використовувати</w:t>
      </w:r>
    </w:p>
    <w:p w14:paraId="43D48896" w14:textId="5BE1B56A" w:rsidR="005F2C28" w:rsidRPr="00BD5918" w:rsidRDefault="00BD5918" w:rsidP="00BD5918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0560BB">
        <w:rPr>
          <w:color w:val="000000"/>
          <w:sz w:val="28"/>
          <w:szCs w:val="28"/>
          <w:shd w:val="clear" w:color="auto" w:fill="FFFFFF"/>
          <w:lang w:val="uk-UA"/>
        </w:rPr>
        <w:t>форматування тексту.</w:t>
      </w:r>
      <w:r w:rsidR="000560BB" w:rsidRP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029FFE28" w14:textId="3F90CFE9" w:rsidR="00AA4D88" w:rsidRPr="00BD5918" w:rsidRDefault="003F34F4" w:rsidP="00BD5918">
      <w:pPr>
        <w:pStyle w:val="af2"/>
        <w:numPr>
          <w:ilvl w:val="0"/>
          <w:numId w:val="27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BD591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</w:t>
      </w:r>
      <w:r w:rsidR="00AA4D88" w:rsidRPr="00BD591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01EE0664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BD5918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BD5918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77D471" w14:textId="366DBE0D" w:rsidR="00672F9C" w:rsidRPr="00672F9C" w:rsidRDefault="00672F9C" w:rsidP="00672F9C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Відкриття файлів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input</w:t>
      </w:r>
      <w:r w:rsidRPr="00672F9C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txt</w:t>
      </w:r>
      <w:r w:rsidRPr="00672F9C">
        <w:rPr>
          <w:color w:val="000000" w:themeColor="text1"/>
          <w:sz w:val="28"/>
          <w:szCs w:val="28"/>
          <w:shd w:val="clear" w:color="auto" w:fill="FFFFFF"/>
          <w:lang w:val="uk-UA"/>
        </w:rPr>
        <w:t>/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output</w:t>
      </w:r>
      <w:r w:rsidRPr="00672F9C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txt</w:t>
      </w:r>
    </w:p>
    <w:p w14:paraId="2B20B6D7" w14:textId="6FC7950D" w:rsidR="00672F9C" w:rsidRDefault="00672F9C" w:rsidP="00672F9C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672F9C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Зчитування з файлу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input</w:t>
      </w:r>
      <w:r w:rsidRPr="00672F9C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txt</w:t>
      </w:r>
      <w:r w:rsidRPr="00672F9C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початково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ї суммі (змінна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w14:paraId="56AE1187" w14:textId="790512FF" w:rsidR="00672F9C" w:rsidRDefault="00672F9C" w:rsidP="00672F9C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Вивід у файл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output</w:t>
      </w:r>
      <w:r w:rsidRPr="00672F9C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txt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52B6AEEE" w14:textId="4F2A4FA8" w:rsidR="00672F9C" w:rsidRDefault="00672F9C" w:rsidP="00672F9C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початкової сумми</w:t>
      </w:r>
    </w:p>
    <w:p w14:paraId="253EBAD9" w14:textId="1598A412" w:rsidR="00672F9C" w:rsidRDefault="00672F9C" w:rsidP="00672F9C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шапки таблиці</w:t>
      </w:r>
    </w:p>
    <w:p w14:paraId="1BDB001B" w14:textId="0D0EE864" w:rsidR="00672F9C" w:rsidRPr="00672F9C" w:rsidRDefault="00672F9C" w:rsidP="00672F9C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тіла таблиці</w:t>
      </w:r>
    </w:p>
    <w:p w14:paraId="236A61FF" w14:textId="77777777" w:rsidR="00056131" w:rsidRPr="00672F9C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BD5918">
      <w:pPr>
        <w:pStyle w:val="af2"/>
        <w:numPr>
          <w:ilvl w:val="0"/>
          <w:numId w:val="27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bookmarkStart w:id="0" w:name="_GoBack"/>
      <w:bookmarkEnd w:id="0"/>
    </w:p>
    <w:p w14:paraId="44F2F940" w14:textId="30FFC695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55DCFC55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19C9305C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&lt;cstdio&gt;</w:t>
      </w:r>
    </w:p>
    <w:p w14:paraId="5650E6FA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8B9EF71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1023AE1A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3DACC39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3BD98A10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FILE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*fileInput, *fileOutput;</w:t>
      </w:r>
    </w:p>
    <w:p w14:paraId="23925C1C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0E45EE9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periods = 100;</w:t>
      </w:r>
    </w:p>
    <w:p w14:paraId="1419E817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float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 = 0.09, inflation = 0.045;</w:t>
      </w:r>
    </w:p>
    <w:p w14:paraId="40E96CDB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601F7BB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fileInput = fopen(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"r"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489A989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fileOutput = fopen(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"w"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039B620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0CBCCB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(!fileInput || !fileOutput) {</w:t>
      </w:r>
    </w:p>
    <w:p w14:paraId="70B3A969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printf(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"Cannot open files"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777100A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system(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"pause"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DAF22E0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72D9E402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C0D0BA7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B84C0F1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float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n;</w:t>
      </w:r>
    </w:p>
    <w:p w14:paraId="7EEA84A9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fscanf(fileInput, 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"%f"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 &amp;n);</w:t>
      </w:r>
    </w:p>
    <w:p w14:paraId="05F0408F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CE9567C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fprintf(fileOutput, 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Начальная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сумма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%.2f\n\n"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 n);</w:t>
      </w:r>
    </w:p>
    <w:p w14:paraId="4EA7B727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fprintf(fileOutput,</w:t>
      </w:r>
    </w:p>
    <w:p w14:paraId="132A206C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"+------+------------+------------+\n"</w:t>
      </w:r>
    </w:p>
    <w:p w14:paraId="522A8D20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"|  №   |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Сумма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     |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Реально</w:t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   |\n"</w:t>
      </w:r>
    </w:p>
    <w:p w14:paraId="4574DFD0" w14:textId="77777777" w:rsidR="00F7698E" w:rsidRPr="000560BB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560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"+------+------------+------------+\n"</w:t>
      </w:r>
    </w:p>
    <w:p w14:paraId="2FBB0A93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560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5918557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AB52F93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float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curN = n, real = n;</w:t>
      </w:r>
    </w:p>
    <w:p w14:paraId="03EEF37F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100017E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F7698E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1; i &lt;= periods; i++) {</w:t>
      </w:r>
    </w:p>
    <w:p w14:paraId="7845F4A5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curN *= (1 + k);</w:t>
      </w:r>
    </w:p>
    <w:p w14:paraId="2EC74EC9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real = curN * (1 - inflation);</w:t>
      </w:r>
    </w:p>
    <w:p w14:paraId="2F26492A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AD1A96C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fprintf(fileOutput,</w:t>
      </w:r>
    </w:p>
    <w:p w14:paraId="085D73EC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"|  %-2d  | %-10.2f | %-10.2f |\n"</w:t>
      </w:r>
    </w:p>
    <w:p w14:paraId="0434D691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"+------+------------+------------+\n"</w:t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</w:t>
      </w:r>
    </w:p>
    <w:p w14:paraId="7A182422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i, curN, real</w:t>
      </w:r>
    </w:p>
    <w:p w14:paraId="0B2F13AE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);</w:t>
      </w:r>
    </w:p>
    <w:p w14:paraId="2812C045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266EA89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14070F1" w14:textId="77777777" w:rsidR="00F7698E" w:rsidRP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fclose(fileInput);</w:t>
      </w:r>
    </w:p>
    <w:p w14:paraId="5039D266" w14:textId="77777777" w:rsid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F7698E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fclose(fileOutput);</w:t>
      </w:r>
    </w:p>
    <w:p w14:paraId="55496ED7" w14:textId="77777777" w:rsid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D2E1B7F" w14:textId="77777777" w:rsidR="00F7698E" w:rsidRDefault="00F7698E" w:rsidP="00F7698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5F721E70" w14:textId="6CE1DED4" w:rsidR="00F7698E" w:rsidRDefault="00F7698E" w:rsidP="00F7698E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6183C57D" w14:textId="77777777" w:rsidR="00F7698E" w:rsidRDefault="00F7698E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378EC70D" w:rsidR="00724151" w:rsidRDefault="00724151" w:rsidP="00BD5918">
      <w:pPr>
        <w:pStyle w:val="af2"/>
        <w:numPr>
          <w:ilvl w:val="0"/>
          <w:numId w:val="27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7B770F2B" w14:textId="51E6EB10" w:rsidR="00F7698E" w:rsidRPr="00F7698E" w:rsidRDefault="00F7698E" w:rsidP="00F7698E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22D499DC" wp14:editId="511F469E">
            <wp:extent cx="43529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3CA5" w14:textId="04E926E2" w:rsidR="00724151" w:rsidRP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6C5D0EEB" w14:textId="7DD8FA16" w:rsidR="00211736" w:rsidRPr="004469F5" w:rsidRDefault="006E2DE5" w:rsidP="008D5C36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8D5C36">
        <w:rPr>
          <w:sz w:val="28"/>
          <w:szCs w:val="28"/>
          <w:lang w:val="uk-UA"/>
        </w:rPr>
        <w:t>оволодів</w:t>
      </w:r>
      <w:r w:rsidR="008D5C36" w:rsidRPr="008D5C36">
        <w:rPr>
          <w:sz w:val="28"/>
          <w:szCs w:val="28"/>
          <w:lang w:val="uk-UA"/>
        </w:rPr>
        <w:t xml:space="preserve"> </w:t>
      </w:r>
      <w:r w:rsidR="00056131" w:rsidRPr="00056131">
        <w:rPr>
          <w:spacing w:val="-10"/>
          <w:sz w:val="28"/>
          <w:szCs w:val="28"/>
          <w:lang w:val="uk-UA" w:eastAsia="uk-UA"/>
        </w:rPr>
        <w:t xml:space="preserve">навичками </w:t>
      </w:r>
      <w:r w:rsidR="004469F5" w:rsidRPr="004469F5">
        <w:rPr>
          <w:spacing w:val="-10"/>
          <w:sz w:val="28"/>
          <w:szCs w:val="28"/>
          <w:lang w:val="uk-UA" w:eastAsia="uk-UA"/>
        </w:rPr>
        <w:t>складання програм з</w:t>
      </w:r>
      <w:r w:rsidR="004469F5" w:rsidRPr="004469F5">
        <w:rPr>
          <w:spacing w:val="-10"/>
          <w:sz w:val="28"/>
          <w:szCs w:val="28"/>
          <w:lang w:eastAsia="uk-UA"/>
        </w:rPr>
        <w:t xml:space="preserve"> </w:t>
      </w:r>
      <w:r w:rsidR="004469F5" w:rsidRPr="004469F5">
        <w:rPr>
          <w:spacing w:val="-10"/>
          <w:sz w:val="28"/>
          <w:szCs w:val="28"/>
          <w:lang w:val="uk-UA" w:eastAsia="uk-UA"/>
        </w:rPr>
        <w:t>використанням форматування вводу/виводу, використовуючи консоль та</w:t>
      </w:r>
      <w:r w:rsidR="004469F5" w:rsidRPr="004469F5">
        <w:rPr>
          <w:spacing w:val="-10"/>
          <w:sz w:val="28"/>
          <w:szCs w:val="28"/>
          <w:lang w:eastAsia="uk-UA"/>
        </w:rPr>
        <w:t xml:space="preserve"> </w:t>
      </w:r>
      <w:r w:rsidR="004469F5" w:rsidRPr="004469F5">
        <w:rPr>
          <w:spacing w:val="-10"/>
          <w:sz w:val="28"/>
          <w:szCs w:val="28"/>
          <w:lang w:val="uk-UA" w:eastAsia="uk-UA"/>
        </w:rPr>
        <w:t>текстовий файл</w:t>
      </w:r>
      <w:r w:rsidR="004469F5" w:rsidRPr="004469F5">
        <w:rPr>
          <w:spacing w:val="-10"/>
          <w:sz w:val="28"/>
          <w:szCs w:val="28"/>
          <w:lang w:eastAsia="uk-UA"/>
        </w:rPr>
        <w:t>.</w:t>
      </w: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5D4BB" w14:textId="77777777" w:rsidR="007320D1" w:rsidRDefault="007320D1">
      <w:r>
        <w:separator/>
      </w:r>
    </w:p>
  </w:endnote>
  <w:endnote w:type="continuationSeparator" w:id="0">
    <w:p w14:paraId="1DCF13C1" w14:textId="77777777" w:rsidR="007320D1" w:rsidRDefault="0073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8F438E1" w:rsidR="00D55C72" w:rsidRPr="00653F61" w:rsidRDefault="004469F5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121.1151.05.05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004A94B8" w14:textId="77777777" w:rsidR="004469F5" w:rsidRPr="000E7627" w:rsidRDefault="004469F5" w:rsidP="004469F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0"/>
              <w:szCs w:val="28"/>
              <w:lang w:val="uk-UA"/>
            </w:rPr>
          </w:pPr>
          <w:r w:rsidRPr="000E7627">
            <w:rPr>
              <w:sz w:val="20"/>
              <w:szCs w:val="28"/>
              <w:lang w:val="uk-UA"/>
            </w:rPr>
            <w:t>Розробка та реалізація програм з використанням форматування</w:t>
          </w:r>
        </w:p>
        <w:p w14:paraId="495CE509" w14:textId="4837FC4F" w:rsidR="00EA7507" w:rsidRPr="00D55C72" w:rsidRDefault="004469F5" w:rsidP="004469F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0E7627">
            <w:rPr>
              <w:sz w:val="20"/>
              <w:szCs w:val="28"/>
              <w:lang w:val="uk-UA"/>
            </w:rPr>
            <w:t>вводу/виводу, використовуючи консоль та текстовий файл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459C2EA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D5918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987A6" w14:textId="77777777" w:rsidR="007320D1" w:rsidRDefault="007320D1">
      <w:r>
        <w:separator/>
      </w:r>
    </w:p>
  </w:footnote>
  <w:footnote w:type="continuationSeparator" w:id="0">
    <w:p w14:paraId="3693DC6A" w14:textId="77777777" w:rsidR="007320D1" w:rsidRDefault="0073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4"/>
  </w:num>
  <w:num w:numId="4">
    <w:abstractNumId w:val="20"/>
  </w:num>
  <w:num w:numId="5">
    <w:abstractNumId w:val="17"/>
  </w:num>
  <w:num w:numId="6">
    <w:abstractNumId w:val="24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  <w:num w:numId="13">
    <w:abstractNumId w:val="12"/>
  </w:num>
  <w:num w:numId="14">
    <w:abstractNumId w:val="15"/>
  </w:num>
  <w:num w:numId="15">
    <w:abstractNumId w:val="25"/>
  </w:num>
  <w:num w:numId="16">
    <w:abstractNumId w:val="21"/>
  </w:num>
  <w:num w:numId="17">
    <w:abstractNumId w:val="3"/>
  </w:num>
  <w:num w:numId="18">
    <w:abstractNumId w:val="6"/>
  </w:num>
  <w:num w:numId="19">
    <w:abstractNumId w:val="13"/>
  </w:num>
  <w:num w:numId="20">
    <w:abstractNumId w:val="10"/>
  </w:num>
  <w:num w:numId="21">
    <w:abstractNumId w:val="23"/>
  </w:num>
  <w:num w:numId="22">
    <w:abstractNumId w:val="16"/>
  </w:num>
  <w:num w:numId="23">
    <w:abstractNumId w:val="18"/>
  </w:num>
  <w:num w:numId="24">
    <w:abstractNumId w:val="22"/>
  </w:num>
  <w:num w:numId="25">
    <w:abstractNumId w:val="2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72F9C"/>
    <w:rsid w:val="0068217E"/>
    <w:rsid w:val="00684B1D"/>
    <w:rsid w:val="0069292A"/>
    <w:rsid w:val="00694E11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918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7698E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2035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39</cp:revision>
  <cp:lastPrinted>2015-09-20T08:44:00Z</cp:lastPrinted>
  <dcterms:created xsi:type="dcterms:W3CDTF">2016-09-25T11:38:00Z</dcterms:created>
  <dcterms:modified xsi:type="dcterms:W3CDTF">2018-03-31T13:29:00Z</dcterms:modified>
</cp:coreProperties>
</file>