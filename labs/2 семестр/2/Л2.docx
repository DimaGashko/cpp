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2D4F00B8" w:rsidR="00141DAA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2D4BEF">
        <w:rPr>
          <w:b/>
          <w:spacing w:val="-10"/>
          <w:sz w:val="28"/>
          <w:szCs w:val="28"/>
          <w:lang w:val="uk-UA" w:eastAsia="uk-UA"/>
        </w:rPr>
        <w:t>2</w:t>
      </w:r>
    </w:p>
    <w:p w14:paraId="6D72271E" w14:textId="77777777" w:rsidR="002D4BEF" w:rsidRPr="002D4BEF" w:rsidRDefault="002D4BEF" w:rsidP="002D4BEF">
      <w:pPr>
        <w:spacing w:after="480" w:line="276" w:lineRule="auto"/>
        <w:ind w:left="142" w:firstLine="0"/>
        <w:jc w:val="center"/>
        <w:rPr>
          <w:b/>
          <w:sz w:val="28"/>
        </w:rPr>
      </w:pPr>
      <w:r w:rsidRPr="002D4BEF">
        <w:rPr>
          <w:b/>
          <w:sz w:val="28"/>
        </w:rPr>
        <w:t>Розробка та реалізація програм для роботи з вказівниками та одновимірними динамічними масивами</w:t>
      </w:r>
    </w:p>
    <w:p w14:paraId="01380373" w14:textId="5768DFBE" w:rsidR="00141DAA" w:rsidRPr="00E826CE" w:rsidRDefault="002D4BEF" w:rsidP="002D4BEF">
      <w:pPr>
        <w:spacing w:after="480" w:line="276" w:lineRule="auto"/>
        <w:ind w:left="142" w:firstLine="0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>: оволодіння навичками складання програм для роботи з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2D4BEF">
        <w:rPr>
          <w:spacing w:val="-10"/>
          <w:sz w:val="28"/>
          <w:szCs w:val="28"/>
          <w:lang w:val="uk-UA" w:eastAsia="uk-UA"/>
        </w:rPr>
        <w:t>вказівниками та одновимірними динамічними масивами</w:t>
      </w:r>
      <w:r>
        <w:rPr>
          <w:spacing w:val="-10"/>
          <w:sz w:val="28"/>
          <w:szCs w:val="28"/>
          <w:lang w:val="uk-UA" w:eastAsia="uk-UA"/>
        </w:rPr>
        <w:t>.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1786FE82" w:rsidR="005A3E81" w:rsidRDefault="002D4BEF" w:rsidP="007A0BE1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>2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Pr="002D4BEF">
        <w:rPr>
          <w:color w:val="000000" w:themeColor="text1"/>
          <w:spacing w:val="-10"/>
          <w:sz w:val="28"/>
          <w:szCs w:val="28"/>
          <w:lang w:eastAsia="uk-UA"/>
        </w:rPr>
        <w:t>Нехай є наступний фрагмент програми</w:t>
      </w:r>
      <w:r w:rsidR="007A0BE1" w:rsidRPr="007A0BE1">
        <w:rPr>
          <w:color w:val="000000" w:themeColor="text1"/>
          <w:spacing w:val="-10"/>
          <w:sz w:val="28"/>
          <w:szCs w:val="28"/>
          <w:lang w:eastAsia="uk-UA"/>
        </w:rPr>
        <w:t xml:space="preserve">. </w:t>
      </w:r>
      <w:r w:rsidRPr="002D4BEF">
        <w:rPr>
          <w:color w:val="000000" w:themeColor="text1"/>
          <w:spacing w:val="-10"/>
          <w:sz w:val="28"/>
          <w:szCs w:val="28"/>
          <w:lang w:eastAsia="uk-UA"/>
        </w:rPr>
        <w:t>Поясніть, як зміниться масив після його</w:t>
      </w:r>
      <w:r w:rsidR="007A0BE1" w:rsidRPr="007A0BE1">
        <w:rPr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Pr="002D4BEF">
        <w:rPr>
          <w:color w:val="000000" w:themeColor="text1"/>
          <w:spacing w:val="-10"/>
          <w:sz w:val="28"/>
          <w:szCs w:val="28"/>
          <w:lang w:eastAsia="uk-UA"/>
        </w:rPr>
        <w:t>виконання, при наступному початку</w:t>
      </w:r>
      <w:r w:rsidR="007A0BE1">
        <w:rPr>
          <w:color w:val="000000" w:themeColor="text1"/>
          <w:spacing w:val="-10"/>
          <w:sz w:val="28"/>
          <w:szCs w:val="28"/>
          <w:lang w:eastAsia="uk-UA"/>
        </w:rPr>
        <w:t xml:space="preserve"> програми</w:t>
      </w:r>
      <w:r w:rsidR="007A0BE1" w:rsidRPr="007A0BE1">
        <w:rPr>
          <w:color w:val="000000" w:themeColor="text1"/>
          <w:spacing w:val="-10"/>
          <w:sz w:val="28"/>
          <w:szCs w:val="28"/>
          <w:lang w:eastAsia="uk-UA"/>
        </w:rPr>
        <w:t>.</w:t>
      </w:r>
    </w:p>
    <w:p w14:paraId="01D953A6" w14:textId="77777777" w:rsid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&lt;iostream&gt;</w:t>
      </w:r>
    </w:p>
    <w:p w14:paraId="096AB025" w14:textId="221BF53C" w:rsid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#include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&lt;cmath&gt;</w:t>
      </w:r>
    </w:p>
    <w:p w14:paraId="5CF42EB1" w14:textId="77777777" w:rsid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EB0366D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6924C0FF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20CE8D4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form(</w:t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7A0BE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044CDFF7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A0BE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10 + </w:t>
      </w:r>
      <w:r w:rsidRPr="007A0BE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% 10;</w:t>
      </w:r>
    </w:p>
    <w:p w14:paraId="1438BD22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BC6FE1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*a = </w:t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7A0BE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5B1D0339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*a = </w:t>
      </w:r>
      <w:r w:rsidRPr="007A0BE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3117E8C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30765C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1; i &lt; </w:t>
      </w:r>
      <w:r w:rsidRPr="007A0BE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B39756D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*(a + i) = *(a + i - 1) + 1;</w:t>
      </w:r>
    </w:p>
    <w:p w14:paraId="765AA472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E639F0E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ED99675" w14:textId="77777777" w:rsidR="007A0BE1" w:rsidRPr="007A0BE1" w:rsidRDefault="007A0BE1" w:rsidP="007A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A0BE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a;</w:t>
      </w:r>
    </w:p>
    <w:p w14:paraId="236C0FEC" w14:textId="1C043DEC" w:rsidR="00E8558A" w:rsidRPr="002675A0" w:rsidRDefault="007A0BE1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BE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3AB9CB7" w14:textId="77777777" w:rsidR="007D443D" w:rsidRDefault="007D443D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7A9E9A16" w14:textId="77777777" w:rsidR="00AF35D2" w:rsidRPr="002D4BEF" w:rsidRDefault="00AF35D2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4D27BFAE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675A0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08F1505A" w14:textId="6F98F41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eastAsia="uk-UA"/>
        </w:rPr>
        <w:t xml:space="preserve"> </w:t>
      </w:r>
      <w:r w:rsidRPr="002675A0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2CA453E1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732A7A5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2D5634AB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2F41C9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//Генерирует массив чисел</w:t>
      </w:r>
    </w:p>
    <w:p w14:paraId="32FBA8AB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* form(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7B826A21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= 10 +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% 10;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//10 + последняя цыфра варианта (менят переданную переменную)</w:t>
      </w:r>
    </w:p>
    <w:p w14:paraId="552E752A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251ABCA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*a = </w:t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675A0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423854ED" w14:textId="1A47CC51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*a = </w:t>
      </w:r>
      <w:r w:rsidRPr="002675A0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//a[0] = n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eastAsia="uk-UA"/>
        </w:rPr>
        <w:t xml:space="preserve"> -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&gt; 15</w:t>
      </w:r>
    </w:p>
    <w:p w14:paraId="061EDB59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8D1913D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1; i &lt; </w:t>
      </w:r>
      <w:r w:rsidRPr="002675A0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ABDBBEF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*(a + i) = *(a + i - 1) + 1;</w:t>
      </w:r>
    </w:p>
    <w:p w14:paraId="6BDF9371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//a[i] = a[i - 1] + 1;</w:t>
      </w:r>
    </w:p>
    <w:p w14:paraId="7B284B29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3D86080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EFAEB0A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a;</w:t>
      </w:r>
    </w:p>
    <w:p w14:paraId="6B179E9F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42D1840" w14:textId="3FE9C3FD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610A039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0804AC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lastRenderedPageBreak/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3BA827E1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 </w:t>
      </w:r>
    </w:p>
    <w:p w14:paraId="479C45FC" w14:textId="7CC16E14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*a = form(n);</w:t>
      </w:r>
    </w:p>
    <w:p w14:paraId="7A84BE80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518D3E24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//a: 15 16 17 18 19 20 21 22 23 24 25 26 27 28 29</w:t>
      </w:r>
    </w:p>
    <w:p w14:paraId="3295DED8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A92D04C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**p = </w:t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*[n];</w:t>
      </w:r>
    </w:p>
    <w:p w14:paraId="2D4DC68E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BC7125A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675A0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n; i++) {</w:t>
      </w:r>
    </w:p>
    <w:p w14:paraId="3F17B53A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p[i] = (a + i);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//часть массива а начиная с i</w:t>
      </w:r>
    </w:p>
    <w:p w14:paraId="0B904432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*p[i] = *p[i] + n; </w:t>
      </w:r>
      <w:r w:rsidRPr="002675A0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увеличение</w:t>
      </w:r>
      <w:r w:rsidRPr="002675A0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a[i]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на</w:t>
      </w:r>
      <w:r w:rsidRPr="002675A0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n</w:t>
      </w:r>
    </w:p>
    <w:p w14:paraId="3894E8A3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675A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3AD9114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</w:p>
    <w:p w14:paraId="74A37A43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E965FEA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//каждый элемент увеличен на n (на 15)</w:t>
      </w:r>
    </w:p>
    <w:p w14:paraId="29EA6C5A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//a: 30 31 32 33 34 35 36 37 38 39 40 41 42 43 44</w:t>
      </w:r>
    </w:p>
    <w:p w14:paraId="214B7218" w14:textId="77777777" w:rsidR="002675A0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AC01272" w14:textId="2CF75E34" w:rsidR="003F34F4" w:rsidRDefault="002675A0" w:rsidP="002675A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. . . </w:t>
      </w:r>
    </w:p>
    <w:p w14:paraId="28E5BB5F" w14:textId="77777777" w:rsidR="002675A0" w:rsidRPr="002675A0" w:rsidRDefault="002675A0" w:rsidP="002675A0">
      <w:pPr>
        <w:autoSpaceDE w:val="0"/>
        <w:autoSpaceDN w:val="0"/>
        <w:adjustRightInd w:val="0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5A92369A" w14:textId="77777777" w:rsidR="002675A0" w:rsidRPr="002D4BEF" w:rsidRDefault="002675A0" w:rsidP="002675A0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528E4407" w14:textId="49F7C158" w:rsidR="003F34F4" w:rsidRPr="00D03024" w:rsidRDefault="003F34F4" w:rsidP="00AC66FC">
      <w:pPr>
        <w:spacing w:line="276" w:lineRule="auto"/>
        <w:ind w:left="142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2D4BEF" w:rsidRPr="002675A0">
        <w:rPr>
          <w:b/>
          <w:color w:val="000000"/>
          <w:spacing w:val="-10"/>
          <w:sz w:val="28"/>
          <w:szCs w:val="28"/>
          <w:lang w:eastAsia="uk-UA"/>
        </w:rPr>
        <w:t>2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="00AC66FC" w:rsidRPr="00AC66FC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A622FE8" w14:textId="5CBEC10D" w:rsidR="005B00C4" w:rsidRDefault="003F34F4" w:rsidP="002675A0">
      <w:pPr>
        <w:numPr>
          <w:ilvl w:val="0"/>
          <w:numId w:val="19"/>
        </w:numPr>
        <w:spacing w:line="276" w:lineRule="auto"/>
        <w:ind w:left="142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41924E9D" w14:textId="700688A5" w:rsidR="002675A0" w:rsidRPr="002675A0" w:rsidRDefault="002675A0" w:rsidP="002675A0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75A0">
        <w:rPr>
          <w:color w:val="000000" w:themeColor="text1"/>
          <w:sz w:val="28"/>
          <w:szCs w:val="28"/>
          <w:shd w:val="clear" w:color="auto" w:fill="FFFFFF"/>
          <w:lang w:val="uk-UA"/>
        </w:rPr>
        <w:t>Cклаcти програму, що заповнює динамічний</w:t>
      </w:r>
      <w:r w:rsidRPr="002675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75A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одновимірний масив за допомогою випадкових чисел,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потім видаляє усі всі парні елементи</w:t>
      </w:r>
    </w:p>
    <w:p w14:paraId="43D48896" w14:textId="77777777" w:rsidR="005F2C28" w:rsidRPr="007555EE" w:rsidRDefault="005F2C28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16B8323E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3AD0C908" w14:textId="77777777" w:rsidR="008D5C36" w:rsidRP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Дія 1. Виділити динамічну пам'ять для елементів масиву.</w:t>
      </w:r>
    </w:p>
    <w:p w14:paraId="76BD1E68" w14:textId="77777777" w:rsidR="008D5C36" w:rsidRP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Дія 2. Заповнити масив випадковими числами.</w:t>
      </w:r>
    </w:p>
    <w:p w14:paraId="50446834" w14:textId="77777777" w:rsidR="008D5C36" w:rsidRP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Дія 3. Вивести елементи масиву на екран.</w:t>
      </w:r>
    </w:p>
    <w:p w14:paraId="6B5E666F" w14:textId="1332192D" w:rsidR="008D5C36" w:rsidRP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Дія 4. Визначити кількість елементів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нового масиву</w:t>
      </w: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1F8C9E79" w14:textId="77777777" w:rsidR="008D5C36" w:rsidRP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Дія 5. Виділити динамічну пам'ять для нового масиву.</w:t>
      </w:r>
    </w:p>
    <w:p w14:paraId="0113E1F7" w14:textId="7B710F96" w:rsidR="008D5C36" w:rsidRP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6. У новий масив записати тільки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парні елементи.</w:t>
      </w:r>
    </w:p>
    <w:p w14:paraId="72D0794C" w14:textId="77777777" w:rsidR="008D5C36" w:rsidRP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Дія 7. Звільнити пам'ять, що була виділена під старий масив.</w:t>
      </w:r>
    </w:p>
    <w:p w14:paraId="336C31F7" w14:textId="794AEFF8" w:rsid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D5C36">
        <w:rPr>
          <w:color w:val="000000" w:themeColor="text1"/>
          <w:sz w:val="28"/>
          <w:szCs w:val="28"/>
          <w:shd w:val="clear" w:color="auto" w:fill="FFFFFF"/>
          <w:lang w:val="uk-UA"/>
        </w:rPr>
        <w:t>Дія 8. Замінити значення вказівки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4AE4E82B" w14:textId="35FE87D8" w:rsidR="008D5C36" w:rsidRDefault="008D5C36" w:rsidP="008D5C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9. Вивесит елементи масиву на екран.</w:t>
      </w:r>
    </w:p>
    <w:p w14:paraId="51F7E81F" w14:textId="42CA5E22" w:rsidR="008D5C36" w:rsidRPr="00AA4D88" w:rsidRDefault="008D5C36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56D8955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6C7104B4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46CE5E9B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76104BD4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6A39F6F4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4CC3E10E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19DBDF1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6B8C709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5C80084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removePairElements(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4C8692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769C2F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C52BEEC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sep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 '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D73235A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getCountPairElements(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51FEF57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52DA690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635BA080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D294590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35E70D7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191BC58B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9762C61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len;</w:t>
      </w:r>
    </w:p>
    <w:p w14:paraId="259158A3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fin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len;</w:t>
      </w:r>
    </w:p>
    <w:p w14:paraId="54021F0F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06E64FA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Длина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массива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5624C58D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BBBA071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*arr =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[len];</w:t>
      </w:r>
    </w:p>
    <w:p w14:paraId="4806F04F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writeArr(arr, len);</w:t>
      </w:r>
    </w:p>
    <w:p w14:paraId="4D3DD7B2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888AF10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Был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сгенерирован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массив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0EB0EC21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printArr(arr, len, fout,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 '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45F765F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D4CDFD2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arr = removePairElements(arr, len);</w:t>
      </w:r>
    </w:p>
    <w:p w14:paraId="193355CE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6F837F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После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удаления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0E1479CE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printArr(arr, len, fout, </w:t>
      </w:r>
      <w:r w:rsidRPr="008D5C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 '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2917F12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2C4A7F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2D6C5AB7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fout.close();</w:t>
      </w:r>
    </w:p>
    <w:p w14:paraId="30E0E9DC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F786C6C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(arr)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09E43A5D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139FAE12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FE5A96D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8A19FF9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removePairElements(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B830A8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(!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7D375BD7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4FCB4AE7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newLen = getCountPairElements(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5056D3D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*res =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[newLen];</w:t>
      </w:r>
    </w:p>
    <w:p w14:paraId="7C3C978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3B8DCBC4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size = -1;</w:t>
      </w:r>
    </w:p>
    <w:p w14:paraId="49CF012F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256D3FE4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(*(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i) % 2 == 0) {</w:t>
      </w:r>
    </w:p>
    <w:p w14:paraId="6B38E32B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*(res + ++size) = *(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i);</w:t>
      </w:r>
    </w:p>
    <w:p w14:paraId="006FE48F" w14:textId="04F55D10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  <w:r w:rsidR="00C65090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</w:p>
    <w:p w14:paraId="5F9FDFD8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135B4D8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0B9A369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CBEC08B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newLen;</w:t>
      </w:r>
    </w:p>
    <w:p w14:paraId="1CED86B0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54E0E2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56441ADD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res;</w:t>
      </w:r>
    </w:p>
    <w:p w14:paraId="0DC7652F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58167D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0793337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getCountPairElements(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04AEA0D9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count = 0;</w:t>
      </w:r>
    </w:p>
    <w:p w14:paraId="3A5D4C78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84B74CE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71CCDB2C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 *(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i) % 2 == 0 ) count++;</w:t>
      </w:r>
    </w:p>
    <w:p w14:paraId="5B012D1B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72C440B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83B2EAA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count;</w:t>
      </w:r>
    </w:p>
    <w:p w14:paraId="717A1356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344B370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DA4D0CA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6EAAE06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422F173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*(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i) = 10 + rand() % 90;</w:t>
      </w:r>
    </w:p>
    <w:p w14:paraId="1B959761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4DD2C78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43FFD554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8A7DA45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sep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A6D7257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8D5C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03C85551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*(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i)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sep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377DB282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C35F3E6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CDAB41D" w14:textId="77777777" w:rsidR="008D5C36" w:rsidRP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D5C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D5C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D5C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1D3CBC97" w14:textId="77777777" w:rsidR="008D5C36" w:rsidRDefault="008D5C36" w:rsidP="008D5C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382CBFCA" w14:textId="37760036" w:rsidR="00724151" w:rsidRDefault="00724151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br w:type="page"/>
      </w:r>
    </w:p>
    <w:p w14:paraId="097797D6" w14:textId="7DC0E7C8" w:rsidR="00724151" w:rsidRPr="004613AC" w:rsidRDefault="00724151" w:rsidP="004613AC">
      <w:pPr>
        <w:pStyle w:val="af2"/>
        <w:numPr>
          <w:ilvl w:val="0"/>
          <w:numId w:val="19"/>
        </w:numPr>
        <w:spacing w:line="276" w:lineRule="auto"/>
        <w:ind w:left="567"/>
        <w:rPr>
          <w:kern w:val="0"/>
          <w:sz w:val="28"/>
          <w:szCs w:val="28"/>
          <w:lang w:eastAsia="uk-UA"/>
        </w:rPr>
      </w:pPr>
      <w:r w:rsidRPr="004613AC">
        <w:rPr>
          <w:kern w:val="0"/>
          <w:sz w:val="28"/>
          <w:szCs w:val="28"/>
          <w:lang w:eastAsia="uk-UA"/>
        </w:rPr>
        <w:lastRenderedPageBreak/>
        <w:t>Результат виконання програми:</w:t>
      </w:r>
    </w:p>
    <w:p w14:paraId="7F31C22F" w14:textId="77777777" w:rsid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06D93CA5" w14:textId="5705A2A4" w:rsidR="00724151" w:rsidRPr="00724151" w:rsidRDefault="00C65090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E3D45EC" wp14:editId="5FB02821">
            <wp:extent cx="57721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25060A" w14:textId="77777777" w:rsidR="00724151" w:rsidRPr="004613AC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77777777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66ED580" w14:textId="565D88BD" w:rsidR="00CF5A27" w:rsidRPr="000354DE" w:rsidRDefault="006E2DE5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навичками складання програм для роботи з</w:t>
      </w:r>
      <w:r w:rsidR="008D5C36">
        <w:rPr>
          <w:sz w:val="28"/>
          <w:szCs w:val="28"/>
          <w:lang w:val="uk-UA"/>
        </w:rPr>
        <w:t xml:space="preserve"> </w:t>
      </w:r>
      <w:r w:rsidR="008D5C36" w:rsidRPr="008D5C36">
        <w:rPr>
          <w:sz w:val="28"/>
          <w:szCs w:val="28"/>
          <w:lang w:val="uk-UA"/>
        </w:rPr>
        <w:t>вказівниками та одновимірними динамічними масивами</w:t>
      </w:r>
      <w:r w:rsidR="004F36C7">
        <w:rPr>
          <w:sz w:val="28"/>
          <w:szCs w:val="28"/>
          <w:lang w:val="uk-UA"/>
        </w:rPr>
        <w:t>.</w:t>
      </w:r>
    </w:p>
    <w:sectPr w:rsidR="00CF5A27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C2932" w14:textId="77777777" w:rsidR="00FB33B6" w:rsidRDefault="00FB33B6">
      <w:r>
        <w:separator/>
      </w:r>
    </w:p>
  </w:endnote>
  <w:endnote w:type="continuationSeparator" w:id="0">
    <w:p w14:paraId="11555AD4" w14:textId="77777777" w:rsidR="00FB33B6" w:rsidRDefault="00FB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7777777" w:rsidR="00D55C72" w:rsidRPr="00653F61" w:rsidRDefault="00E8558A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121.1151.04.05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DF81BD0" w:rsidR="00EA7507" w:rsidRPr="00D55C72" w:rsidRDefault="002D4BEF" w:rsidP="002D4BE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t>Розробка та реалізація програм для роботи з вказівниками та одновимірними динамічними масивами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7777777" w:rsidR="00EA7507" w:rsidRPr="00475762" w:rsidRDefault="00E8558A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FAFA8F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65090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50F2B" w14:textId="77777777" w:rsidR="00FB33B6" w:rsidRDefault="00FB33B6">
      <w:r>
        <w:separator/>
      </w:r>
    </w:p>
  </w:footnote>
  <w:footnote w:type="continuationSeparator" w:id="0">
    <w:p w14:paraId="59A3AA61" w14:textId="77777777" w:rsidR="00FB33B6" w:rsidRDefault="00FB3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6"/>
  </w:num>
  <w:num w:numId="5">
    <w:abstractNumId w:val="15"/>
  </w:num>
  <w:num w:numId="6">
    <w:abstractNumId w:val="1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0"/>
  </w:num>
  <w:num w:numId="16">
    <w:abstractNumId w:val="17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9676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915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28</cp:revision>
  <cp:lastPrinted>2015-09-20T08:44:00Z</cp:lastPrinted>
  <dcterms:created xsi:type="dcterms:W3CDTF">2016-09-25T11:38:00Z</dcterms:created>
  <dcterms:modified xsi:type="dcterms:W3CDTF">2018-02-10T21:43:00Z</dcterms:modified>
</cp:coreProperties>
</file>