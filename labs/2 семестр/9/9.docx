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750EF5" w:rsidRDefault="00A042CC" w:rsidP="00837CBB">
      <w:pPr>
        <w:ind w:left="142"/>
        <w:rPr>
          <w:rFonts w:ascii="Courier New" w:hAnsi="Courier New" w:cs="Courier New"/>
          <w:sz w:val="20"/>
          <w:lang w:val="en-US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0E931B95" w:rsidR="00141DAA" w:rsidRPr="00056131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D8593F">
        <w:rPr>
          <w:b/>
          <w:spacing w:val="-10"/>
          <w:sz w:val="28"/>
          <w:szCs w:val="28"/>
          <w:lang w:eastAsia="uk-UA"/>
        </w:rPr>
        <w:t>9</w:t>
      </w:r>
    </w:p>
    <w:p w14:paraId="2C2B9398" w14:textId="77777777" w:rsidR="00D8593F" w:rsidRDefault="00D8593F" w:rsidP="00BE7929">
      <w:pPr>
        <w:autoSpaceDE w:val="0"/>
        <w:autoSpaceDN w:val="0"/>
        <w:adjustRightInd w:val="0"/>
        <w:ind w:firstLine="0"/>
        <w:jc w:val="center"/>
        <w:rPr>
          <w:rFonts w:ascii="TimesNewRoman,Bold" w:hAnsi="TimesNewRoman,Bold" w:cs="TimesNewRoman,Bold"/>
          <w:b/>
          <w:bCs/>
          <w:kern w:val="0"/>
          <w:sz w:val="28"/>
          <w:szCs w:val="28"/>
          <w:lang w:eastAsia="uk-UA"/>
        </w:rPr>
      </w:pPr>
      <w:r>
        <w:rPr>
          <w:rFonts w:ascii="TimesNewRoman,Bold" w:hAnsi="TimesNewRoman,Bold" w:cs="TimesNewRoman,Bold"/>
          <w:b/>
          <w:bCs/>
          <w:kern w:val="0"/>
          <w:sz w:val="28"/>
          <w:szCs w:val="28"/>
          <w:lang w:eastAsia="uk-UA"/>
        </w:rPr>
        <w:t>Розробка та реалізація програм з використанням рекурсивних</w:t>
      </w:r>
    </w:p>
    <w:p w14:paraId="74255C9D" w14:textId="1ECA0404" w:rsidR="004469F5" w:rsidRDefault="00D8593F" w:rsidP="00D8593F">
      <w:pPr>
        <w:spacing w:line="276" w:lineRule="auto"/>
        <w:ind w:left="142" w:firstLine="0"/>
        <w:jc w:val="center"/>
        <w:rPr>
          <w:b/>
          <w:sz w:val="28"/>
        </w:rPr>
      </w:pPr>
      <w:r>
        <w:rPr>
          <w:rFonts w:ascii="TimesNewRoman,Bold" w:hAnsi="TimesNewRoman,Bold" w:cs="TimesNewRoman,Bold"/>
          <w:b/>
          <w:bCs/>
          <w:kern w:val="0"/>
          <w:sz w:val="28"/>
          <w:szCs w:val="28"/>
          <w:lang w:eastAsia="uk-UA"/>
        </w:rPr>
        <w:t>алгоритмів</w:t>
      </w:r>
    </w:p>
    <w:p w14:paraId="341442C2" w14:textId="77777777" w:rsidR="00F129A5" w:rsidRPr="002D4BEF" w:rsidRDefault="00F129A5" w:rsidP="004469F5">
      <w:pPr>
        <w:spacing w:line="276" w:lineRule="auto"/>
        <w:ind w:left="142" w:firstLine="0"/>
        <w:jc w:val="center"/>
        <w:rPr>
          <w:b/>
          <w:sz w:val="28"/>
        </w:rPr>
      </w:pPr>
    </w:p>
    <w:p w14:paraId="4E632894" w14:textId="77777777" w:rsidR="00D8593F" w:rsidRDefault="002D4BEF" w:rsidP="00D8593F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D8593F" w:rsidRPr="00D8593F">
        <w:rPr>
          <w:spacing w:val="-10"/>
          <w:sz w:val="28"/>
          <w:szCs w:val="28"/>
          <w:lang w:val="uk-UA" w:eastAsia="uk-UA"/>
        </w:rPr>
        <w:t>оволодіння навичками складання програм з</w:t>
      </w:r>
      <w:r w:rsidR="00D8593F">
        <w:rPr>
          <w:spacing w:val="-10"/>
          <w:sz w:val="28"/>
          <w:szCs w:val="28"/>
          <w:lang w:val="uk-UA" w:eastAsia="uk-UA"/>
        </w:rPr>
        <w:t xml:space="preserve"> </w:t>
      </w:r>
      <w:r w:rsidR="00D8593F" w:rsidRPr="00D8593F">
        <w:rPr>
          <w:spacing w:val="-10"/>
          <w:sz w:val="28"/>
          <w:szCs w:val="28"/>
          <w:lang w:val="uk-UA" w:eastAsia="uk-UA"/>
        </w:rPr>
        <w:t>використанням рекурсивних алгоритмів</w:t>
      </w:r>
    </w:p>
    <w:p w14:paraId="5CE90F65" w14:textId="48CF28F5" w:rsidR="00141DAA" w:rsidRPr="0095495B" w:rsidRDefault="0095495B" w:rsidP="00D8593F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4006D81" w14:textId="2EBF4B90" w:rsidR="005A3E81" w:rsidRDefault="002D4BEF" w:rsidP="00493E7C">
      <w:pPr>
        <w:spacing w:line="276" w:lineRule="auto"/>
        <w:ind w:left="142" w:firstLine="0"/>
        <w:jc w:val="left"/>
        <w:rPr>
          <w:rFonts w:asciiTheme="minorHAnsi" w:hAnsiTheme="minorHAnsi" w:cs="TimesNewRoman"/>
          <w:kern w:val="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D8593F">
        <w:rPr>
          <w:b/>
          <w:color w:val="000000" w:themeColor="text1"/>
          <w:spacing w:val="-10"/>
          <w:sz w:val="28"/>
          <w:szCs w:val="28"/>
          <w:lang w:eastAsia="uk-UA"/>
        </w:rPr>
        <w:t>9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4469F5">
        <w:rPr>
          <w:rFonts w:ascii="TimesNewRoman" w:hAnsi="TimesNewRoman" w:cs="TimesNewRoman"/>
          <w:kern w:val="0"/>
          <w:sz w:val="28"/>
          <w:szCs w:val="28"/>
          <w:lang w:eastAsia="uk-UA"/>
        </w:rPr>
        <w:t>Визначити дію фрагмента програми</w:t>
      </w:r>
    </w:p>
    <w:p w14:paraId="118BFD6C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4285C498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20D3C314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f(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) {</w:t>
      </w:r>
    </w:p>
    <w:p w14:paraId="76EF9128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//Возвращается всегда только 1 цифра</w:t>
      </w:r>
    </w:p>
    <w:p w14:paraId="5FA0A2E4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//Но если n &lt; 0 - само число</w:t>
      </w:r>
    </w:p>
    <w:p w14:paraId="3095EC4E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&lt; 10) </w:t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;</w:t>
      </w:r>
    </w:p>
    <w:p w14:paraId="02974042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F88E83C" w14:textId="77777777" w:rsid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//Последняя цифра + f(n без последней цифры)</w:t>
      </w:r>
    </w:p>
    <w:p w14:paraId="424231D9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else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% 10 + f(</w:t>
      </w:r>
      <w:r w:rsidRPr="00821DEA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/ 10);</w:t>
      </w:r>
    </w:p>
    <w:p w14:paraId="007F198B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27039674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4FAFB961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= 5;</w:t>
      </w:r>
    </w:p>
    <w:p w14:paraId="2367B065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21DEA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ch = -1235 + N;</w:t>
      </w:r>
    </w:p>
    <w:p w14:paraId="5BE6CEEF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409D8229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821DEA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"f = "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821DEA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f(ch) </w:t>
      </w:r>
      <w:r w:rsidRPr="00821DEA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759748D7" w14:textId="77777777" w:rsidR="00821DEA" w:rsidRPr="00821DEA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7D25A2A" w14:textId="77777777" w:rsidR="00821DEA" w:rsidRPr="009A49E7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21DEA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system(</w:t>
      </w:r>
      <w:r w:rsidRPr="009A49E7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"pause"</w:t>
      </w: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BD9D30C" w14:textId="77777777" w:rsidR="00821DEA" w:rsidRPr="009A49E7" w:rsidRDefault="00821DEA" w:rsidP="00821D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A49E7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0;</w:t>
      </w:r>
    </w:p>
    <w:p w14:paraId="7ADDC008" w14:textId="1E8272BD" w:rsidR="004469F5" w:rsidRPr="00D8593F" w:rsidRDefault="00821DEA" w:rsidP="00821DEA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</w:pP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1FC963D4" w14:textId="68624321" w:rsidR="007A0E7D" w:rsidRDefault="007A0E7D" w:rsidP="007A0E7D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39D81C38" w14:textId="2C688231" w:rsidR="000A266F" w:rsidRDefault="001B5C33" w:rsidP="00D8593F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</w:pP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Цей</w:t>
      </w:r>
      <w:r w:rsidRPr="009A49E7"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фрагмент</w:t>
      </w:r>
      <w:r w:rsidRPr="009A49E7"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програми</w:t>
      </w:r>
      <w:r w:rsidRPr="009A49E7">
        <w:rPr>
          <w:rFonts w:asciiTheme="minorHAnsi" w:hAnsiTheme="minorHAnsi"/>
          <w:color w:val="000000" w:themeColor="text1"/>
          <w:spacing w:val="-10"/>
          <w:sz w:val="28"/>
          <w:szCs w:val="28"/>
          <w:lang w:val="en-US" w:eastAsia="uk-UA"/>
        </w:rPr>
        <w:t xml:space="preserve"> </w:t>
      </w:r>
      <w:r w:rsidR="00821DEA"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 xml:space="preserve">реалізує рекурсикний алгоритм пошуку суми цифр числа. </w:t>
      </w:r>
    </w:p>
    <w:p w14:paraId="2A0E5343" w14:textId="1CB44BA9" w:rsidR="00821DEA" w:rsidRPr="00821DEA" w:rsidRDefault="00821DEA" w:rsidP="00821DEA">
      <w:pPr>
        <w:spacing w:line="276" w:lineRule="auto"/>
        <w:ind w:left="142" w:firstLine="0"/>
        <w:jc w:val="left"/>
        <w:rPr>
          <w:rFonts w:asciiTheme="minorHAnsi" w:hAnsiTheme="minorHAnsi"/>
          <w:i/>
          <w:color w:val="000000" w:themeColor="text1"/>
          <w:spacing w:val="-10"/>
          <w:sz w:val="28"/>
          <w:szCs w:val="28"/>
          <w:u w:val="single"/>
          <w:lang w:val="uk-UA" w:eastAsia="uk-UA"/>
        </w:rPr>
      </w:pPr>
      <w:r w:rsidRPr="00821DEA">
        <w:rPr>
          <w:rFonts w:asciiTheme="minorHAnsi" w:hAnsiTheme="minorHAnsi"/>
          <w:i/>
          <w:color w:val="000000" w:themeColor="text1"/>
          <w:spacing w:val="-10"/>
          <w:sz w:val="28"/>
          <w:szCs w:val="28"/>
          <w:u w:val="single"/>
          <w:lang w:val="uk-UA" w:eastAsia="uk-UA"/>
        </w:rPr>
        <w:t>Але при від’ємних числах повертає саме число.</w:t>
      </w:r>
    </w:p>
    <w:p w14:paraId="4FEBE4C3" w14:textId="77777777" w:rsidR="00D8593F" w:rsidRPr="001B5C33" w:rsidRDefault="00D8593F" w:rsidP="00D8593F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14:paraId="01C63D75" w14:textId="77777777" w:rsidR="007A0E7D" w:rsidRPr="00493E7C" w:rsidRDefault="007A0E7D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01C7A747" w14:textId="1078F6B1" w:rsidR="00D8593F" w:rsidRPr="007A0E7D" w:rsidRDefault="003F34F4" w:rsidP="00821DEA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D8593F">
        <w:rPr>
          <w:b/>
          <w:color w:val="000000"/>
          <w:spacing w:val="-10"/>
          <w:sz w:val="28"/>
          <w:szCs w:val="28"/>
          <w:lang w:eastAsia="uk-UA"/>
        </w:rPr>
        <w:t>9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>.</w:t>
      </w:r>
      <w:r w:rsidR="007A0E7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821DEA" w:rsidRPr="00821DEA">
        <w:rPr>
          <w:color w:val="000000"/>
          <w:sz w:val="28"/>
          <w:szCs w:val="28"/>
          <w:shd w:val="clear" w:color="auto" w:fill="FFFFFF"/>
          <w:lang w:val="uk-UA"/>
        </w:rPr>
        <w:t>Cклаcти програму знаходження</w:t>
      </w:r>
      <w:r w:rsidR="00821DEA">
        <w:rPr>
          <w:color w:val="000000"/>
          <w:sz w:val="28"/>
          <w:szCs w:val="28"/>
          <w:shd w:val="clear" w:color="auto" w:fill="FFFFFF"/>
          <w:lang w:val="uk-UA"/>
        </w:rPr>
        <w:t xml:space="preserve"> суми</w:t>
      </w:r>
      <w:r w:rsidR="00821DEA" w:rsidRPr="00821DEA">
        <w:rPr>
          <w:color w:val="000000"/>
          <w:sz w:val="28"/>
          <w:szCs w:val="28"/>
          <w:shd w:val="clear" w:color="auto" w:fill="FFFFFF"/>
          <w:lang w:val="uk-UA"/>
        </w:rPr>
        <w:t xml:space="preserve"> перших n</w:t>
      </w:r>
      <w:r w:rsidR="00821DE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821DEA" w:rsidRPr="00821DEA">
        <w:rPr>
          <w:color w:val="000000"/>
          <w:sz w:val="28"/>
          <w:szCs w:val="28"/>
          <w:shd w:val="clear" w:color="auto" w:fill="FFFFFF"/>
          <w:lang w:val="uk-UA"/>
        </w:rPr>
        <w:t xml:space="preserve">елементів </w:t>
      </w:r>
      <w:r w:rsidR="00821DEA">
        <w:rPr>
          <w:color w:val="000000"/>
          <w:sz w:val="28"/>
          <w:szCs w:val="28"/>
          <w:shd w:val="clear" w:color="auto" w:fill="FFFFFF"/>
          <w:lang w:val="uk-UA"/>
        </w:rPr>
        <w:t xml:space="preserve"> п</w:t>
      </w:r>
      <w:r w:rsidR="00821DEA" w:rsidRPr="00821DEA">
        <w:rPr>
          <w:color w:val="000000"/>
          <w:sz w:val="28"/>
          <w:szCs w:val="28"/>
          <w:shd w:val="clear" w:color="auto" w:fill="FFFFFF"/>
          <w:lang w:val="uk-UA"/>
        </w:rPr>
        <w:t xml:space="preserve">ослідовності </w:t>
      </w:r>
      <w:r w:rsidR="00821DEA">
        <w:rPr>
          <w:noProof/>
        </w:rPr>
        <w:drawing>
          <wp:inline distT="0" distB="0" distL="0" distR="0" wp14:anchorId="0B9CA3C5" wp14:editId="33F32F11">
            <wp:extent cx="1724025" cy="20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DEA" w:rsidRPr="00821DEA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528E4407" w14:textId="6CD01873" w:rsidR="003F34F4" w:rsidRPr="007A0E7D" w:rsidRDefault="007A0E7D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7A0E7D">
        <w:rPr>
          <w:color w:val="000000"/>
          <w:sz w:val="28"/>
          <w:szCs w:val="28"/>
          <w:shd w:val="clear" w:color="auto" w:fill="FFFFFF"/>
          <w:lang w:val="uk-UA"/>
        </w:rPr>
        <w:cr/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91139EC" w14:textId="0AE8CF0C" w:rsidR="001B5C33" w:rsidRPr="00821DEA" w:rsidRDefault="003F34F4" w:rsidP="00821DEA">
      <w:pPr>
        <w:pStyle w:val="af2"/>
        <w:numPr>
          <w:ilvl w:val="0"/>
          <w:numId w:val="19"/>
        </w:numPr>
        <w:ind w:left="426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821DEA"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  <w:r w:rsidR="002675A0" w:rsidRPr="00821DEA">
        <w:rPr>
          <w:color w:val="000000" w:themeColor="text1"/>
          <w:sz w:val="28"/>
          <w:szCs w:val="28"/>
          <w:shd w:val="clear" w:color="auto" w:fill="FFFFFF"/>
        </w:rPr>
        <w:t>:</w:t>
      </w:r>
      <w:r w:rsidR="001B5C33" w:rsidRPr="00821D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21DEA" w:rsidRPr="00821DE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821DEA" w:rsidRPr="00821DEA">
        <w:rPr>
          <w:color w:val="000000"/>
          <w:sz w:val="28"/>
          <w:szCs w:val="28"/>
          <w:shd w:val="clear" w:color="auto" w:fill="FFFFFF"/>
          <w:lang w:val="uk-UA"/>
        </w:rPr>
        <w:t xml:space="preserve">Cклаcти програму знаходження суми перших n елементів  послідовності </w:t>
      </w:r>
      <w:r w:rsidR="00821DEA">
        <w:rPr>
          <w:noProof/>
        </w:rPr>
        <w:drawing>
          <wp:inline distT="0" distB="0" distL="0" distR="0" wp14:anchorId="479C18CD" wp14:editId="4A7049A3">
            <wp:extent cx="1724025" cy="209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C33" w:rsidRPr="00821DEA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029FFE28" w14:textId="61C1E2AA" w:rsidR="00AA4D88" w:rsidRDefault="003F34F4" w:rsidP="00AA4D88">
      <w:pPr>
        <w:pStyle w:val="af2"/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 w:rsidR="00AA4D88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2EDC8F8C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5E7BA7C7" w14:textId="5F465B8F" w:rsidR="009A49E7" w:rsidRPr="009A49E7" w:rsidRDefault="009A49E7" w:rsidP="009A49E7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Ввести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n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– індекс елемента послідовності</w:t>
      </w:r>
    </w:p>
    <w:p w14:paraId="29335BE3" w14:textId="173CB0C9" w:rsidR="009A49E7" w:rsidRPr="009A49E7" w:rsidRDefault="009A49E7" w:rsidP="009A49E7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В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ывести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9A49E7">
        <w:rPr>
          <w:color w:val="000000" w:themeColor="text1"/>
          <w:sz w:val="28"/>
          <w:szCs w:val="28"/>
          <w:shd w:val="clear" w:color="auto" w:fill="FFFFFF"/>
        </w:rPr>
        <w:t>-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ий </w:t>
      </w:r>
      <w:r>
        <w:rPr>
          <w:color w:val="000000" w:themeColor="text1"/>
          <w:sz w:val="28"/>
          <w:szCs w:val="28"/>
          <w:shd w:val="clear" w:color="auto" w:fill="FFFFFF"/>
        </w:rPr>
        <w:t>елемент посл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ідовності через функцію 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getN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4F332481" w14:textId="2D8E6221" w:rsidR="009A49E7" w:rsidRPr="009A49E7" w:rsidRDefault="009A49E7" w:rsidP="009A49E7">
      <w:pPr>
        <w:pStyle w:val="af2"/>
        <w:numPr>
          <w:ilvl w:val="1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Якщо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n &lt;= 0, то повертаеться 0</w:t>
      </w:r>
    </w:p>
    <w:p w14:paraId="236A61FF" w14:textId="0A3F45A7" w:rsidR="00056131" w:rsidRPr="009A49E7" w:rsidRDefault="009A49E7" w:rsidP="009A49E7">
      <w:pPr>
        <w:pStyle w:val="af2"/>
        <w:numPr>
          <w:ilvl w:val="1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і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ншому випадку повертается </w:t>
      </w:r>
      <w:r w:rsidRPr="009A49E7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3 * 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getN</w:t>
      </w:r>
      <w:r w:rsidRPr="009A49E7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(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9A49E7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- 1) + 1;</w:t>
      </w:r>
    </w:p>
    <w:p w14:paraId="7BDCCFE4" w14:textId="77777777" w:rsidR="00056131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17C8E552" w:rsidR="002B7197" w:rsidRPr="004613AC" w:rsidRDefault="003F34F4" w:rsidP="004613AC">
      <w:pPr>
        <w:pStyle w:val="af2"/>
        <w:numPr>
          <w:ilvl w:val="0"/>
          <w:numId w:val="19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92D0BA" w14:textId="26921A1A" w:rsidR="004F36C7" w:rsidRDefault="004F36C7" w:rsidP="00837CBB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0C4C48BB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658ED3D8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&lt;windows.h&gt;</w:t>
      </w:r>
    </w:p>
    <w:p w14:paraId="3362023A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1FC2F1B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52A7F5F3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0934EA3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getN(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7E3C7124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&lt;= 0)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0;</w:t>
      </w:r>
    </w:p>
    <w:p w14:paraId="6FCD7F8A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else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3 * getN(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- 1) + 1;</w:t>
      </w:r>
    </w:p>
    <w:p w14:paraId="39A2CEF0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35E9A621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F970AC4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getNumber(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label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[]);</w:t>
      </w:r>
    </w:p>
    <w:p w14:paraId="4084E5AF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56C344E" w14:textId="77777777" w:rsidR="00E76C32" w:rsidRPr="009A49E7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A49E7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631F63FC" w14:textId="77777777" w:rsidR="00E76C32" w:rsidRPr="009A49E7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SetConsoleCP(1251);</w:t>
      </w:r>
    </w:p>
    <w:p w14:paraId="464B979C" w14:textId="77777777" w:rsidR="00E76C32" w:rsidRPr="009A49E7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SetConsoleOutputCP(1251);</w:t>
      </w:r>
    </w:p>
    <w:p w14:paraId="5D040613" w14:textId="77777777" w:rsidR="00E76C32" w:rsidRPr="009A49E7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E69EEE6" w14:textId="77777777" w:rsidR="00E76C32" w:rsidRPr="009A49E7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A49E7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(1) {</w:t>
      </w:r>
    </w:p>
    <w:p w14:paraId="40FEF241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9A49E7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n = getNumber(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"Введите номер элемента последовательности: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);</w:t>
      </w:r>
    </w:p>
    <w:p w14:paraId="0FA07578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cout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"x["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"] = "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getN(n)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19C72582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07F6A673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C5C426D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0;</w:t>
      </w:r>
    </w:p>
    <w:p w14:paraId="1A6D0F5D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64F32C5D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FF9D3DC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getNumber(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label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[]) {</w:t>
      </w:r>
    </w:p>
    <w:p w14:paraId="0E41843A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E76C32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label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027A6EBB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DF69E41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true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6921DE6F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val;</w:t>
      </w:r>
    </w:p>
    <w:p w14:paraId="535F295B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cin </w:t>
      </w:r>
      <w:r w:rsidRPr="00E76C32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val;</w:t>
      </w:r>
    </w:p>
    <w:p w14:paraId="04C26A85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17D175B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(cin.fail()) {</w:t>
      </w:r>
    </w:p>
    <w:p w14:paraId="26F5C9E3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cin.clear();</w:t>
      </w:r>
    </w:p>
    <w:p w14:paraId="3E4EDC69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cin.ignore(32767, </w:t>
      </w:r>
      <w:r w:rsidRPr="00E76C32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'\n'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726A84E7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"Произошла ошибка. Введите еще раз: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;</w:t>
      </w:r>
    </w:p>
    <w:p w14:paraId="7B798D2C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0129C98C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else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{</w:t>
      </w:r>
    </w:p>
    <w:p w14:paraId="3B25BD60" w14:textId="77777777" w:rsidR="00E76C32" w:rsidRP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cin.ignore(32767, </w:t>
      </w:r>
      <w:r w:rsidRPr="00E76C32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'\n'</w:t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31DEEA96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E76C32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val;</w:t>
      </w:r>
    </w:p>
    <w:p w14:paraId="4FDA5236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0590B3AB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B4956A1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678D181B" w14:textId="77777777" w:rsidR="00E76C32" w:rsidRDefault="00E76C32" w:rsidP="00E76C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E001C87" w14:textId="2AE2B7CD" w:rsidR="00E76C32" w:rsidRDefault="00E76C32" w:rsidP="00E76C32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44F2F940" w14:textId="77777777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7F31C22F" w14:textId="76C82B2F" w:rsidR="00724151" w:rsidRPr="00211736" w:rsidRDefault="00724151" w:rsidP="00C1796F">
      <w:pPr>
        <w:pStyle w:val="af2"/>
        <w:numPr>
          <w:ilvl w:val="0"/>
          <w:numId w:val="19"/>
        </w:num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</w:p>
    <w:p w14:paraId="06D93CA5" w14:textId="04E926E2" w:rsidR="00724151" w:rsidRPr="00724151" w:rsidRDefault="00724151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</w:p>
    <w:p w14:paraId="4187E078" w14:textId="2FFDEBA6" w:rsidR="00AA4D88" w:rsidRDefault="00E76C32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B460B35" wp14:editId="0928CA2C">
            <wp:extent cx="3886200" cy="3190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04A6" w14:textId="58686715" w:rsidR="00EA0EDA" w:rsidRDefault="00EA0EDA" w:rsidP="00056131">
      <w:pPr>
        <w:ind w:firstLine="0"/>
        <w:jc w:val="left"/>
        <w:rPr>
          <w:b/>
          <w:sz w:val="28"/>
          <w:szCs w:val="28"/>
          <w:lang w:val="uk-UA"/>
        </w:rPr>
      </w:pPr>
    </w:p>
    <w:p w14:paraId="73D1C752" w14:textId="3483D011" w:rsidR="00211736" w:rsidRPr="00821DEA" w:rsidRDefault="006E2DE5" w:rsidP="00D8593F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F129A5">
        <w:rPr>
          <w:sz w:val="28"/>
          <w:szCs w:val="28"/>
          <w:lang w:val="uk-UA"/>
        </w:rPr>
        <w:t xml:space="preserve"> лабораторній роботі </w:t>
      </w:r>
      <w:r w:rsidR="00F129A5">
        <w:rPr>
          <w:sz w:val="28"/>
          <w:szCs w:val="28"/>
        </w:rPr>
        <w:t>оволодів</w:t>
      </w:r>
      <w:r w:rsidR="00F129A5" w:rsidRPr="00F129A5">
        <w:rPr>
          <w:sz w:val="28"/>
          <w:szCs w:val="28"/>
        </w:rPr>
        <w:t xml:space="preserve"> навичками складання програм </w:t>
      </w:r>
      <w:r w:rsidR="00D8593F" w:rsidRPr="00D8593F">
        <w:rPr>
          <w:spacing w:val="-10"/>
          <w:sz w:val="28"/>
          <w:szCs w:val="28"/>
          <w:lang w:val="uk-UA" w:eastAsia="uk-UA"/>
        </w:rPr>
        <w:t>з</w:t>
      </w:r>
      <w:r w:rsidR="00D8593F">
        <w:rPr>
          <w:spacing w:val="-10"/>
          <w:sz w:val="28"/>
          <w:szCs w:val="28"/>
          <w:lang w:val="uk-UA" w:eastAsia="uk-UA"/>
        </w:rPr>
        <w:t xml:space="preserve"> </w:t>
      </w:r>
      <w:bookmarkStart w:id="0" w:name="_GoBack"/>
      <w:bookmarkEnd w:id="0"/>
      <w:r w:rsidR="00D8593F" w:rsidRPr="00D8593F">
        <w:rPr>
          <w:spacing w:val="-10"/>
          <w:sz w:val="28"/>
          <w:szCs w:val="28"/>
          <w:lang w:val="uk-UA" w:eastAsia="uk-UA"/>
        </w:rPr>
        <w:t>використанням рекурсивних</w:t>
      </w:r>
      <w:r w:rsidR="00D8593F">
        <w:rPr>
          <w:spacing w:val="-10"/>
          <w:sz w:val="28"/>
          <w:szCs w:val="28"/>
          <w:lang w:val="uk-UA" w:eastAsia="uk-UA"/>
        </w:rPr>
        <w:t xml:space="preserve"> алгоритмів.</w:t>
      </w:r>
    </w:p>
    <w:sectPr w:rsidR="00211736" w:rsidRPr="00821DEA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DEC9A" w14:textId="77777777" w:rsidR="00C94465" w:rsidRDefault="00C94465">
      <w:r>
        <w:separator/>
      </w:r>
    </w:p>
  </w:endnote>
  <w:endnote w:type="continuationSeparator" w:id="0">
    <w:p w14:paraId="35F48FBE" w14:textId="77777777" w:rsidR="00C94465" w:rsidRDefault="00C94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14683FD" w:rsidR="00D55C72" w:rsidRPr="00653F61" w:rsidRDefault="00D8593F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121.1151.05.09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7BC58C89" w14:textId="77777777" w:rsidR="00D8593F" w:rsidRPr="00D8593F" w:rsidRDefault="00D8593F" w:rsidP="00D8593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D8593F">
            <w:rPr>
              <w:sz w:val="28"/>
              <w:szCs w:val="28"/>
              <w:lang w:val="uk-UA"/>
            </w:rPr>
            <w:t>Розробка та реалізація програм з використанням рекурсивних</w:t>
          </w:r>
        </w:p>
        <w:p w14:paraId="495CE509" w14:textId="64AD5BA7" w:rsidR="00EA7507" w:rsidRPr="00D55C72" w:rsidRDefault="00D8593F" w:rsidP="00D8593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D8593F">
            <w:rPr>
              <w:sz w:val="28"/>
              <w:szCs w:val="28"/>
              <w:lang w:val="uk-UA"/>
            </w:rPr>
            <w:t>алгоритмів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3FD6C23" w:rsidR="00EA7507" w:rsidRPr="00475762" w:rsidRDefault="004469F5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121.1151.05.05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EBB4443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BE7929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74F59" w14:textId="77777777" w:rsidR="00C94465" w:rsidRDefault="00C94465">
      <w:r>
        <w:separator/>
      </w:r>
    </w:p>
  </w:footnote>
  <w:footnote w:type="continuationSeparator" w:id="0">
    <w:p w14:paraId="3B4BC8BF" w14:textId="77777777" w:rsidR="00C94465" w:rsidRDefault="00C94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438B"/>
    <w:multiLevelType w:val="hybridMultilevel"/>
    <w:tmpl w:val="D280F0F6"/>
    <w:lvl w:ilvl="0" w:tplc="9CB40D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526D6AAB"/>
    <w:multiLevelType w:val="hybridMultilevel"/>
    <w:tmpl w:val="40B6EDAC"/>
    <w:lvl w:ilvl="0" w:tplc="974494D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18"/>
  </w:num>
  <w:num w:numId="5">
    <w:abstractNumId w:val="16"/>
  </w:num>
  <w:num w:numId="6">
    <w:abstractNumId w:val="22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  <w:num w:numId="14">
    <w:abstractNumId w:val="14"/>
  </w:num>
  <w:num w:numId="15">
    <w:abstractNumId w:val="23"/>
  </w:num>
  <w:num w:numId="16">
    <w:abstractNumId w:val="19"/>
  </w:num>
  <w:num w:numId="17">
    <w:abstractNumId w:val="3"/>
  </w:num>
  <w:num w:numId="18">
    <w:abstractNumId w:val="6"/>
  </w:num>
  <w:num w:numId="19">
    <w:abstractNumId w:val="12"/>
  </w:num>
  <w:num w:numId="20">
    <w:abstractNumId w:val="9"/>
  </w:num>
  <w:num w:numId="21">
    <w:abstractNumId w:val="21"/>
  </w:num>
  <w:num w:numId="22">
    <w:abstractNumId w:val="15"/>
  </w:num>
  <w:num w:numId="23">
    <w:abstractNumId w:val="17"/>
  </w:num>
  <w:num w:numId="24">
    <w:abstractNumId w:val="2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B5C3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95B"/>
    <w:rsid w:val="00482E00"/>
    <w:rsid w:val="00493E7C"/>
    <w:rsid w:val="00497085"/>
    <w:rsid w:val="004C60DE"/>
    <w:rsid w:val="004D5EDF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D280D"/>
    <w:rsid w:val="007D443D"/>
    <w:rsid w:val="007E4D76"/>
    <w:rsid w:val="00801C87"/>
    <w:rsid w:val="00815F49"/>
    <w:rsid w:val="00821DEA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3194"/>
    <w:rsid w:val="009368C9"/>
    <w:rsid w:val="00942410"/>
    <w:rsid w:val="009425F0"/>
    <w:rsid w:val="00952964"/>
    <w:rsid w:val="0095495B"/>
    <w:rsid w:val="00965BD6"/>
    <w:rsid w:val="00981BE8"/>
    <w:rsid w:val="0098669D"/>
    <w:rsid w:val="00990482"/>
    <w:rsid w:val="00992F6D"/>
    <w:rsid w:val="009A49E7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5B7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E792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7CF7"/>
    <w:rsid w:val="00C65090"/>
    <w:rsid w:val="00C67F6C"/>
    <w:rsid w:val="00C72032"/>
    <w:rsid w:val="00C72659"/>
    <w:rsid w:val="00C763DC"/>
    <w:rsid w:val="00C919F3"/>
    <w:rsid w:val="00C94465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29D1"/>
    <w:rsid w:val="00D75170"/>
    <w:rsid w:val="00D757BF"/>
    <w:rsid w:val="00D81F2A"/>
    <w:rsid w:val="00D8593F"/>
    <w:rsid w:val="00D9181A"/>
    <w:rsid w:val="00DA1BA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76C32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9E7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1849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44</cp:revision>
  <cp:lastPrinted>2015-09-20T08:44:00Z</cp:lastPrinted>
  <dcterms:created xsi:type="dcterms:W3CDTF">2016-09-25T11:38:00Z</dcterms:created>
  <dcterms:modified xsi:type="dcterms:W3CDTF">2018-04-04T07:31:00Z</dcterms:modified>
</cp:coreProperties>
</file>