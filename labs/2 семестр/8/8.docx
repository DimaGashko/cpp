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F72A19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en-US"/>
        </w:rPr>
      </w:pPr>
    </w:p>
    <w:p w14:paraId="616011A8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750EF5" w:rsidRDefault="00A042CC" w:rsidP="00837CBB">
      <w:pPr>
        <w:ind w:left="142"/>
        <w:rPr>
          <w:rFonts w:ascii="Courier New" w:hAnsi="Courier New" w:cs="Courier New"/>
          <w:sz w:val="20"/>
          <w:lang w:val="en-US"/>
        </w:rPr>
      </w:pPr>
    </w:p>
    <w:p w14:paraId="321090AE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CF5A27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CF5A27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CF5A27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en-US"/>
        </w:rPr>
        <w:sectPr w:rsidR="00A042CC" w:rsidRPr="00CF5A2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en-US"/>
        </w:rPr>
      </w:pPr>
    </w:p>
    <w:p w14:paraId="077A267C" w14:textId="094FB5C5" w:rsidR="00141DAA" w:rsidRPr="00056131" w:rsidRDefault="00141DAA" w:rsidP="00837CB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8F76BE">
        <w:rPr>
          <w:b/>
          <w:spacing w:val="-10"/>
          <w:sz w:val="28"/>
          <w:szCs w:val="28"/>
          <w:lang w:eastAsia="uk-UA"/>
        </w:rPr>
        <w:t>Лабораторна</w:t>
      </w:r>
      <w:r w:rsidRPr="003512B0">
        <w:rPr>
          <w:b/>
          <w:spacing w:val="-10"/>
          <w:sz w:val="28"/>
          <w:szCs w:val="28"/>
          <w:lang w:eastAsia="uk-UA"/>
        </w:rPr>
        <w:t xml:space="preserve"> </w:t>
      </w:r>
      <w:r w:rsidRPr="008F76BE">
        <w:rPr>
          <w:b/>
          <w:spacing w:val="-10"/>
          <w:sz w:val="28"/>
          <w:szCs w:val="28"/>
          <w:lang w:eastAsia="uk-UA"/>
        </w:rPr>
        <w:t>робота</w:t>
      </w:r>
      <w:r w:rsidRPr="003512B0">
        <w:rPr>
          <w:b/>
          <w:spacing w:val="-10"/>
          <w:sz w:val="28"/>
          <w:szCs w:val="28"/>
          <w:lang w:eastAsia="uk-UA"/>
        </w:rPr>
        <w:t xml:space="preserve"> №</w:t>
      </w:r>
      <w:r w:rsidR="0051686F">
        <w:rPr>
          <w:b/>
          <w:spacing w:val="-10"/>
          <w:sz w:val="28"/>
          <w:szCs w:val="28"/>
          <w:lang w:eastAsia="uk-UA"/>
        </w:rPr>
        <w:t>8</w:t>
      </w:r>
    </w:p>
    <w:p w14:paraId="6A026C9A" w14:textId="77777777" w:rsidR="005D1F62" w:rsidRPr="005D1F62" w:rsidRDefault="005D1F62" w:rsidP="005D1F62">
      <w:pPr>
        <w:spacing w:line="276" w:lineRule="auto"/>
        <w:ind w:left="142" w:firstLine="0"/>
        <w:jc w:val="center"/>
        <w:rPr>
          <w:b/>
          <w:sz w:val="28"/>
        </w:rPr>
      </w:pPr>
      <w:r w:rsidRPr="005D1F62">
        <w:rPr>
          <w:b/>
          <w:sz w:val="28"/>
        </w:rPr>
        <w:t>Розробка та реалізація програм для роботи з однонаправленними</w:t>
      </w:r>
    </w:p>
    <w:p w14:paraId="341442C2" w14:textId="7A0D2D87" w:rsidR="00F129A5" w:rsidRPr="002D4BEF" w:rsidRDefault="005D1F62" w:rsidP="005D1F62">
      <w:pPr>
        <w:spacing w:line="276" w:lineRule="auto"/>
        <w:ind w:left="142" w:firstLine="0"/>
        <w:jc w:val="center"/>
        <w:rPr>
          <w:b/>
          <w:sz w:val="28"/>
        </w:rPr>
      </w:pPr>
      <w:r w:rsidRPr="005D1F62">
        <w:rPr>
          <w:b/>
          <w:sz w:val="28"/>
        </w:rPr>
        <w:t>списками</w:t>
      </w:r>
    </w:p>
    <w:p w14:paraId="3405B29F" w14:textId="70B8B795" w:rsidR="005D1F62" w:rsidRDefault="002D4BEF" w:rsidP="005D1F62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  <w:r w:rsidRPr="002D4BEF">
        <w:rPr>
          <w:b/>
          <w:spacing w:val="-10"/>
          <w:sz w:val="28"/>
          <w:szCs w:val="28"/>
          <w:lang w:val="uk-UA" w:eastAsia="uk-UA"/>
        </w:rPr>
        <w:t>Ціль роботи</w:t>
      </w:r>
      <w:r w:rsidRPr="002D4BEF">
        <w:rPr>
          <w:spacing w:val="-10"/>
          <w:sz w:val="28"/>
          <w:szCs w:val="28"/>
          <w:lang w:val="uk-UA" w:eastAsia="uk-UA"/>
        </w:rPr>
        <w:t xml:space="preserve">: </w:t>
      </w:r>
      <w:r w:rsidR="005D1F62" w:rsidRPr="005D1F62">
        <w:rPr>
          <w:spacing w:val="-10"/>
          <w:sz w:val="28"/>
          <w:szCs w:val="28"/>
          <w:lang w:val="uk-UA" w:eastAsia="uk-UA"/>
        </w:rPr>
        <w:t>оволодіння навичкам</w:t>
      </w:r>
      <w:r w:rsidR="005D1F62">
        <w:rPr>
          <w:spacing w:val="-10"/>
          <w:sz w:val="28"/>
          <w:szCs w:val="28"/>
          <w:lang w:val="uk-UA" w:eastAsia="uk-UA"/>
        </w:rPr>
        <w:t xml:space="preserve">и складання програм для роботи </w:t>
      </w:r>
      <w:r w:rsidR="005D1F62" w:rsidRPr="005D1F62">
        <w:rPr>
          <w:spacing w:val="-10"/>
          <w:sz w:val="28"/>
          <w:szCs w:val="28"/>
          <w:lang w:val="uk-UA" w:eastAsia="uk-UA"/>
        </w:rPr>
        <w:t>однонаправленними списками</w:t>
      </w:r>
    </w:p>
    <w:p w14:paraId="5CE90F65" w14:textId="56E8976A" w:rsidR="00141DAA" w:rsidRPr="0095495B" w:rsidRDefault="0095495B" w:rsidP="005D1F62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t>Завдання</w:t>
      </w:r>
    </w:p>
    <w:p w14:paraId="2EB2029E" w14:textId="0E5F2035" w:rsidR="005D1F62" w:rsidRPr="005D1F62" w:rsidRDefault="002D4BEF" w:rsidP="005D1F62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Завдання </w:t>
      </w:r>
      <w:r w:rsidR="00EF6DF8">
        <w:rPr>
          <w:b/>
          <w:color w:val="000000" w:themeColor="text1"/>
          <w:spacing w:val="-10"/>
          <w:sz w:val="28"/>
          <w:szCs w:val="28"/>
          <w:lang w:eastAsia="uk-UA"/>
        </w:rPr>
        <w:t>8</w:t>
      </w:r>
      <w:r w:rsidR="00653F61">
        <w:rPr>
          <w:b/>
          <w:color w:val="000000" w:themeColor="text1"/>
          <w:spacing w:val="-10"/>
          <w:sz w:val="28"/>
          <w:szCs w:val="28"/>
          <w:lang w:val="uk-UA" w:eastAsia="uk-UA"/>
        </w:rPr>
        <w:t xml:space="preserve">.1. </w:t>
      </w:r>
      <w:r w:rsidRPr="002D4BEF">
        <w:rPr>
          <w:b/>
          <w:color w:val="000000" w:themeColor="text1"/>
          <w:spacing w:val="-10"/>
          <w:sz w:val="28"/>
          <w:szCs w:val="28"/>
          <w:lang w:eastAsia="uk-UA"/>
        </w:rPr>
        <w:t xml:space="preserve"> </w:t>
      </w:r>
      <w:r w:rsidR="005D1F62" w:rsidRPr="005D1F62">
        <w:rPr>
          <w:color w:val="000000" w:themeColor="text1"/>
          <w:spacing w:val="-10"/>
          <w:sz w:val="28"/>
          <w:szCs w:val="28"/>
          <w:lang w:eastAsia="uk-UA"/>
        </w:rPr>
        <w:t>Запишіть рядки, які будуть виведені на екран внаслідок</w:t>
      </w:r>
    </w:p>
    <w:p w14:paraId="7ADDC008" w14:textId="7E1B2FC7" w:rsidR="004469F5" w:rsidRPr="005D1F62" w:rsidRDefault="005D1F62" w:rsidP="005D1F62">
      <w:pPr>
        <w:spacing w:line="276" w:lineRule="auto"/>
        <w:ind w:left="142" w:firstLine="0"/>
        <w:jc w:val="left"/>
        <w:rPr>
          <w:rFonts w:asciiTheme="minorHAnsi" w:hAnsiTheme="minorHAnsi"/>
          <w:color w:val="000000" w:themeColor="text1"/>
          <w:spacing w:val="-10"/>
          <w:sz w:val="28"/>
          <w:szCs w:val="28"/>
          <w:lang w:eastAsia="uk-UA"/>
        </w:rPr>
      </w:pPr>
      <w:r w:rsidRPr="005D1F62">
        <w:rPr>
          <w:color w:val="000000" w:themeColor="text1"/>
          <w:spacing w:val="-10"/>
          <w:sz w:val="28"/>
          <w:szCs w:val="28"/>
          <w:lang w:eastAsia="uk-UA"/>
        </w:rPr>
        <w:t>виконання фрагментів</w:t>
      </w:r>
    </w:p>
    <w:p w14:paraId="1FC963D4" w14:textId="68624321" w:rsidR="007A0E7D" w:rsidRDefault="007A0E7D" w:rsidP="007A0E7D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3512B0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2B9B7163" w14:textId="6EAB2C95" w:rsidR="001B5C33" w:rsidRDefault="005D1F62" w:rsidP="005D1F62">
      <w:pPr>
        <w:spacing w:line="276" w:lineRule="auto"/>
        <w:ind w:left="142" w:firstLine="0"/>
        <w:jc w:val="left"/>
        <w:rPr>
          <w:rFonts w:asciiTheme="minorHAnsi" w:hAnsiTheme="minorHAnsi"/>
          <w:color w:val="000000" w:themeColor="text1"/>
          <w:spacing w:val="-10"/>
          <w:sz w:val="28"/>
          <w:szCs w:val="28"/>
          <w:lang w:val="uk-UA" w:eastAsia="uk-UA"/>
        </w:rPr>
      </w:pPr>
      <w:r>
        <w:rPr>
          <w:rFonts w:asciiTheme="minorHAnsi" w:hAnsiTheme="minorHAnsi"/>
          <w:color w:val="000000" w:themeColor="text1"/>
          <w:spacing w:val="-10"/>
          <w:sz w:val="28"/>
          <w:szCs w:val="28"/>
          <w:lang w:val="uk-UA" w:eastAsia="uk-UA"/>
        </w:rPr>
        <w:t>Після виконання программи на екран буде виведенно:</w:t>
      </w:r>
    </w:p>
    <w:p w14:paraId="37DA3AAE" w14:textId="77777777" w:rsidR="005D1F62" w:rsidRPr="0051686F" w:rsidRDefault="005D1F62" w:rsidP="005D1F62">
      <w:pPr>
        <w:spacing w:line="276" w:lineRule="auto"/>
        <w:ind w:left="142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39D81C38" w14:textId="31B08FAE" w:rsidR="000A266F" w:rsidRPr="001B5C33" w:rsidRDefault="000A266F" w:rsidP="001B5C33">
      <w:pPr>
        <w:spacing w:line="276" w:lineRule="auto"/>
        <w:ind w:firstLine="0"/>
        <w:jc w:val="left"/>
        <w:rPr>
          <w:color w:val="000000" w:themeColor="text1"/>
          <w:spacing w:val="-10"/>
          <w:sz w:val="28"/>
          <w:szCs w:val="28"/>
          <w:lang w:val="uk-UA" w:eastAsia="uk-UA"/>
        </w:rPr>
      </w:pPr>
    </w:p>
    <w:p w14:paraId="01C63D75" w14:textId="77777777" w:rsidR="007A0E7D" w:rsidRPr="00493E7C" w:rsidRDefault="007A0E7D" w:rsidP="00493E7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</w:p>
    <w:p w14:paraId="01C7A747" w14:textId="595FC92E" w:rsidR="001B5C33" w:rsidRPr="001B5C33" w:rsidRDefault="003F34F4" w:rsidP="001B5C33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b/>
          <w:color w:val="000000"/>
          <w:spacing w:val="-10"/>
          <w:sz w:val="28"/>
          <w:szCs w:val="28"/>
          <w:lang w:val="uk-UA" w:eastAsia="uk-UA"/>
        </w:rPr>
        <w:t>З</w:t>
      </w:r>
      <w:r w:rsidR="002D4BEF">
        <w:rPr>
          <w:b/>
          <w:color w:val="000000"/>
          <w:spacing w:val="-10"/>
          <w:sz w:val="28"/>
          <w:szCs w:val="28"/>
          <w:lang w:val="uk-UA" w:eastAsia="uk-UA"/>
        </w:rPr>
        <w:t xml:space="preserve">авдання </w:t>
      </w:r>
      <w:r w:rsidR="00EF6DF8">
        <w:rPr>
          <w:b/>
          <w:color w:val="000000"/>
          <w:spacing w:val="-10"/>
          <w:sz w:val="28"/>
          <w:szCs w:val="28"/>
          <w:lang w:eastAsia="uk-UA"/>
        </w:rPr>
        <w:t>8.</w:t>
      </w:r>
      <w:r w:rsidR="00D669DB">
        <w:rPr>
          <w:b/>
          <w:color w:val="000000"/>
          <w:spacing w:val="-10"/>
          <w:sz w:val="28"/>
          <w:szCs w:val="28"/>
          <w:lang w:val="uk-UA" w:eastAsia="uk-UA"/>
        </w:rPr>
        <w:t>2</w:t>
      </w:r>
      <w:r w:rsidRPr="00061CCE">
        <w:rPr>
          <w:b/>
          <w:color w:val="000000"/>
          <w:spacing w:val="-10"/>
          <w:sz w:val="28"/>
          <w:szCs w:val="28"/>
          <w:lang w:val="uk-UA" w:eastAsia="uk-UA"/>
        </w:rPr>
        <w:t>.</w:t>
      </w:r>
      <w:r w:rsidR="007A0E7D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1B5C33" w:rsidRPr="001B5C33">
        <w:rPr>
          <w:color w:val="000000"/>
          <w:sz w:val="28"/>
          <w:szCs w:val="28"/>
          <w:shd w:val="clear" w:color="auto" w:fill="FFFFFF"/>
          <w:lang w:val="uk-UA"/>
        </w:rPr>
        <w:t>Скласти та виконати програму, яка обробляє інформацію</w:t>
      </w:r>
    </w:p>
    <w:p w14:paraId="6368F17C" w14:textId="77777777" w:rsidR="001B5C33" w:rsidRPr="001B5C33" w:rsidRDefault="001B5C33" w:rsidP="001B5C33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 w:rsidRPr="001B5C33">
        <w:rPr>
          <w:color w:val="000000"/>
          <w:sz w:val="28"/>
          <w:szCs w:val="28"/>
          <w:shd w:val="clear" w:color="auto" w:fill="FFFFFF"/>
          <w:lang w:val="uk-UA"/>
        </w:rPr>
        <w:t xml:space="preserve">з файлу. Файл треба створити </w:t>
      </w:r>
      <w:bookmarkStart w:id="0" w:name="_GoBack"/>
      <w:bookmarkEnd w:id="0"/>
      <w:r w:rsidRPr="001B5C33">
        <w:rPr>
          <w:color w:val="000000"/>
          <w:sz w:val="28"/>
          <w:szCs w:val="28"/>
          <w:shd w:val="clear" w:color="auto" w:fill="FFFFFF"/>
          <w:lang w:val="uk-UA"/>
        </w:rPr>
        <w:t>на основі завдання 4.2. Виконати запити,</w:t>
      </w:r>
    </w:p>
    <w:p w14:paraId="528E4407" w14:textId="4C04FFB6" w:rsidR="003F34F4" w:rsidRPr="007A0E7D" w:rsidRDefault="001B5C33" w:rsidP="001B5C33">
      <w:pPr>
        <w:ind w:firstLine="142"/>
        <w:jc w:val="left"/>
        <w:rPr>
          <w:color w:val="000000"/>
          <w:sz w:val="28"/>
          <w:szCs w:val="28"/>
          <w:shd w:val="clear" w:color="auto" w:fill="FFFFFF"/>
          <w:lang w:val="uk-UA"/>
        </w:rPr>
      </w:pPr>
      <w:r w:rsidRPr="001B5C33">
        <w:rPr>
          <w:color w:val="000000"/>
          <w:sz w:val="28"/>
          <w:szCs w:val="28"/>
          <w:shd w:val="clear" w:color="auto" w:fill="FFFFFF"/>
          <w:lang w:val="uk-UA"/>
        </w:rPr>
        <w:t>описані в завданні 4.2.</w:t>
      </w:r>
      <w:r w:rsidR="007A0E7D" w:rsidRPr="007A0E7D">
        <w:rPr>
          <w:color w:val="000000"/>
          <w:sz w:val="28"/>
          <w:szCs w:val="28"/>
          <w:shd w:val="clear" w:color="auto" w:fill="FFFFFF"/>
          <w:lang w:val="uk-UA"/>
        </w:rPr>
        <w:cr/>
      </w:r>
    </w:p>
    <w:p w14:paraId="36D491B1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Розв</w:t>
      </w:r>
      <w:r w:rsidRPr="002675A0">
        <w:rPr>
          <w:i/>
          <w:color w:val="000000" w:themeColor="text1"/>
          <w:sz w:val="28"/>
          <w:szCs w:val="28"/>
          <w:shd w:val="clear" w:color="auto" w:fill="FFFFFF"/>
        </w:rPr>
        <w:t>’</w:t>
      </w:r>
      <w:r w:rsidRPr="00061CCE">
        <w:rPr>
          <w:i/>
          <w:color w:val="000000" w:themeColor="text1"/>
          <w:sz w:val="28"/>
          <w:szCs w:val="28"/>
          <w:shd w:val="clear" w:color="auto" w:fill="FFFFFF"/>
          <w:lang w:val="uk-UA"/>
        </w:rPr>
        <w:t>язання</w:t>
      </w:r>
    </w:p>
    <w:p w14:paraId="13E60247" w14:textId="77777777" w:rsidR="003F34F4" w:rsidRDefault="003F34F4" w:rsidP="00837CBB">
      <w:pPr>
        <w:spacing w:line="276" w:lineRule="auto"/>
        <w:ind w:left="142" w:firstLine="0"/>
        <w:jc w:val="center"/>
        <w:rPr>
          <w:i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291139EC" w14:textId="0F769010" w:rsidR="001B5C33" w:rsidRPr="001B5C33" w:rsidRDefault="003F34F4" w:rsidP="001B5C33">
      <w:pPr>
        <w:numPr>
          <w:ilvl w:val="0"/>
          <w:numId w:val="19"/>
        </w:numPr>
        <w:spacing w:line="276" w:lineRule="auto"/>
        <w:ind w:left="426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1B5C33">
        <w:rPr>
          <w:color w:val="000000" w:themeColor="text1"/>
          <w:sz w:val="28"/>
          <w:szCs w:val="28"/>
          <w:shd w:val="clear" w:color="auto" w:fill="FFFFFF"/>
          <w:lang w:val="uk-UA"/>
        </w:rPr>
        <w:t>Постановка задачі</w:t>
      </w:r>
      <w:r w:rsidR="002675A0" w:rsidRPr="001B5C33">
        <w:rPr>
          <w:color w:val="000000" w:themeColor="text1"/>
          <w:sz w:val="28"/>
          <w:szCs w:val="28"/>
          <w:shd w:val="clear" w:color="auto" w:fill="FFFFFF"/>
        </w:rPr>
        <w:t>:</w:t>
      </w:r>
      <w:r w:rsidR="001B5C33" w:rsidRPr="001B5C33">
        <w:rPr>
          <w:color w:val="000000" w:themeColor="text1"/>
          <w:sz w:val="28"/>
          <w:szCs w:val="28"/>
          <w:shd w:val="clear" w:color="auto" w:fill="FFFFFF"/>
        </w:rPr>
        <w:t xml:space="preserve"> Скласти та виконати програму, яка обробляє інформацію з файлу. Файл треба створити на основі завдання 4.2. Виконати запити,</w:t>
      </w:r>
      <w:r w:rsidR="001B5C33" w:rsidRPr="005D1F62">
        <w:rPr>
          <w:color w:val="000000" w:themeColor="text1"/>
          <w:sz w:val="28"/>
          <w:szCs w:val="28"/>
          <w:shd w:val="clear" w:color="auto" w:fill="FFFFFF"/>
        </w:rPr>
        <w:t xml:space="preserve"> описані в завданні 4.2.</w:t>
      </w:r>
    </w:p>
    <w:p w14:paraId="029FFE28" w14:textId="61C1E2AA" w:rsidR="00AA4D88" w:rsidRDefault="003F34F4" w:rsidP="00AA4D88">
      <w:pPr>
        <w:pStyle w:val="af2"/>
        <w:numPr>
          <w:ilvl w:val="0"/>
          <w:numId w:val="19"/>
        </w:numPr>
        <w:spacing w:line="276" w:lineRule="auto"/>
        <w:ind w:left="426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7555EE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</w:t>
      </w:r>
      <w:r w:rsidRPr="00C67F6C">
        <w:rPr>
          <w:color w:val="000000" w:themeColor="text1"/>
          <w:sz w:val="28"/>
          <w:szCs w:val="28"/>
          <w:shd w:val="clear" w:color="auto" w:fill="FFFFFF"/>
          <w:lang w:val="uk-UA"/>
        </w:rPr>
        <w:t>язання задачі</w:t>
      </w:r>
      <w:r w:rsidR="00AA4D88">
        <w:rPr>
          <w:color w:val="000000" w:themeColor="text1"/>
          <w:sz w:val="28"/>
          <w:szCs w:val="28"/>
          <w:shd w:val="clear" w:color="auto" w:fill="FFFFFF"/>
          <w:lang w:val="uk-UA"/>
        </w:rPr>
        <w:t>:</w:t>
      </w:r>
    </w:p>
    <w:p w14:paraId="7D149081" w14:textId="554A6DFD" w:rsidR="00AA4D88" w:rsidRDefault="00AA4D88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Алгоритм розв’язання задачі можна представити у вигляді такої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послідовності</w:t>
      </w:r>
      <w:r w:rsidRPr="00AA4D8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A4D88">
        <w:rPr>
          <w:color w:val="000000" w:themeColor="text1"/>
          <w:sz w:val="28"/>
          <w:szCs w:val="28"/>
          <w:shd w:val="clear" w:color="auto" w:fill="FFFFFF"/>
          <w:lang w:val="uk-UA"/>
        </w:rPr>
        <w:t>дій:</w:t>
      </w:r>
    </w:p>
    <w:p w14:paraId="236A61FF" w14:textId="77777777" w:rsidR="00056131" w:rsidRPr="004469F5" w:rsidRDefault="00056131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</w:rPr>
      </w:pPr>
    </w:p>
    <w:p w14:paraId="7BDCCFE4" w14:textId="77777777" w:rsidR="00056131" w:rsidRDefault="00056131" w:rsidP="00AA4D88">
      <w:pPr>
        <w:spacing w:line="276" w:lineRule="auto"/>
        <w:ind w:firstLine="284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64B5B04B" w14:textId="17C8E552" w:rsidR="002B7197" w:rsidRPr="004613AC" w:rsidRDefault="003F34F4" w:rsidP="004613AC">
      <w:pPr>
        <w:pStyle w:val="af2"/>
        <w:numPr>
          <w:ilvl w:val="0"/>
          <w:numId w:val="19"/>
        </w:numPr>
        <w:ind w:left="426"/>
        <w:jc w:val="left"/>
        <w:rPr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4613AC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 програми</w:t>
      </w:r>
    </w:p>
    <w:p w14:paraId="4492D0BA" w14:textId="4DA4143A" w:rsidR="004F36C7" w:rsidRDefault="004F36C7" w:rsidP="00837CBB">
      <w:pPr>
        <w:ind w:left="142"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eastAsia="uk-UA"/>
        </w:rPr>
      </w:pPr>
    </w:p>
    <w:p w14:paraId="44F2F940" w14:textId="77777777" w:rsidR="008D5C36" w:rsidRDefault="008D5C36">
      <w:pPr>
        <w:ind w:firstLine="0"/>
        <w:jc w:val="left"/>
        <w:rPr>
          <w:rFonts w:ascii="Consolas" w:hAnsi="Consolas" w:cs="Consolas"/>
          <w:color w:val="808080"/>
          <w:kern w:val="0"/>
          <w:sz w:val="19"/>
          <w:szCs w:val="19"/>
          <w:lang w:eastAsia="uk-UA"/>
        </w:rPr>
      </w:pPr>
    </w:p>
    <w:p w14:paraId="7F31C22F" w14:textId="76C82B2F" w:rsidR="00724151" w:rsidRPr="00211736" w:rsidRDefault="00724151" w:rsidP="00C1796F">
      <w:pPr>
        <w:pStyle w:val="af2"/>
        <w:numPr>
          <w:ilvl w:val="0"/>
          <w:numId w:val="19"/>
        </w:num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  <w:r w:rsidRPr="00211736">
        <w:rPr>
          <w:kern w:val="0"/>
          <w:sz w:val="28"/>
          <w:szCs w:val="28"/>
          <w:lang w:eastAsia="uk-UA"/>
        </w:rPr>
        <w:t>Результат виконання програми:</w:t>
      </w:r>
    </w:p>
    <w:p w14:paraId="06D93CA5" w14:textId="04E926E2" w:rsidR="00724151" w:rsidRPr="00724151" w:rsidRDefault="00724151" w:rsidP="00837CBB">
      <w:pPr>
        <w:spacing w:line="276" w:lineRule="auto"/>
        <w:ind w:left="142" w:firstLine="0"/>
        <w:rPr>
          <w:kern w:val="0"/>
          <w:sz w:val="28"/>
          <w:szCs w:val="28"/>
          <w:lang w:eastAsia="uk-UA"/>
        </w:rPr>
      </w:pPr>
    </w:p>
    <w:p w14:paraId="4187E078" w14:textId="70D7E8AF" w:rsidR="00AA4D88" w:rsidRDefault="00AA4D88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651304A6" w14:textId="58686715" w:rsidR="00EA0EDA" w:rsidRDefault="00EA0EDA" w:rsidP="00056131">
      <w:pPr>
        <w:ind w:firstLine="0"/>
        <w:jc w:val="left"/>
        <w:rPr>
          <w:b/>
          <w:sz w:val="28"/>
          <w:szCs w:val="28"/>
          <w:lang w:val="uk-UA"/>
        </w:rPr>
      </w:pPr>
    </w:p>
    <w:p w14:paraId="6C5D0EEB" w14:textId="06ED7630" w:rsidR="00211736" w:rsidRPr="00EF6DF8" w:rsidRDefault="006E2DE5" w:rsidP="00F129A5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Висновок: </w:t>
      </w:r>
      <w:r>
        <w:rPr>
          <w:sz w:val="28"/>
          <w:szCs w:val="28"/>
          <w:lang w:val="uk-UA"/>
        </w:rPr>
        <w:t>на цій</w:t>
      </w:r>
      <w:r w:rsidR="00F129A5">
        <w:rPr>
          <w:sz w:val="28"/>
          <w:szCs w:val="28"/>
          <w:lang w:val="uk-UA"/>
        </w:rPr>
        <w:t xml:space="preserve"> лабораторній роботі </w:t>
      </w:r>
      <w:r w:rsidR="00F129A5">
        <w:rPr>
          <w:sz w:val="28"/>
          <w:szCs w:val="28"/>
        </w:rPr>
        <w:t>оволодів</w:t>
      </w:r>
      <w:r w:rsidR="00F129A5" w:rsidRPr="00F129A5">
        <w:rPr>
          <w:sz w:val="28"/>
          <w:szCs w:val="28"/>
        </w:rPr>
        <w:t xml:space="preserve"> навичками складання програм для роботи </w:t>
      </w:r>
      <w:r w:rsidR="00EF6DF8">
        <w:rPr>
          <w:sz w:val="28"/>
          <w:szCs w:val="28"/>
          <w:lang w:val="uk-UA"/>
        </w:rPr>
        <w:t>зі структурами</w:t>
      </w:r>
    </w:p>
    <w:p w14:paraId="73D1C752" w14:textId="77777777" w:rsidR="00211736" w:rsidRPr="000354DE" w:rsidRDefault="00211736" w:rsidP="008D5C36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sectPr w:rsidR="00211736" w:rsidRPr="000354DE">
      <w:footerReference w:type="default" r:id="rId9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39BA51" w14:textId="77777777" w:rsidR="00E03809" w:rsidRDefault="00E03809">
      <w:r>
        <w:separator/>
      </w:r>
    </w:p>
  </w:endnote>
  <w:endnote w:type="continuationSeparator" w:id="0">
    <w:p w14:paraId="43E28672" w14:textId="77777777" w:rsidR="00E03809" w:rsidRDefault="00E03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06AE3266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63D024A8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31B2450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034CDE64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14:paraId="3BD067EB" w14:textId="77777777"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14:paraId="452F7D69" w14:textId="77777777"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14:paraId="49EAF338" w14:textId="77777777"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14:paraId="55818F86" w14:textId="77777777"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735714C6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19F48DA3" w:rsidR="005D1F62" w:rsidRPr="00653F61" w:rsidRDefault="005D1F62" w:rsidP="005D1F6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121.1151.05.08</w:t>
          </w:r>
        </w:p>
      </w:tc>
    </w:tr>
    <w:tr w:rsidR="00EA7507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EA7507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2A8110B4" w:rsidR="00EA7507" w:rsidRPr="005D1F62" w:rsidRDefault="00F129A5" w:rsidP="005D1F6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 w:rsidRPr="00F129A5">
            <w:rPr>
              <w:sz w:val="28"/>
              <w:szCs w:val="28"/>
              <w:lang w:val="uk-UA"/>
            </w:rPr>
            <w:t xml:space="preserve">Розробка та реалізація програм </w:t>
          </w:r>
          <w:r w:rsidR="005D1F62">
            <w:rPr>
              <w:sz w:val="28"/>
              <w:szCs w:val="28"/>
              <w:lang w:val="uk-UA"/>
            </w:rPr>
            <w:t>з однонаправленими списками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A7507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EA7507" w:rsidRPr="00B658D4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EA7507" w:rsidRPr="00BF7874" w:rsidRDefault="00BF787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EA7507" w:rsidRPr="00ED4F3A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A7507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EA7507" w:rsidRPr="00317655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777777" w:rsidR="00EA7507" w:rsidRPr="0024722F" w:rsidRDefault="00EA7507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Макарова Л.М.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EA7507" w:rsidRPr="000B489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A7507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EA7507" w:rsidRPr="0024722F" w:rsidRDefault="00EA7507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43FD6C23" w:rsidR="00EA7507" w:rsidRPr="00475762" w:rsidRDefault="004469F5" w:rsidP="00F12CE4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121.1151.05.05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42075D2F" w:rsidR="00EA7507" w:rsidRPr="00BF7874" w:rsidRDefault="00BF7874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B57F52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EA7507" w:rsidRDefault="00EA7507">
          <w:pPr>
            <w:pStyle w:val="a4"/>
            <w:ind w:right="-1474" w:firstLine="0"/>
            <w:jc w:val="left"/>
          </w:pPr>
        </w:p>
      </w:tc>
    </w:tr>
  </w:tbl>
  <w:p w14:paraId="03DBE8F7" w14:textId="77777777"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0FC8D" w14:textId="77777777" w:rsidR="00E03809" w:rsidRDefault="00E03809">
      <w:r>
        <w:separator/>
      </w:r>
    </w:p>
  </w:footnote>
  <w:footnote w:type="continuationSeparator" w:id="0">
    <w:p w14:paraId="77BECE91" w14:textId="77777777" w:rsidR="00E03809" w:rsidRDefault="00E03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4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2"/>
  </w:num>
  <w:num w:numId="4">
    <w:abstractNumId w:val="17"/>
  </w:num>
  <w:num w:numId="5">
    <w:abstractNumId w:val="15"/>
  </w:num>
  <w:num w:numId="6">
    <w:abstractNumId w:val="21"/>
  </w:num>
  <w:num w:numId="7">
    <w:abstractNumId w:val="1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9"/>
  </w:num>
  <w:num w:numId="13">
    <w:abstractNumId w:val="10"/>
  </w:num>
  <w:num w:numId="14">
    <w:abstractNumId w:val="13"/>
  </w:num>
  <w:num w:numId="15">
    <w:abstractNumId w:val="22"/>
  </w:num>
  <w:num w:numId="16">
    <w:abstractNumId w:val="18"/>
  </w:num>
  <w:num w:numId="17">
    <w:abstractNumId w:val="2"/>
  </w:num>
  <w:num w:numId="18">
    <w:abstractNumId w:val="5"/>
  </w:num>
  <w:num w:numId="19">
    <w:abstractNumId w:val="11"/>
  </w:num>
  <w:num w:numId="20">
    <w:abstractNumId w:val="8"/>
  </w:num>
  <w:num w:numId="21">
    <w:abstractNumId w:val="20"/>
  </w:num>
  <w:num w:numId="22">
    <w:abstractNumId w:val="14"/>
  </w:num>
  <w:num w:numId="23">
    <w:abstractNumId w:val="16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bordersDoNotSurroundFooter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52D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B5C3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75FA"/>
    <w:rsid w:val="003512B0"/>
    <w:rsid w:val="00371F47"/>
    <w:rsid w:val="0038020F"/>
    <w:rsid w:val="003A055B"/>
    <w:rsid w:val="003A4097"/>
    <w:rsid w:val="003B3F27"/>
    <w:rsid w:val="003C28EC"/>
    <w:rsid w:val="003C2BDB"/>
    <w:rsid w:val="003C613D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5762"/>
    <w:rsid w:val="00476301"/>
    <w:rsid w:val="0048295B"/>
    <w:rsid w:val="00482E00"/>
    <w:rsid w:val="00493E7C"/>
    <w:rsid w:val="00497085"/>
    <w:rsid w:val="004C60DE"/>
    <w:rsid w:val="004D5EDF"/>
    <w:rsid w:val="004D7236"/>
    <w:rsid w:val="004F36C7"/>
    <w:rsid w:val="004F6838"/>
    <w:rsid w:val="004F73C4"/>
    <w:rsid w:val="005072BD"/>
    <w:rsid w:val="0051686F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1F62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65BD6"/>
    <w:rsid w:val="00981BE8"/>
    <w:rsid w:val="0098669D"/>
    <w:rsid w:val="00990482"/>
    <w:rsid w:val="00992F6D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D4"/>
    <w:rsid w:val="00B116D3"/>
    <w:rsid w:val="00B13E71"/>
    <w:rsid w:val="00B47294"/>
    <w:rsid w:val="00B57BA7"/>
    <w:rsid w:val="00B57F52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0448"/>
    <w:rsid w:val="00BF291D"/>
    <w:rsid w:val="00BF7874"/>
    <w:rsid w:val="00C117AC"/>
    <w:rsid w:val="00C16261"/>
    <w:rsid w:val="00C16F84"/>
    <w:rsid w:val="00C21C83"/>
    <w:rsid w:val="00C2362A"/>
    <w:rsid w:val="00C26095"/>
    <w:rsid w:val="00C31C4F"/>
    <w:rsid w:val="00C40B70"/>
    <w:rsid w:val="00C53064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FB"/>
    <w:rsid w:val="00DF4D40"/>
    <w:rsid w:val="00DF76D9"/>
    <w:rsid w:val="00E0025E"/>
    <w:rsid w:val="00E00DD6"/>
    <w:rsid w:val="00E03809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1847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41</cp:revision>
  <cp:lastPrinted>2015-09-20T08:44:00Z</cp:lastPrinted>
  <dcterms:created xsi:type="dcterms:W3CDTF">2016-09-25T11:38:00Z</dcterms:created>
  <dcterms:modified xsi:type="dcterms:W3CDTF">2018-04-11T08:18:00Z</dcterms:modified>
</cp:coreProperties>
</file>