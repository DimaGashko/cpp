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14:paraId="616011A8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750EF5" w:rsidRDefault="00A042CC" w:rsidP="00837CBB">
      <w:pPr>
        <w:ind w:left="142"/>
        <w:rPr>
          <w:rFonts w:ascii="Courier New" w:hAnsi="Courier New" w:cs="Courier New"/>
          <w:sz w:val="20"/>
          <w:lang w:val="en-US"/>
        </w:rPr>
      </w:pPr>
    </w:p>
    <w:p w14:paraId="321090AE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en-US"/>
        </w:rPr>
      </w:pPr>
    </w:p>
    <w:p w14:paraId="077A267C" w14:textId="7F480D48" w:rsidR="00141DAA" w:rsidRPr="00C5625B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C5625B" w:rsidRPr="00C5625B">
        <w:rPr>
          <w:b/>
          <w:spacing w:val="-10"/>
          <w:sz w:val="28"/>
          <w:szCs w:val="28"/>
          <w:lang w:eastAsia="uk-UA"/>
        </w:rPr>
        <w:t>10</w:t>
      </w:r>
    </w:p>
    <w:p w14:paraId="4B0875E7" w14:textId="77777777" w:rsidR="00C5625B" w:rsidRDefault="00C5625B" w:rsidP="00C5625B">
      <w:pPr>
        <w:spacing w:after="480" w:line="276" w:lineRule="auto"/>
        <w:ind w:left="142" w:firstLine="0"/>
        <w:jc w:val="center"/>
        <w:rPr>
          <w:b/>
          <w:sz w:val="28"/>
        </w:rPr>
      </w:pPr>
      <w:r w:rsidRPr="00C5625B">
        <w:rPr>
          <w:b/>
          <w:sz w:val="28"/>
        </w:rPr>
        <w:t>Розробка та реалізація програм з використанням бітових операцій</w:t>
      </w:r>
    </w:p>
    <w:p w14:paraId="3405B29F" w14:textId="366BA382" w:rsidR="005D1F62" w:rsidRDefault="002D4BEF" w:rsidP="00C5625B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2D4BEF">
        <w:rPr>
          <w:b/>
          <w:spacing w:val="-10"/>
          <w:sz w:val="28"/>
          <w:szCs w:val="28"/>
          <w:lang w:val="uk-UA" w:eastAsia="uk-UA"/>
        </w:rPr>
        <w:t>Ціль роботи</w:t>
      </w:r>
      <w:r w:rsidRPr="002D4BEF">
        <w:rPr>
          <w:spacing w:val="-10"/>
          <w:sz w:val="28"/>
          <w:szCs w:val="28"/>
          <w:lang w:val="uk-UA" w:eastAsia="uk-UA"/>
        </w:rPr>
        <w:t xml:space="preserve">: </w:t>
      </w:r>
      <w:r w:rsidR="00C5625B" w:rsidRPr="00C5625B">
        <w:rPr>
          <w:spacing w:val="-10"/>
          <w:sz w:val="28"/>
          <w:szCs w:val="28"/>
          <w:lang w:val="uk-UA" w:eastAsia="uk-UA"/>
        </w:rPr>
        <w:t>оволодіння навичками складання програм з</w:t>
      </w:r>
      <w:r w:rsidR="00C5625B" w:rsidRPr="00C5625B">
        <w:rPr>
          <w:spacing w:val="-10"/>
          <w:sz w:val="28"/>
          <w:szCs w:val="28"/>
          <w:lang w:eastAsia="uk-UA"/>
        </w:rPr>
        <w:t xml:space="preserve"> </w:t>
      </w:r>
      <w:r w:rsidR="00C5625B" w:rsidRPr="00C5625B">
        <w:rPr>
          <w:spacing w:val="-10"/>
          <w:sz w:val="28"/>
          <w:szCs w:val="28"/>
          <w:lang w:val="uk-UA" w:eastAsia="uk-UA"/>
        </w:rPr>
        <w:t>використанням бітових операцій</w:t>
      </w:r>
    </w:p>
    <w:p w14:paraId="5CE90F65" w14:textId="56E8976A" w:rsidR="00141DAA" w:rsidRPr="0095495B" w:rsidRDefault="0095495B" w:rsidP="005D1F62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47AB1F38" w14:textId="76213E3B" w:rsidR="00B072BB" w:rsidRDefault="002D4BEF" w:rsidP="00B072BB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Завдання </w:t>
      </w:r>
      <w:r w:rsidR="00C5625B">
        <w:rPr>
          <w:b/>
          <w:color w:val="000000" w:themeColor="text1"/>
          <w:spacing w:val="-10"/>
          <w:sz w:val="28"/>
          <w:szCs w:val="28"/>
          <w:lang w:eastAsia="uk-UA"/>
        </w:rPr>
        <w:t>10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 w:rsidRPr="002D4BEF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C5625B" w:rsidRPr="00C5625B">
        <w:rPr>
          <w:color w:val="000000" w:themeColor="text1"/>
          <w:spacing w:val="-10"/>
          <w:sz w:val="28"/>
          <w:szCs w:val="28"/>
          <w:lang w:eastAsia="uk-UA"/>
        </w:rPr>
        <w:t>Визначити дію фрагмента програми</w:t>
      </w:r>
    </w:p>
    <w:p w14:paraId="1FC963D4" w14:textId="219E0494" w:rsidR="007A0E7D" w:rsidRDefault="007A0E7D" w:rsidP="00C5625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1E3A5B85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B072B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&lt;stdio.h&gt;</w:t>
      </w:r>
    </w:p>
    <w:p w14:paraId="3FD5BFA1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072B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&lt;limits.h&gt;</w:t>
      </w:r>
    </w:p>
    <w:p w14:paraId="062553D1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10D219C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4FCF4FB6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N = 5;</w:t>
      </w:r>
    </w:p>
    <w:p w14:paraId="5F31E47D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unsigned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value = N;</w:t>
      </w:r>
    </w:p>
    <w:p w14:paraId="1817746B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6D9DAA7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072BB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size_t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len = 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sizeof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(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) * </w:t>
      </w:r>
      <w:r w:rsidRPr="00B072BB">
        <w:rPr>
          <w:rFonts w:ascii="Consolas" w:hAnsi="Consolas" w:cs="Consolas"/>
          <w:color w:val="6F008A"/>
          <w:kern w:val="0"/>
          <w:sz w:val="19"/>
          <w:szCs w:val="19"/>
          <w:lang w:val="en-US" w:eastAsia="uk-UA"/>
        </w:rPr>
        <w:t>CHAR_BIT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; </w:t>
      </w:r>
      <w:r w:rsidRPr="00B072BB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Количество</w:t>
      </w:r>
      <w:r w:rsidRPr="00B072BB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бир</w:t>
      </w:r>
      <w:r w:rsidRPr="00B072BB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int-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переменной</w:t>
      </w:r>
      <w:r w:rsidRPr="00B072BB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 xml:space="preserve"> - 32</w:t>
      </w:r>
    </w:p>
    <w:p w14:paraId="7EA611D4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const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unsigned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mask = 1 &lt;&lt; len - 1; </w:t>
      </w:r>
      <w:r w:rsidRPr="00B072BB">
        <w:rPr>
          <w:rFonts w:ascii="Consolas" w:hAnsi="Consolas" w:cs="Consolas"/>
          <w:color w:val="008000"/>
          <w:kern w:val="0"/>
          <w:sz w:val="19"/>
          <w:szCs w:val="19"/>
          <w:lang w:val="en-US" w:eastAsia="uk-UA"/>
        </w:rPr>
        <w:t>//2^(len-1) - 2^31</w:t>
      </w:r>
    </w:p>
    <w:p w14:paraId="4406F810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printf(</w:t>
      </w:r>
      <w:r w:rsidRPr="00B072BB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"\nThe bitwise representation is: "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5A675600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95B362F" w14:textId="77777777" w:rsidR="00B072BB" w:rsidRP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B072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len; i++) {</w:t>
      </w:r>
    </w:p>
    <w:p w14:paraId="4B3A9066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B072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putchar(mask &amp; value ?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: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//выводим старший бит</w:t>
      </w:r>
    </w:p>
    <w:p w14:paraId="20C28567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 xml:space="preserve">value &lt;&lt;= 1;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//смещаем влево (старшим битом становится предыдущий</w:t>
      </w:r>
    </w:p>
    <w:p w14:paraId="61848CEB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51EFEAB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((i + 1) % 8 == 0) putchar(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  <w:lang w:eastAsia="uk-UA"/>
        </w:rPr>
        <w:t>//пробел каждые 8 итераций</w:t>
      </w:r>
    </w:p>
    <w:p w14:paraId="011CC429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  <w:t>}</w:t>
      </w:r>
    </w:p>
    <w:p w14:paraId="479E0ACC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15110CE7" w14:textId="77777777" w:rsidR="00B072BB" w:rsidRDefault="00B072BB" w:rsidP="00B072B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eastAsia="uk-U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0;</w:t>
      </w:r>
    </w:p>
    <w:p w14:paraId="46225B4F" w14:textId="4A28C239" w:rsidR="00B072BB" w:rsidRDefault="00B072BB" w:rsidP="00B072BB">
      <w:pPr>
        <w:spacing w:line="276" w:lineRule="auto"/>
        <w:ind w:left="142" w:firstLine="0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2B9B7163" w14:textId="4B72CB66" w:rsidR="001B5C33" w:rsidRDefault="005D1F62" w:rsidP="005D1F62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</w:pPr>
      <w:r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  <w:t>Після виконання программи на екран буде виведенно:</w:t>
      </w:r>
      <w:r w:rsidR="00B072BB"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  <w:t xml:space="preserve"> </w:t>
      </w:r>
    </w:p>
    <w:p w14:paraId="0DF1F082" w14:textId="36CEDB68" w:rsidR="00B072BB" w:rsidRPr="00B072BB" w:rsidRDefault="00B072BB" w:rsidP="005D1F62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2"/>
          <w:szCs w:val="28"/>
          <w:lang w:val="uk-UA" w:eastAsia="uk-UA"/>
        </w:rPr>
      </w:pPr>
      <w:r w:rsidRPr="00B072BB">
        <w:rPr>
          <w:rFonts w:asciiTheme="minorHAnsi" w:hAnsiTheme="minorHAnsi"/>
          <w:color w:val="000000" w:themeColor="text1"/>
          <w:spacing w:val="-10"/>
          <w:sz w:val="22"/>
          <w:szCs w:val="28"/>
          <w:lang w:val="uk-UA" w:eastAsia="uk-UA"/>
        </w:rPr>
        <w:t>00000000 00000000 00000000 00000101</w:t>
      </w:r>
    </w:p>
    <w:p w14:paraId="38C3F9AD" w14:textId="29F3FD1E" w:rsidR="00B072BB" w:rsidRPr="00B072BB" w:rsidRDefault="00B072BB" w:rsidP="005D1F62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</w:pPr>
      <w:r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  <w:t>Тобто представлення номера варианта у вдійкогому вигляді.</w:t>
      </w:r>
    </w:p>
    <w:p w14:paraId="37DA3AAE" w14:textId="77777777" w:rsidR="005D1F62" w:rsidRPr="00C5625B" w:rsidRDefault="005D1F62" w:rsidP="005D1F62">
      <w:pPr>
        <w:spacing w:line="276" w:lineRule="auto"/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9D81C38" w14:textId="31B08FAE" w:rsidR="000A266F" w:rsidRPr="001B5C33" w:rsidRDefault="000A266F" w:rsidP="001B5C33">
      <w:pPr>
        <w:spacing w:line="276" w:lineRule="auto"/>
        <w:ind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</w:p>
    <w:p w14:paraId="01C63D75" w14:textId="77777777" w:rsidR="007A0E7D" w:rsidRPr="00493E7C" w:rsidRDefault="007A0E7D" w:rsidP="00493E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01C7A747" w14:textId="7DB5A62C" w:rsidR="001B5C33" w:rsidRPr="001B5C33" w:rsidRDefault="003F34F4" w:rsidP="001B5C33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2D4BEF">
        <w:rPr>
          <w:b/>
          <w:color w:val="000000"/>
          <w:spacing w:val="-10"/>
          <w:sz w:val="28"/>
          <w:szCs w:val="28"/>
          <w:lang w:val="uk-UA" w:eastAsia="uk-UA"/>
        </w:rPr>
        <w:t xml:space="preserve">авдання </w:t>
      </w:r>
      <w:r w:rsidR="00B072BB">
        <w:rPr>
          <w:b/>
          <w:color w:val="000000"/>
          <w:spacing w:val="-10"/>
          <w:sz w:val="28"/>
          <w:szCs w:val="28"/>
          <w:lang w:eastAsia="uk-UA"/>
        </w:rPr>
        <w:t>10</w:t>
      </w:r>
      <w:bookmarkStart w:id="0" w:name="_GoBack"/>
      <w:bookmarkEnd w:id="0"/>
      <w:r w:rsidR="00EF6DF8">
        <w:rPr>
          <w:b/>
          <w:color w:val="000000"/>
          <w:spacing w:val="-10"/>
          <w:sz w:val="28"/>
          <w:szCs w:val="28"/>
          <w:lang w:eastAsia="uk-UA"/>
        </w:rPr>
        <w:t>.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>.</w:t>
      </w:r>
      <w:r w:rsidR="007A0E7D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1B5C33" w:rsidRPr="001B5C33">
        <w:rPr>
          <w:color w:val="000000"/>
          <w:sz w:val="28"/>
          <w:szCs w:val="28"/>
          <w:shd w:val="clear" w:color="auto" w:fill="FFFFFF"/>
          <w:lang w:val="uk-UA"/>
        </w:rPr>
        <w:t>Скласти та виконати програму, яка обробляє інформацію</w:t>
      </w:r>
    </w:p>
    <w:p w14:paraId="6368F17C" w14:textId="77777777" w:rsidR="001B5C33" w:rsidRPr="001B5C33" w:rsidRDefault="001B5C33" w:rsidP="001B5C33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1B5C33">
        <w:rPr>
          <w:color w:val="000000"/>
          <w:sz w:val="28"/>
          <w:szCs w:val="28"/>
          <w:shd w:val="clear" w:color="auto" w:fill="FFFFFF"/>
          <w:lang w:val="uk-UA"/>
        </w:rPr>
        <w:t>з файлу. Файл треба створити на основі завдання 4.2. Виконати запити,</w:t>
      </w:r>
    </w:p>
    <w:p w14:paraId="528E4407" w14:textId="4C04FFB6" w:rsidR="003F34F4" w:rsidRPr="007A0E7D" w:rsidRDefault="001B5C33" w:rsidP="001B5C33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1B5C33">
        <w:rPr>
          <w:color w:val="000000"/>
          <w:sz w:val="28"/>
          <w:szCs w:val="28"/>
          <w:shd w:val="clear" w:color="auto" w:fill="FFFFFF"/>
          <w:lang w:val="uk-UA"/>
        </w:rPr>
        <w:t>описані в завданні 4.2.</w:t>
      </w:r>
      <w:r w:rsidR="007A0E7D" w:rsidRPr="007A0E7D">
        <w:rPr>
          <w:color w:val="000000"/>
          <w:sz w:val="28"/>
          <w:szCs w:val="28"/>
          <w:shd w:val="clear" w:color="auto" w:fill="FFFFFF"/>
          <w:lang w:val="uk-UA"/>
        </w:rPr>
        <w:cr/>
      </w:r>
    </w:p>
    <w:p w14:paraId="36D491B1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2675A0">
        <w:rPr>
          <w:i/>
          <w:color w:val="000000" w:themeColor="text1"/>
          <w:sz w:val="28"/>
          <w:szCs w:val="28"/>
          <w:shd w:val="clear" w:color="auto" w:fill="FFFFFF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13E60247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291139EC" w14:textId="0F769010" w:rsidR="001B5C33" w:rsidRPr="001B5C33" w:rsidRDefault="003F34F4" w:rsidP="001B5C33">
      <w:pPr>
        <w:numPr>
          <w:ilvl w:val="0"/>
          <w:numId w:val="19"/>
        </w:numPr>
        <w:spacing w:line="276" w:lineRule="auto"/>
        <w:ind w:left="42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1B5C33">
        <w:rPr>
          <w:color w:val="000000" w:themeColor="text1"/>
          <w:sz w:val="28"/>
          <w:szCs w:val="28"/>
          <w:shd w:val="clear" w:color="auto" w:fill="FFFFFF"/>
          <w:lang w:val="uk-UA"/>
        </w:rPr>
        <w:t>Постановка задачі</w:t>
      </w:r>
      <w:r w:rsidR="002675A0" w:rsidRPr="001B5C33">
        <w:rPr>
          <w:color w:val="000000" w:themeColor="text1"/>
          <w:sz w:val="28"/>
          <w:szCs w:val="28"/>
          <w:shd w:val="clear" w:color="auto" w:fill="FFFFFF"/>
        </w:rPr>
        <w:t>:</w:t>
      </w:r>
      <w:r w:rsidR="001B5C33" w:rsidRPr="001B5C33">
        <w:rPr>
          <w:color w:val="000000" w:themeColor="text1"/>
          <w:sz w:val="28"/>
          <w:szCs w:val="28"/>
          <w:shd w:val="clear" w:color="auto" w:fill="FFFFFF"/>
        </w:rPr>
        <w:t xml:space="preserve"> Скласти та виконати програму, яка обробляє інформацію з файлу. Файл треба створити на основі завдання 4.2. Виконати запити,</w:t>
      </w:r>
      <w:r w:rsidR="001B5C33" w:rsidRPr="005D1F62">
        <w:rPr>
          <w:color w:val="000000" w:themeColor="text1"/>
          <w:sz w:val="28"/>
          <w:szCs w:val="28"/>
          <w:shd w:val="clear" w:color="auto" w:fill="FFFFFF"/>
        </w:rPr>
        <w:t xml:space="preserve"> описані в завданні 4.2.</w:t>
      </w:r>
    </w:p>
    <w:p w14:paraId="029FFE28" w14:textId="61C1E2AA" w:rsidR="00AA4D88" w:rsidRDefault="003F34F4" w:rsidP="00AA4D88">
      <w:pPr>
        <w:pStyle w:val="af2"/>
        <w:numPr>
          <w:ilvl w:val="0"/>
          <w:numId w:val="19"/>
        </w:numPr>
        <w:spacing w:line="276" w:lineRule="auto"/>
        <w:ind w:left="42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Алгоритм розв’</w:t>
      </w:r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  <w:r w:rsidR="00AA4D88"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7D149081" w14:textId="554A6DFD" w:rsidR="00AA4D88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розв’язання задачі можна представити у вигляді такої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дій:</w:t>
      </w:r>
    </w:p>
    <w:p w14:paraId="236A61FF" w14:textId="77777777" w:rsidR="00056131" w:rsidRPr="004469F5" w:rsidRDefault="00056131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</w:rPr>
      </w:pPr>
    </w:p>
    <w:p w14:paraId="7BDCCFE4" w14:textId="77777777" w:rsidR="00056131" w:rsidRDefault="00056131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17C8E552" w:rsidR="002B7197" w:rsidRPr="004613AC" w:rsidRDefault="003F34F4" w:rsidP="004613AC">
      <w:pPr>
        <w:pStyle w:val="af2"/>
        <w:numPr>
          <w:ilvl w:val="0"/>
          <w:numId w:val="19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4613A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492D0BA" w14:textId="4DA4143A" w:rsidR="004F36C7" w:rsidRDefault="004F36C7" w:rsidP="00837CBB">
      <w:pPr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44F2F940" w14:textId="77777777" w:rsidR="008D5C36" w:rsidRDefault="008D5C36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7F31C22F" w14:textId="76C82B2F" w:rsidR="00724151" w:rsidRPr="00211736" w:rsidRDefault="00724151" w:rsidP="00C1796F">
      <w:pPr>
        <w:pStyle w:val="af2"/>
        <w:numPr>
          <w:ilvl w:val="0"/>
          <w:numId w:val="19"/>
        </w:num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 w:rsidRPr="00211736">
        <w:rPr>
          <w:kern w:val="0"/>
          <w:sz w:val="28"/>
          <w:szCs w:val="28"/>
          <w:lang w:eastAsia="uk-UA"/>
        </w:rPr>
        <w:t>Результат виконання програми:</w:t>
      </w:r>
    </w:p>
    <w:p w14:paraId="06D93CA5" w14:textId="04E926E2" w:rsidR="00724151" w:rsidRPr="00724151" w:rsidRDefault="00724151" w:rsidP="00837CBB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</w:p>
    <w:p w14:paraId="4187E078" w14:textId="70D7E8AF" w:rsidR="00AA4D88" w:rsidRDefault="00AA4D88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651304A6" w14:textId="58686715" w:rsidR="00EA0EDA" w:rsidRDefault="00EA0EDA" w:rsidP="00056131">
      <w:pPr>
        <w:ind w:firstLine="0"/>
        <w:jc w:val="left"/>
        <w:rPr>
          <w:b/>
          <w:sz w:val="28"/>
          <w:szCs w:val="28"/>
          <w:lang w:val="uk-UA"/>
        </w:rPr>
      </w:pPr>
    </w:p>
    <w:p w14:paraId="6C5D0EEB" w14:textId="06ED7630" w:rsidR="00211736" w:rsidRPr="00EF6DF8" w:rsidRDefault="006E2DE5" w:rsidP="00F129A5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F129A5">
        <w:rPr>
          <w:sz w:val="28"/>
          <w:szCs w:val="28"/>
          <w:lang w:val="uk-UA"/>
        </w:rPr>
        <w:t xml:space="preserve"> лабораторній роботі </w:t>
      </w:r>
      <w:r w:rsidR="00F129A5">
        <w:rPr>
          <w:sz w:val="28"/>
          <w:szCs w:val="28"/>
        </w:rPr>
        <w:t>оволодів</w:t>
      </w:r>
      <w:r w:rsidR="00F129A5" w:rsidRPr="00F129A5">
        <w:rPr>
          <w:sz w:val="28"/>
          <w:szCs w:val="28"/>
        </w:rPr>
        <w:t xml:space="preserve"> навичками складання програм для роботи </w:t>
      </w:r>
      <w:r w:rsidR="00EF6DF8">
        <w:rPr>
          <w:sz w:val="28"/>
          <w:szCs w:val="28"/>
          <w:lang w:val="uk-UA"/>
        </w:rPr>
        <w:t>зі структурами</w:t>
      </w:r>
    </w:p>
    <w:p w14:paraId="73D1C752" w14:textId="77777777" w:rsidR="00211736" w:rsidRPr="000354DE" w:rsidRDefault="00211736" w:rsidP="008D5C36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sectPr w:rsidR="00211736" w:rsidRPr="000354DE">
      <w:footerReference w:type="default" r:id="rId9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A61FD8" w14:textId="77777777" w:rsidR="00B44DFC" w:rsidRDefault="00B44DFC">
      <w:r>
        <w:separator/>
      </w:r>
    </w:p>
  </w:endnote>
  <w:endnote w:type="continuationSeparator" w:id="0">
    <w:p w14:paraId="3CB4DF13" w14:textId="77777777" w:rsidR="00B44DFC" w:rsidRDefault="00B44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735714C6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9F48DA3" w:rsidR="005D1F62" w:rsidRPr="00653F61" w:rsidRDefault="005D1F62" w:rsidP="005D1F6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121.1151.05.08</w:t>
          </w:r>
        </w:p>
      </w:tc>
    </w:tr>
    <w:tr w:rsidR="00EA7507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0FC9B04" w:rsidR="00EA7507" w:rsidRPr="005D1F62" w:rsidRDefault="00C5625B" w:rsidP="005D1F6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C5625B">
            <w:rPr>
              <w:sz w:val="28"/>
              <w:szCs w:val="28"/>
              <w:lang w:val="uk-UA"/>
            </w:rPr>
            <w:t>Розробка та реалізація програм з використанням бітових операцій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A7507" w:rsidRPr="00ED4F3A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A7507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3FD6C23" w:rsidR="00EA7507" w:rsidRPr="00475762" w:rsidRDefault="004469F5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121.1151.05.05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0DA889DD"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B072BB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03DBE8F7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76713" w14:textId="77777777" w:rsidR="00B44DFC" w:rsidRDefault="00B44DFC">
      <w:r>
        <w:separator/>
      </w:r>
    </w:p>
  </w:footnote>
  <w:footnote w:type="continuationSeparator" w:id="0">
    <w:p w14:paraId="419F1904" w14:textId="77777777" w:rsidR="00B44DFC" w:rsidRDefault="00B44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4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7"/>
  </w:num>
  <w:num w:numId="5">
    <w:abstractNumId w:val="15"/>
  </w:num>
  <w:num w:numId="6">
    <w:abstractNumId w:val="21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  <w:num w:numId="14">
    <w:abstractNumId w:val="13"/>
  </w:num>
  <w:num w:numId="15">
    <w:abstractNumId w:val="22"/>
  </w:num>
  <w:num w:numId="16">
    <w:abstractNumId w:val="18"/>
  </w:num>
  <w:num w:numId="17">
    <w:abstractNumId w:val="2"/>
  </w:num>
  <w:num w:numId="18">
    <w:abstractNumId w:val="5"/>
  </w:num>
  <w:num w:numId="19">
    <w:abstractNumId w:val="11"/>
  </w:num>
  <w:num w:numId="20">
    <w:abstractNumId w:val="8"/>
  </w:num>
  <w:num w:numId="21">
    <w:abstractNumId w:val="20"/>
  </w:num>
  <w:num w:numId="22">
    <w:abstractNumId w:val="14"/>
  </w:num>
  <w:num w:numId="23">
    <w:abstractNumId w:val="16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52D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B5C3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95B"/>
    <w:rsid w:val="00482E00"/>
    <w:rsid w:val="00493E7C"/>
    <w:rsid w:val="00497085"/>
    <w:rsid w:val="004C60DE"/>
    <w:rsid w:val="004D5EDF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4DFC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1859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41</cp:revision>
  <cp:lastPrinted>2015-09-20T08:44:00Z</cp:lastPrinted>
  <dcterms:created xsi:type="dcterms:W3CDTF">2016-09-25T11:38:00Z</dcterms:created>
  <dcterms:modified xsi:type="dcterms:W3CDTF">2018-03-31T16:56:00Z</dcterms:modified>
</cp:coreProperties>
</file>