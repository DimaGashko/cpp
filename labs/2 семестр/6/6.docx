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0F69C21A" w:rsidR="00141DAA" w:rsidRPr="00056131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F129A5">
        <w:rPr>
          <w:b/>
          <w:spacing w:val="-10"/>
          <w:sz w:val="28"/>
          <w:szCs w:val="28"/>
          <w:lang w:eastAsia="uk-UA"/>
        </w:rPr>
        <w:t>6</w:t>
      </w:r>
    </w:p>
    <w:p w14:paraId="74255C9D" w14:textId="1B840DDB" w:rsidR="004469F5" w:rsidRDefault="00F129A5" w:rsidP="004469F5">
      <w:pPr>
        <w:spacing w:line="276" w:lineRule="auto"/>
        <w:ind w:left="142" w:firstLine="0"/>
        <w:jc w:val="center"/>
        <w:rPr>
          <w:b/>
          <w:sz w:val="28"/>
        </w:rPr>
      </w:pPr>
      <w:r w:rsidRPr="00F129A5">
        <w:rPr>
          <w:b/>
          <w:sz w:val="28"/>
        </w:rPr>
        <w:t>Розробка та реалізація програм для роботи з бінарними файлами</w:t>
      </w:r>
    </w:p>
    <w:p w14:paraId="341442C2" w14:textId="77777777" w:rsidR="00F129A5" w:rsidRPr="002D4BEF" w:rsidRDefault="00F129A5" w:rsidP="004469F5">
      <w:pPr>
        <w:spacing w:line="276" w:lineRule="auto"/>
        <w:ind w:left="142" w:firstLine="0"/>
        <w:jc w:val="center"/>
        <w:rPr>
          <w:b/>
          <w:sz w:val="28"/>
        </w:rPr>
      </w:pPr>
    </w:p>
    <w:p w14:paraId="01380373" w14:textId="1732E019" w:rsidR="00141DAA" w:rsidRPr="004469F5" w:rsidRDefault="002D4BEF" w:rsidP="00F129A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F129A5" w:rsidRPr="00F129A5">
        <w:rPr>
          <w:spacing w:val="-10"/>
          <w:sz w:val="28"/>
          <w:szCs w:val="28"/>
          <w:lang w:val="uk-UA" w:eastAsia="uk-UA"/>
        </w:rPr>
        <w:t>оволодіння навичками складання програм для роботи з</w:t>
      </w:r>
      <w:r w:rsidR="00F129A5">
        <w:rPr>
          <w:spacing w:val="-10"/>
          <w:sz w:val="28"/>
          <w:szCs w:val="28"/>
          <w:lang w:val="uk-UA" w:eastAsia="uk-UA"/>
        </w:rPr>
        <w:t xml:space="preserve"> </w:t>
      </w:r>
      <w:r w:rsidR="00F129A5" w:rsidRPr="00F129A5">
        <w:rPr>
          <w:spacing w:val="-10"/>
          <w:sz w:val="28"/>
          <w:szCs w:val="28"/>
          <w:lang w:val="uk-UA" w:eastAsia="uk-UA"/>
        </w:rPr>
        <w:t>бінарними файлами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6B709DC4" w:rsidR="005A3E81" w:rsidRDefault="002D4BEF" w:rsidP="00493E7C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4D5EDF">
        <w:rPr>
          <w:b/>
          <w:color w:val="000000" w:themeColor="text1"/>
          <w:spacing w:val="-10"/>
          <w:sz w:val="28"/>
          <w:szCs w:val="28"/>
          <w:lang w:eastAsia="uk-UA"/>
        </w:rPr>
        <w:t>6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4469F5">
        <w:rPr>
          <w:rFonts w:ascii="TimesNewRoman" w:hAnsi="TimesNewRoman" w:cs="TimesNewRoman"/>
          <w:kern w:val="0"/>
          <w:sz w:val="28"/>
          <w:szCs w:val="28"/>
          <w:lang w:eastAsia="uk-UA"/>
        </w:rPr>
        <w:t>Визначити дію фрагмента програми</w:t>
      </w:r>
      <w:r w:rsidR="004469F5" w:rsidRPr="004469F5">
        <w:rPr>
          <w:rFonts w:asciiTheme="minorHAnsi" w:hAnsiTheme="minorHAnsi" w:cs="TimesNewRoman"/>
          <w:kern w:val="0"/>
          <w:sz w:val="28"/>
          <w:szCs w:val="28"/>
          <w:lang w:eastAsia="uk-UA"/>
        </w:rPr>
        <w:t>. Визначити вміст файлу file.txt</w:t>
      </w:r>
    </w:p>
    <w:p w14:paraId="5A61596B" w14:textId="1946CC72" w:rsidR="00C31C4F" w:rsidRDefault="00C31C4F" w:rsidP="00493E7C">
      <w:pPr>
        <w:spacing w:line="276" w:lineRule="auto"/>
        <w:ind w:left="142" w:firstLine="0"/>
        <w:jc w:val="left"/>
        <w:rPr>
          <w:rFonts w:asciiTheme="minorHAnsi" w:hAnsiTheme="minorHAnsi" w:cs="TimesNewRoman"/>
          <w:kern w:val="0"/>
          <w:sz w:val="28"/>
          <w:szCs w:val="28"/>
          <w:lang w:eastAsia="uk-UA"/>
        </w:rPr>
      </w:pPr>
    </w:p>
    <w:p w14:paraId="7104770B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5357C64C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&lt;fstream&gt;</w:t>
      </w:r>
    </w:p>
    <w:p w14:paraId="695F41A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&lt;cstring&gt;</w:t>
      </w:r>
    </w:p>
    <w:p w14:paraId="0665862C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7FD900CD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4300A8DD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struct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rB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3FC6FEC7" w14:textId="1E7BC8CD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name[10];</w:t>
      </w:r>
      <w:r w:rsidR="001B5C33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ph[5];</w:t>
      </w:r>
    </w:p>
    <w:p w14:paraId="5028E432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};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i, j, nr;</w:t>
      </w:r>
    </w:p>
    <w:p w14:paraId="4BC72C14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f;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s[10];</w:t>
      </w:r>
    </w:p>
    <w:p w14:paraId="32F2D3E8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struct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28B8408D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bool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b;</w:t>
      </w:r>
    </w:p>
    <w:p w14:paraId="3F912FD3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union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{</w:t>
      </w:r>
    </w:p>
    <w:p w14:paraId="3B24B0D6" w14:textId="2D5E8C7E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short</w:t>
      </w:r>
      <w:r w:rsidR="001B5C33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c;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short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d;</w:t>
      </w:r>
    </w:p>
    <w:p w14:paraId="09A0E48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};</w:t>
      </w:r>
    </w:p>
    <w:p w14:paraId="7C6AC568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}a;</w:t>
      </w:r>
    </w:p>
    <w:p w14:paraId="27242EDA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f.open(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"LR9_1.txt"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ios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::binary);</w:t>
      </w:r>
    </w:p>
    <w:p w14:paraId="322635A4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rB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rBk;</w:t>
      </w:r>
    </w:p>
    <w:p w14:paraId="7EE4A34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strcpy(rBk.name,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"AA"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); strcpy(rBk.ph,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"2222"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457C3D1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f.write((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*)&amp;rBk,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rBk);</w:t>
      </w:r>
    </w:p>
    <w:p w14:paraId="55FFDC4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strcpy(rBk.name,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"BBB"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); strcpy(rBk.ph,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"333"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3B16D59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f.write((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*)&amp;rBk,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rBk);</w:t>
      </w:r>
    </w:p>
    <w:p w14:paraId="58BCD0F6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strcpy(rBk.name,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"CC"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); strcpy(rBk.ph,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"444"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EA96134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f.write((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*)&amp;rBk,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rBk);</w:t>
      </w:r>
    </w:p>
    <w:p w14:paraId="2303010D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f.close();</w:t>
      </w:r>
    </w:p>
    <w:p w14:paraId="454C1E8C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ff(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"LR9_1.txt"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C31C4F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ios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::binary);</w:t>
      </w:r>
    </w:p>
    <w:p w14:paraId="143CBE0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62</w:t>
      </w:r>
    </w:p>
    <w:p w14:paraId="7951B101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nr =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(rB);</w:t>
      </w:r>
    </w:p>
    <w:p w14:paraId="4E007D9B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a.c = N; a.d = 10 * N;</w:t>
      </w:r>
    </w:p>
    <w:p w14:paraId="6B342A7E" w14:textId="79A603D3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a.c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a.d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4B4F0AB9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1; i &lt; 3; i++) {</w:t>
      </w:r>
    </w:p>
    <w:p w14:paraId="325B4B3A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ff.read((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*)&amp;rBk,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rBk);</w:t>
      </w:r>
    </w:p>
    <w:p w14:paraId="7361B8BF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rBk.name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rBk.ph;</w:t>
      </w:r>
    </w:p>
    <w:p w14:paraId="06F97EF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C8760EE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ff.read((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*)&amp;rBk, </w:t>
      </w:r>
      <w:r w:rsidRPr="00C31C4F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rBk);</w:t>
      </w:r>
    </w:p>
    <w:p w14:paraId="609E5696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rBk.ph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356CA750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"n="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nr;</w:t>
      </w:r>
    </w:p>
    <w:p w14:paraId="245B7457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ff.close();</w:t>
      </w:r>
    </w:p>
    <w:p w14:paraId="638B03FF" w14:textId="77777777" w:rsidR="00C31C4F" w:rsidRP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rBk.name </w:t>
      </w:r>
      <w:r w:rsidRPr="00C31C4F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C31C4F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"\n"</w:t>
      </w: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67253808" w14:textId="77777777" w:rsid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C31C4F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19E3886A" w14:textId="77777777" w:rsidR="00C31C4F" w:rsidRDefault="00C31C4F" w:rsidP="00C31C4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7723342" w14:textId="13369DDB" w:rsidR="00750EF5" w:rsidRPr="000E7627" w:rsidRDefault="00750EF5" w:rsidP="001B5C33">
      <w:pPr>
        <w:spacing w:line="276" w:lineRule="auto"/>
        <w:ind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</w:pPr>
    </w:p>
    <w:p w14:paraId="7ADDC008" w14:textId="77777777" w:rsidR="004469F5" w:rsidRPr="000E7627" w:rsidRDefault="004469F5" w:rsidP="00493E7C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</w:pPr>
    </w:p>
    <w:p w14:paraId="1FC963D4" w14:textId="68624321" w:rsidR="007A0E7D" w:rsidRDefault="007A0E7D" w:rsidP="007A0E7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45541EDC" w14:textId="77777777" w:rsidR="001B5C33" w:rsidRPr="00750EF5" w:rsidRDefault="001B5C33" w:rsidP="001B5C33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</w:pPr>
      <w:r w:rsidRPr="00750EF5"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Цей фрагмент програми зчитує інформацію з бінарного файлу та</w:t>
      </w:r>
    </w:p>
    <w:p w14:paraId="714D2C9C" w14:textId="008FE6F2" w:rsidR="001B5C33" w:rsidRDefault="001B5C33" w:rsidP="001B5C33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  <w:t>виводить на дисплей:</w:t>
      </w:r>
    </w:p>
    <w:p w14:paraId="2B9B7163" w14:textId="6F248701" w:rsidR="001B5C33" w:rsidRPr="001B5C33" w:rsidRDefault="001B5C33" w:rsidP="001B5C33">
      <w:pPr>
        <w:spacing w:line="276" w:lineRule="auto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1B5C33"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“AA МММММММ2222 BBB ММММММ333  CC  ММММММ444  “</w:t>
      </w:r>
    </w:p>
    <w:p w14:paraId="39D81C38" w14:textId="31B08FAE" w:rsidR="000A266F" w:rsidRPr="001B5C33" w:rsidRDefault="000A266F" w:rsidP="001B5C33">
      <w:pPr>
        <w:spacing w:line="276" w:lineRule="auto"/>
        <w:ind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1C7A747" w14:textId="77777777" w:rsidR="001B5C33" w:rsidRPr="001B5C33" w:rsidRDefault="003F34F4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4D5EDF">
        <w:rPr>
          <w:b/>
          <w:color w:val="000000"/>
          <w:spacing w:val="-10"/>
          <w:sz w:val="28"/>
          <w:szCs w:val="28"/>
          <w:lang w:eastAsia="uk-UA"/>
        </w:rPr>
        <w:t>6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B5C33" w:rsidRPr="001B5C33">
        <w:rPr>
          <w:color w:val="000000"/>
          <w:sz w:val="28"/>
          <w:szCs w:val="28"/>
          <w:shd w:val="clear" w:color="auto" w:fill="FFFFFF"/>
          <w:lang w:val="uk-UA"/>
        </w:rPr>
        <w:t>Скласти та виконати програму, яка обробляє інформацію</w:t>
      </w:r>
    </w:p>
    <w:p w14:paraId="6368F17C" w14:textId="77777777" w:rsidR="001B5C33" w:rsidRPr="001B5C33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>з файлу. Файл треба створити на основі завдання 4.2. Виконати запити,</w:t>
      </w:r>
    </w:p>
    <w:p w14:paraId="528E4407" w14:textId="4C04FFB6" w:rsidR="003F34F4" w:rsidRPr="007A0E7D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>описані в завданні 4.2.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91139EC" w14:textId="0F769010" w:rsidR="001B5C33" w:rsidRPr="001B5C33" w:rsidRDefault="003F34F4" w:rsidP="001B5C33">
      <w:pPr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1B5C33"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 w:rsidRPr="001B5C33">
        <w:rPr>
          <w:color w:val="000000" w:themeColor="text1"/>
          <w:sz w:val="28"/>
          <w:szCs w:val="28"/>
          <w:shd w:val="clear" w:color="auto" w:fill="FFFFFF"/>
        </w:rPr>
        <w:t>:</w:t>
      </w:r>
      <w:r w:rsidR="001B5C33" w:rsidRPr="001B5C3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B5C33" w:rsidRPr="001B5C33">
        <w:rPr>
          <w:color w:val="000000" w:themeColor="text1"/>
          <w:sz w:val="28"/>
          <w:szCs w:val="28"/>
          <w:shd w:val="clear" w:color="auto" w:fill="FFFFFF"/>
        </w:rPr>
        <w:t>Скласти та виконати програму, яка обробляє інформацію</w:t>
      </w:r>
      <w:r w:rsidR="001B5C33" w:rsidRPr="001B5C3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B5C33" w:rsidRPr="001B5C33">
        <w:rPr>
          <w:color w:val="000000" w:themeColor="text1"/>
          <w:sz w:val="28"/>
          <w:szCs w:val="28"/>
          <w:shd w:val="clear" w:color="auto" w:fill="FFFFFF"/>
        </w:rPr>
        <w:t>з файлу. Файл треба створити на основі завдання 4.2. Виконати запити,</w:t>
      </w:r>
      <w:r w:rsidR="001B5C33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1B5C33" w:rsidRPr="001B5C33">
        <w:rPr>
          <w:color w:val="000000" w:themeColor="text1"/>
          <w:sz w:val="28"/>
          <w:szCs w:val="28"/>
          <w:shd w:val="clear" w:color="auto" w:fill="FFFFFF"/>
          <w:lang w:val="en-US"/>
        </w:rPr>
        <w:t>описані в завданні 4.2.</w:t>
      </w:r>
      <w:bookmarkStart w:id="0" w:name="_GoBack"/>
      <w:bookmarkEnd w:id="0"/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77777777" w:rsidR="00056131" w:rsidRPr="004469F5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4DA4143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04E926E2" w:rsidR="00724151" w:rsidRPr="00724151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6C5D0EEB" w14:textId="6A888A7C" w:rsidR="00211736" w:rsidRPr="004469F5" w:rsidRDefault="006E2DE5" w:rsidP="00F129A5">
      <w:pPr>
        <w:spacing w:line="360" w:lineRule="auto"/>
        <w:ind w:left="142"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складання програм для роботи з</w:t>
      </w:r>
      <w:r w:rsidR="00F129A5">
        <w:rPr>
          <w:sz w:val="28"/>
          <w:szCs w:val="28"/>
        </w:rPr>
        <w:t xml:space="preserve"> </w:t>
      </w:r>
      <w:r w:rsidR="00F129A5" w:rsidRPr="00F129A5">
        <w:rPr>
          <w:sz w:val="28"/>
          <w:szCs w:val="28"/>
        </w:rPr>
        <w:t>бінарними файлами</w:t>
      </w: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A0DF1" w14:textId="77777777" w:rsidR="000F37F6" w:rsidRDefault="000F37F6">
      <w:r>
        <w:separator/>
      </w:r>
    </w:p>
  </w:endnote>
  <w:endnote w:type="continuationSeparator" w:id="0">
    <w:p w14:paraId="511CBE00" w14:textId="77777777" w:rsidR="000F37F6" w:rsidRDefault="000F3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9F6B3B5" w:rsidR="00D55C72" w:rsidRPr="00653F61" w:rsidRDefault="00F129A5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121.1151.05.06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0D23447" w:rsidR="00EA7507" w:rsidRPr="00D55C72" w:rsidRDefault="00F129A5" w:rsidP="004469F5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F129A5">
            <w:rPr>
              <w:sz w:val="28"/>
              <w:szCs w:val="28"/>
              <w:lang w:val="uk-UA"/>
            </w:rPr>
            <w:t>Розробка та реалізація програм для роботи з бінарними файлами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34032C2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6F186B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36A0C" w14:textId="77777777" w:rsidR="000F37F6" w:rsidRDefault="000F37F6">
      <w:r>
        <w:separator/>
      </w:r>
    </w:p>
  </w:footnote>
  <w:footnote w:type="continuationSeparator" w:id="0">
    <w:p w14:paraId="21F2C62A" w14:textId="77777777" w:rsidR="000F37F6" w:rsidRDefault="000F3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7"/>
  </w:num>
  <w:num w:numId="5">
    <w:abstractNumId w:val="15"/>
  </w:num>
  <w:num w:numId="6">
    <w:abstractNumId w:val="21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2"/>
  </w:num>
  <w:num w:numId="16">
    <w:abstractNumId w:val="18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20"/>
  </w:num>
  <w:num w:numId="22">
    <w:abstractNumId w:val="14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5EDF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1819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39</cp:revision>
  <cp:lastPrinted>2015-09-20T08:44:00Z</cp:lastPrinted>
  <dcterms:created xsi:type="dcterms:W3CDTF">2016-09-25T11:38:00Z</dcterms:created>
  <dcterms:modified xsi:type="dcterms:W3CDTF">2018-03-31T14:14:00Z</dcterms:modified>
</cp:coreProperties>
</file>