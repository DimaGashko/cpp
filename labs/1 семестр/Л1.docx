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F72A19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141DAA" w:rsidRDefault="00141DAA" w:rsidP="00141DAA">
      <w:pPr>
        <w:spacing w:line="360" w:lineRule="auto"/>
        <w:ind w:firstLine="709"/>
        <w:jc w:val="left"/>
        <w:rPr>
          <w:b/>
          <w:sz w:val="28"/>
          <w:szCs w:val="28"/>
          <w:lang w:val="en-US"/>
        </w:rPr>
      </w:pPr>
    </w:p>
    <w:p w:rsidR="00141DAA" w:rsidRDefault="00141DAA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proofErr w:type="spellStart"/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proofErr w:type="spellEnd"/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>
        <w:rPr>
          <w:b/>
          <w:spacing w:val="-10"/>
          <w:sz w:val="28"/>
          <w:szCs w:val="28"/>
          <w:lang w:val="uk-UA" w:eastAsia="uk-UA"/>
        </w:rPr>
        <w:t>1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Розробка та реалізація програми з лінійною структурою</w:t>
      </w:r>
    </w:p>
    <w:p w:rsidR="00141DAA" w:rsidRPr="00E826CE" w:rsidRDefault="00141DAA" w:rsidP="00141DAA">
      <w:pPr>
        <w:spacing w:after="480" w:line="276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E826CE">
        <w:rPr>
          <w:b/>
          <w:spacing w:val="-10"/>
          <w:sz w:val="28"/>
          <w:szCs w:val="28"/>
          <w:lang w:val="uk-UA" w:eastAsia="uk-UA"/>
        </w:rPr>
        <w:t>Мета</w:t>
      </w:r>
      <w:r w:rsidR="0095495B" w:rsidRPr="00E826CE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Pr="00E826CE">
        <w:rPr>
          <w:b/>
          <w:spacing w:val="-10"/>
          <w:sz w:val="28"/>
          <w:szCs w:val="28"/>
          <w:lang w:val="uk-UA" w:eastAsia="uk-UA"/>
        </w:rPr>
        <w:t xml:space="preserve">: </w:t>
      </w:r>
      <w:r w:rsidR="0095495B" w:rsidRPr="00E826CE">
        <w:rPr>
          <w:spacing w:val="-10"/>
          <w:sz w:val="28"/>
          <w:szCs w:val="28"/>
          <w:lang w:val="uk-UA" w:eastAsia="uk-UA"/>
        </w:rPr>
        <w:t xml:space="preserve">закріплення знань алфавіту мови </w:t>
      </w:r>
      <w:proofErr w:type="spellStart"/>
      <w:r w:rsidR="0095495B" w:rsidRPr="00E826CE">
        <w:rPr>
          <w:spacing w:val="-10"/>
          <w:sz w:val="28"/>
          <w:szCs w:val="28"/>
          <w:lang w:val="uk-UA" w:eastAsia="uk-UA"/>
        </w:rPr>
        <w:t>программування</w:t>
      </w:r>
      <w:proofErr w:type="spellEnd"/>
      <w:r w:rsidR="0095495B" w:rsidRPr="00E826CE">
        <w:rPr>
          <w:spacing w:val="-10"/>
          <w:sz w:val="28"/>
          <w:szCs w:val="28"/>
          <w:lang w:val="uk-UA" w:eastAsia="uk-UA"/>
        </w:rPr>
        <w:t xml:space="preserve"> </w:t>
      </w:r>
      <w:r w:rsidR="0095495B" w:rsidRPr="00E826CE">
        <w:rPr>
          <w:spacing w:val="-10"/>
          <w:sz w:val="28"/>
          <w:szCs w:val="28"/>
          <w:lang w:val="en-US" w:eastAsia="uk-UA"/>
        </w:rPr>
        <w:t>C</w:t>
      </w:r>
      <w:r w:rsidR="0095495B" w:rsidRPr="00E826CE">
        <w:rPr>
          <w:spacing w:val="-10"/>
          <w:sz w:val="28"/>
          <w:szCs w:val="28"/>
          <w:lang w:val="uk-UA" w:eastAsia="uk-UA"/>
        </w:rPr>
        <w:t>++; набуття навичок запису його констант, змінних, виразів, операторів присвоєння; оволодіння навичками складання програми з лінійною структурою.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:rsidR="007D443D" w:rsidRPr="00061CCE" w:rsidRDefault="007D443D" w:rsidP="007D443D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 w:rsidRPr="00061CCE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1.1. </w:t>
      </w:r>
      <w:r w:rsidRPr="00061CCE">
        <w:rPr>
          <w:color w:val="000000" w:themeColor="text1"/>
          <w:spacing w:val="-10"/>
          <w:sz w:val="28"/>
          <w:szCs w:val="28"/>
          <w:lang w:val="uk-UA" w:eastAsia="uk-UA"/>
        </w:rPr>
        <w:t xml:space="preserve">Записати мовою </w:t>
      </w:r>
      <w:r w:rsidRPr="00061CCE">
        <w:rPr>
          <w:color w:val="000000" w:themeColor="text1"/>
          <w:spacing w:val="-10"/>
          <w:sz w:val="28"/>
          <w:szCs w:val="28"/>
          <w:lang w:val="en-US" w:eastAsia="uk-UA"/>
        </w:rPr>
        <w:t>C</w:t>
      </w:r>
      <w:r w:rsidRPr="00061CCE">
        <w:rPr>
          <w:color w:val="000000" w:themeColor="text1"/>
          <w:spacing w:val="-10"/>
          <w:sz w:val="28"/>
          <w:szCs w:val="28"/>
          <w:lang w:eastAsia="uk-UA"/>
        </w:rPr>
        <w:t>++</w:t>
      </w:r>
      <w:r w:rsidRPr="00061CCE">
        <w:rPr>
          <w:color w:val="000000" w:themeColor="text1"/>
          <w:spacing w:val="-10"/>
          <w:sz w:val="28"/>
          <w:szCs w:val="28"/>
          <w:lang w:val="uk-UA" w:eastAsia="uk-UA"/>
        </w:rPr>
        <w:t xml:space="preserve"> математичні вирази.</w:t>
      </w:r>
    </w:p>
    <w:p w:rsidR="007D443D" w:rsidRPr="003512B0" w:rsidRDefault="007D443D" w:rsidP="007D443D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color w:val="000000" w:themeColor="text1"/>
          <w:spacing w:val="-10"/>
          <w:sz w:val="28"/>
          <w:szCs w:val="28"/>
          <w:lang w:val="uk-UA" w:eastAsia="uk-UA"/>
        </w:rPr>
        <w:t>а) 10</w:t>
      </w:r>
      <w:r w:rsidRPr="00061CCE">
        <w:rPr>
          <w:color w:val="000000" w:themeColor="text1"/>
          <w:spacing w:val="-10"/>
          <w:sz w:val="28"/>
          <w:szCs w:val="28"/>
          <w:vertAlign w:val="superscript"/>
          <w:lang w:val="uk-UA" w:eastAsia="uk-UA"/>
        </w:rPr>
        <w:t>-4</w:t>
      </w:r>
      <w:r w:rsidRPr="003512B0">
        <w:rPr>
          <w:color w:val="000000" w:themeColor="text1"/>
          <w:spacing w:val="-10"/>
          <w:sz w:val="28"/>
          <w:szCs w:val="28"/>
          <w:vertAlign w:val="superscript"/>
          <w:lang w:val="uk-UA" w:eastAsia="uk-UA"/>
        </w:rPr>
        <w:t xml:space="preserve"> </w:t>
      </w:r>
      <w:r w:rsidRPr="00061CCE">
        <w:rPr>
          <w:color w:val="000000" w:themeColor="text1"/>
          <w:spacing w:val="-10"/>
          <w:sz w:val="28"/>
          <w:szCs w:val="28"/>
          <w:lang w:val="en-US" w:eastAsia="uk-UA"/>
        </w:rPr>
        <w:t>e</w:t>
      </w:r>
      <w:r w:rsidRPr="003512B0">
        <w:rPr>
          <w:color w:val="000000" w:themeColor="text1"/>
          <w:spacing w:val="-10"/>
          <w:sz w:val="28"/>
          <w:szCs w:val="28"/>
          <w:vertAlign w:val="superscript"/>
          <w:lang w:val="uk-UA" w:eastAsia="uk-UA"/>
        </w:rPr>
        <w:t xml:space="preserve">-2 </w:t>
      </w:r>
      <w:r w:rsidRPr="00061CCE">
        <w:rPr>
          <w:color w:val="000000" w:themeColor="text1"/>
          <w:spacing w:val="-10"/>
          <w:sz w:val="28"/>
          <w:szCs w:val="28"/>
          <w:vertAlign w:val="superscript"/>
          <w:lang w:val="en-US" w:eastAsia="uk-UA"/>
        </w:rPr>
        <w:t>f</w:t>
      </w:r>
      <w:r w:rsidRPr="003512B0">
        <w:rPr>
          <w:color w:val="000000" w:themeColor="text1"/>
          <w:spacing w:val="-10"/>
          <w:sz w:val="28"/>
          <w:szCs w:val="28"/>
          <w:vertAlign w:val="superscript"/>
          <w:lang w:val="uk-UA" w:eastAsia="uk-UA"/>
        </w:rPr>
        <w:t xml:space="preserve"> </w:t>
      </w:r>
      <w:r w:rsidRPr="003512B0">
        <w:rPr>
          <w:color w:val="000000" w:themeColor="text1"/>
          <w:spacing w:val="-10"/>
          <w:sz w:val="28"/>
          <w:szCs w:val="28"/>
          <w:lang w:val="uk-UA" w:eastAsia="uk-UA"/>
        </w:rPr>
        <w:t xml:space="preserve">+ </w:t>
      </w:r>
      <w:r w:rsidRPr="003512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| </w:t>
      </w:r>
      <w:r w:rsidRPr="00061CCE">
        <w:rPr>
          <w:color w:val="000000" w:themeColor="text1"/>
          <w:sz w:val="28"/>
          <w:szCs w:val="28"/>
          <w:shd w:val="clear" w:color="auto" w:fill="FFFFFF"/>
          <w:lang w:val="en-US"/>
        </w:rPr>
        <w:t>z</w:t>
      </w:r>
      <w:r w:rsidRPr="003512B0">
        <w:rPr>
          <w:color w:val="000000" w:themeColor="text1"/>
          <w:sz w:val="28"/>
          <w:szCs w:val="28"/>
          <w:shd w:val="clear" w:color="auto" w:fill="FFFFFF"/>
          <w:vertAlign w:val="superscript"/>
          <w:lang w:val="uk-UA"/>
        </w:rPr>
        <w:t xml:space="preserve">3 </w:t>
      </w:r>
      <w:r w:rsidRPr="003512B0">
        <w:rPr>
          <w:color w:val="000000" w:themeColor="text1"/>
          <w:sz w:val="28"/>
          <w:szCs w:val="28"/>
          <w:shd w:val="clear" w:color="auto" w:fill="FFFFFF"/>
          <w:lang w:val="uk-UA"/>
        </w:rPr>
        <w:t>|</w:t>
      </w:r>
      <w:r w:rsidR="0041620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                    </w:t>
      </w:r>
      <w:r w:rsidRPr="00061CC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б) </w:t>
      </w:r>
      <w:r w:rsidRPr="00061CCE"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3512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+ </w:t>
      </w:r>
      <w:r w:rsidRPr="00061CCE">
        <w:rPr>
          <w:color w:val="000000" w:themeColor="text1"/>
          <w:sz w:val="28"/>
          <w:szCs w:val="28"/>
          <w:shd w:val="clear" w:color="auto" w:fill="FFFFFF"/>
          <w:lang w:val="en-US"/>
        </w:rPr>
        <w:t>z</w:t>
      </w:r>
      <w:r w:rsidRPr="003512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&lt; 0</w:t>
      </w:r>
      <w:r w:rsidR="0041620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  </w:t>
      </w:r>
      <w:r w:rsidRPr="003512B0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uk-UA"/>
        </w:rPr>
        <w:t>∪</w:t>
      </w:r>
      <w:r w:rsidR="00416207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uk-UA"/>
        </w:rPr>
        <w:t xml:space="preserve">   </w:t>
      </w:r>
      <w:r w:rsidRPr="00061CCE">
        <w:rPr>
          <w:color w:val="000000" w:themeColor="text1"/>
          <w:sz w:val="28"/>
          <w:szCs w:val="28"/>
          <w:shd w:val="clear" w:color="auto" w:fill="FFFFFF"/>
          <w:lang w:val="uk-UA"/>
        </w:rPr>
        <w:t>0</w:t>
      </w:r>
      <w:r w:rsidRPr="003512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&lt; </w:t>
      </w:r>
      <w:r w:rsidRPr="00061CCE">
        <w:rPr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3512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&lt; 2</w:t>
      </w:r>
    </w:p>
    <w:p w:rsidR="007D443D" w:rsidRPr="003512B0" w:rsidRDefault="007D443D" w:rsidP="007D443D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7D443D" w:rsidRDefault="007D443D" w:rsidP="007D443D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:rsidR="007D443D" w:rsidRPr="003512B0" w:rsidRDefault="007D443D" w:rsidP="007D443D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:rsidR="007D443D" w:rsidRDefault="007D443D" w:rsidP="007D443D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061CCE">
        <w:rPr>
          <w:color w:val="000000" w:themeColor="text1"/>
          <w:spacing w:val="-10"/>
          <w:sz w:val="28"/>
          <w:szCs w:val="28"/>
          <w:lang w:val="uk-UA" w:eastAsia="uk-UA"/>
        </w:rPr>
        <w:t>а)</w:t>
      </w:r>
      <w:r w:rsidRPr="00D81F2A">
        <w:rPr>
          <w:color w:val="000000" w:themeColor="text1"/>
          <w:spacing w:val="-10"/>
          <w:sz w:val="28"/>
          <w:szCs w:val="28"/>
          <w:lang w:val="en-US" w:eastAsia="uk-UA"/>
        </w:rPr>
        <w:t xml:space="preserve"> 1.0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e</w:t>
      </w:r>
      <w:r w:rsidRPr="00D81F2A">
        <w:rPr>
          <w:color w:val="000000" w:themeColor="text1"/>
          <w:spacing w:val="-10"/>
          <w:sz w:val="28"/>
          <w:szCs w:val="28"/>
          <w:lang w:val="en-US" w:eastAsia="uk-UA"/>
        </w:rPr>
        <w:t>-4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D81F2A">
        <w:rPr>
          <w:color w:val="000000" w:themeColor="text1"/>
          <w:spacing w:val="-10"/>
          <w:sz w:val="28"/>
          <w:szCs w:val="28"/>
          <w:lang w:val="en-US" w:eastAsia="uk-UA"/>
        </w:rPr>
        <w:t>*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proofErr w:type="spellStart"/>
      <w:r>
        <w:rPr>
          <w:color w:val="000000" w:themeColor="text1"/>
          <w:spacing w:val="-10"/>
          <w:sz w:val="28"/>
          <w:szCs w:val="28"/>
          <w:lang w:val="en-US" w:eastAsia="uk-UA"/>
        </w:rPr>
        <w:t>exp</w:t>
      </w:r>
      <w:proofErr w:type="spellEnd"/>
      <w:r w:rsidRPr="00D81F2A">
        <w:rPr>
          <w:color w:val="000000" w:themeColor="text1"/>
          <w:spacing w:val="-10"/>
          <w:sz w:val="28"/>
          <w:szCs w:val="28"/>
          <w:lang w:val="en-US" w:eastAsia="uk-UA"/>
        </w:rPr>
        <w:t>(-2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D81F2A">
        <w:rPr>
          <w:color w:val="000000" w:themeColor="text1"/>
          <w:spacing w:val="-10"/>
          <w:sz w:val="28"/>
          <w:szCs w:val="28"/>
          <w:lang w:val="en-US" w:eastAsia="uk-UA"/>
        </w:rPr>
        <w:t>*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 xml:space="preserve"> f</w:t>
      </w:r>
      <w:r w:rsidRPr="00D81F2A">
        <w:rPr>
          <w:color w:val="000000" w:themeColor="text1"/>
          <w:spacing w:val="-10"/>
          <w:sz w:val="28"/>
          <w:szCs w:val="28"/>
          <w:lang w:val="en-US" w:eastAsia="uk-UA"/>
        </w:rPr>
        <w:t>)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 xml:space="preserve"> + abs(pow(z, 3))</w:t>
      </w:r>
    </w:p>
    <w:p w:rsidR="007D443D" w:rsidRPr="006F11AD" w:rsidRDefault="007D443D" w:rsidP="007D443D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б)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(x + z &lt; 0)</w:t>
      </w:r>
      <w:r w:rsidR="00416207">
        <w:rPr>
          <w:color w:val="000000" w:themeColor="text1"/>
          <w:spacing w:val="-10"/>
          <w:sz w:val="28"/>
          <w:szCs w:val="28"/>
          <w:lang w:val="en-US" w:eastAsia="uk-UA"/>
        </w:rPr>
        <w:t xml:space="preserve">   </w:t>
      </w:r>
      <w:r w:rsidRPr="003512B0">
        <w:rPr>
          <w:color w:val="000000" w:themeColor="text1"/>
          <w:sz w:val="28"/>
          <w:szCs w:val="28"/>
          <w:shd w:val="clear" w:color="auto" w:fill="FFFFFF"/>
          <w:lang w:val="en-US"/>
        </w:rPr>
        <w:t>|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512B0">
        <w:rPr>
          <w:color w:val="000000" w:themeColor="text1"/>
          <w:sz w:val="28"/>
          <w:szCs w:val="28"/>
          <w:shd w:val="clear" w:color="auto" w:fill="FFFFFF"/>
          <w:lang w:val="en-US"/>
        </w:rPr>
        <w:t>|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(f &gt; 0 </w:t>
      </w:r>
      <w:r w:rsidRPr="000B4897">
        <w:rPr>
          <w:sz w:val="28"/>
          <w:lang w:val="en-US"/>
        </w:rPr>
        <w:t xml:space="preserve">&amp;&amp; </w:t>
      </w:r>
      <w:r>
        <w:rPr>
          <w:sz w:val="28"/>
          <w:lang w:val="en-US"/>
        </w:rPr>
        <w:t>f &lt; 2)</w:t>
      </w:r>
    </w:p>
    <w:p w:rsidR="00D81F2A" w:rsidRPr="00284DD3" w:rsidRDefault="00D81F2A" w:rsidP="000B01D1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D81F2A" w:rsidRDefault="00D81F2A" w:rsidP="000B01D1">
      <w:pPr>
        <w:spacing w:line="276" w:lineRule="auto"/>
        <w:ind w:left="360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>Завдання 1.</w:t>
      </w:r>
      <w:r>
        <w:rPr>
          <w:b/>
          <w:color w:val="000000" w:themeColor="text1"/>
          <w:spacing w:val="-10"/>
          <w:sz w:val="28"/>
          <w:szCs w:val="28"/>
          <w:lang w:val="en-US" w:eastAsia="uk-UA"/>
        </w:rPr>
        <w:t>2</w:t>
      </w:r>
      <w:r w:rsidRPr="00061CCE">
        <w:rPr>
          <w:b/>
          <w:color w:val="000000" w:themeColor="text1"/>
          <w:spacing w:val="-10"/>
          <w:sz w:val="28"/>
          <w:szCs w:val="28"/>
          <w:lang w:val="uk-UA" w:eastAsia="uk-UA"/>
        </w:rPr>
        <w:t>.</w:t>
      </w:r>
      <w:r>
        <w:rPr>
          <w:b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>Представити математичний запис виразу</w:t>
      </w:r>
      <w:r w:rsidR="004F6838">
        <w:rPr>
          <w:color w:val="000000" w:themeColor="text1"/>
          <w:spacing w:val="-10"/>
          <w:sz w:val="28"/>
          <w:szCs w:val="28"/>
          <w:lang w:val="uk-UA" w:eastAsia="uk-UA"/>
        </w:rPr>
        <w:t xml:space="preserve"> </w:t>
      </w:r>
      <w:r w:rsidR="004F6838" w:rsidRPr="00061CCE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4F6838">
        <w:rPr>
          <w:color w:val="000000"/>
          <w:sz w:val="28"/>
          <w:szCs w:val="28"/>
          <w:shd w:val="clear" w:color="auto" w:fill="FFFFFF"/>
          <w:lang w:val="uk-UA"/>
        </w:rPr>
        <w:t xml:space="preserve"> показати порядок д</w:t>
      </w:r>
      <w:r w:rsidR="004F6838" w:rsidRPr="00061CCE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4F6838">
        <w:rPr>
          <w:color w:val="000000"/>
          <w:sz w:val="28"/>
          <w:szCs w:val="28"/>
          <w:shd w:val="clear" w:color="auto" w:fill="FFFFFF"/>
          <w:lang w:val="uk-UA"/>
        </w:rPr>
        <w:t>й.</w:t>
      </w:r>
    </w:p>
    <w:p w:rsidR="0088602E" w:rsidRDefault="0088602E" w:rsidP="0088602E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(x+4)/</w:t>
      </w:r>
      <w:proofErr w:type="gramStart"/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3./</w:t>
      </w:r>
      <w:proofErr w:type="spellStart"/>
      <w:proofErr w:type="gramEnd"/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x+sqrt</w:t>
      </w:r>
      <w:proofErr w:type="spellEnd"/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(abs(x))/2.*x+1.0e−6*pow(x,1./3.)</w:t>
      </w:r>
    </w:p>
    <w:p w:rsidR="00BF0448" w:rsidRDefault="00BF0448" w:rsidP="0088602E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</w:p>
    <w:p w:rsidR="0088602E" w:rsidRDefault="00BF0448" w:rsidP="00BF0448">
      <w:pPr>
        <w:spacing w:line="276" w:lineRule="auto"/>
        <w:ind w:left="360" w:firstLine="0"/>
        <w:jc w:val="center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:rsidR="0088602E" w:rsidRPr="0088602E" w:rsidRDefault="00172540" w:rsidP="0088602E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pacing w:val="-10"/>
                  <w:sz w:val="28"/>
                  <w:szCs w:val="28"/>
                  <w:lang w:val="en-US" w:eastAsia="uk-UA"/>
                </w:rPr>
                <m:t>х+4</m:t>
              </m:r>
            </m:num>
            <m:den>
              <m:r>
                <w:rPr>
                  <w:rFonts w:ascii="Cambria Math" w:hAnsi="Cambria Math"/>
                  <w:color w:val="000000" w:themeColor="text1"/>
                  <w:spacing w:val="-10"/>
                  <w:sz w:val="28"/>
                  <w:szCs w:val="28"/>
                  <w:lang w:val="en-US" w:eastAsia="uk-UA"/>
                </w:rPr>
                <m:t>3х</m:t>
              </m:r>
            </m:den>
          </m:f>
          <m:r>
            <w:rPr>
              <w:rFonts w:ascii="Cambria Math" w:hAnsi="Cambria Math"/>
              <w:color w:val="000000" w:themeColor="text1"/>
              <w:spacing w:val="-10"/>
              <w:sz w:val="28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pacing w:val="-10"/>
                  <w:sz w:val="28"/>
                  <w:szCs w:val="28"/>
                  <w:lang w:val="en-US" w:eastAsia="uk-UA"/>
                </w:rPr>
                <m:t>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pacing w:val="-10"/>
                      <w:sz w:val="28"/>
                      <w:szCs w:val="28"/>
                      <w:lang w:val="en-US" w:eastAsia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pacing w:val="-10"/>
                      <w:sz w:val="28"/>
                      <w:szCs w:val="28"/>
                      <w:lang w:val="en-US" w:eastAsia="uk-UA"/>
                    </w:rPr>
                    <m:t>|x|</m:t>
                  </m:r>
                </m:e>
              </m:rad>
            </m:num>
            <m:den>
              <m:r>
                <w:rPr>
                  <w:rFonts w:ascii="Cambria Math" w:hAnsi="Cambria Math"/>
                  <w:color w:val="000000" w:themeColor="text1"/>
                  <w:spacing w:val="-10"/>
                  <w:sz w:val="28"/>
                  <w:szCs w:val="28"/>
                  <w:lang w:val="en-US" w:eastAsia="uk-UA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pacing w:val="-10"/>
              <w:sz w:val="28"/>
              <w:szCs w:val="28"/>
              <w:lang w:val="en-US" w:eastAsia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pacing w:val="-10"/>
                  <w:sz w:val="28"/>
                  <w:szCs w:val="28"/>
                  <w:lang w:val="en-US" w:eastAsia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pacing w:val="-10"/>
                  <w:sz w:val="28"/>
                  <w:szCs w:val="28"/>
                  <w:lang w:val="en-US" w:eastAsia="uk-UA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pacing w:val="-10"/>
                  <w:sz w:val="28"/>
                  <w:szCs w:val="28"/>
                  <w:lang w:val="en-US" w:eastAsia="uk-UA"/>
                </w:rPr>
                <m:t>-6</m:t>
              </m:r>
            </m:sup>
          </m:sSup>
          <m:r>
            <w:rPr>
              <w:rFonts w:ascii="Cambria Math" w:hAnsi="Cambria Math"/>
              <w:color w:val="000000" w:themeColor="text1"/>
              <w:spacing w:val="-10"/>
              <w:sz w:val="28"/>
              <w:szCs w:val="28"/>
              <w:lang w:val="en-US" w:eastAsia="uk-UA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pacing w:val="-10"/>
                  <w:sz w:val="28"/>
                  <w:szCs w:val="28"/>
                  <w:lang w:val="en-US" w:eastAsia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pacing w:val="-10"/>
                  <w:sz w:val="28"/>
                  <w:szCs w:val="28"/>
                  <w:lang w:val="en-US" w:eastAsia="uk-UA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pacing w:val="-10"/>
                      <w:sz w:val="28"/>
                      <w:szCs w:val="28"/>
                      <w:lang w:val="en-US" w:eastAsia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pacing w:val="-10"/>
                      <w:sz w:val="28"/>
                      <w:szCs w:val="28"/>
                      <w:lang w:val="en-US" w:eastAsia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pacing w:val="-10"/>
                      <w:sz w:val="28"/>
                      <w:szCs w:val="28"/>
                      <w:lang w:val="en-US" w:eastAsia="uk-UA"/>
                    </w:rPr>
                    <m:t>3</m:t>
                  </m:r>
                </m:den>
              </m:f>
            </m:sup>
          </m:sSup>
        </m:oMath>
      </m:oMathPara>
    </w:p>
    <w:p w:rsidR="004F6838" w:rsidRDefault="004F6838" w:rsidP="0088602E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A3721E" w:rsidRPr="00DF4D40" w:rsidRDefault="00416207" w:rsidP="002D77E0">
      <w:pPr>
        <w:spacing w:line="276" w:lineRule="auto"/>
        <w:ind w:left="360" w:firstLine="0"/>
        <w:rPr>
          <w:color w:val="000000" w:themeColor="text1"/>
          <w:spacing w:val="-10"/>
          <w:sz w:val="18"/>
          <w:szCs w:val="28"/>
          <w:lang w:val="en-US" w:eastAsia="uk-UA"/>
        </w:rPr>
      </w:pPr>
      <w:r w:rsidRPr="00DF4D40">
        <w:rPr>
          <w:color w:val="000000" w:themeColor="text1"/>
          <w:spacing w:val="-10"/>
          <w:sz w:val="18"/>
          <w:szCs w:val="28"/>
          <w:lang w:val="en-US" w:eastAsia="uk-UA"/>
        </w:rPr>
        <w:t xml:space="preserve">          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</w:t>
      </w:r>
      <w:r w:rsidR="002D77E0" w:rsidRPr="00DF4D40">
        <w:rPr>
          <w:color w:val="000000" w:themeColor="text1"/>
          <w:spacing w:val="-10"/>
          <w:sz w:val="14"/>
          <w:szCs w:val="28"/>
          <w:lang w:val="en-US" w:eastAsia="uk-UA"/>
        </w:rPr>
        <w:t>1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         </w:t>
      </w:r>
      <w:r w:rsidR="002D77E0" w:rsidRPr="00DF4D40">
        <w:rPr>
          <w:color w:val="000000" w:themeColor="text1"/>
          <w:spacing w:val="-10"/>
          <w:sz w:val="14"/>
          <w:szCs w:val="28"/>
          <w:lang w:val="en-US" w:eastAsia="uk-UA"/>
        </w:rPr>
        <w:t>2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      </w:t>
      </w:r>
      <w:r w:rsidR="002D77E0" w:rsidRPr="00DF4D40">
        <w:rPr>
          <w:color w:val="000000" w:themeColor="text1"/>
          <w:spacing w:val="-10"/>
          <w:sz w:val="14"/>
          <w:szCs w:val="28"/>
          <w:lang w:val="en-US" w:eastAsia="uk-UA"/>
        </w:rPr>
        <w:t>3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</w:t>
      </w:r>
      <w:r w:rsidR="00C919F3">
        <w:rPr>
          <w:color w:val="000000" w:themeColor="text1"/>
          <w:spacing w:val="-10"/>
          <w:sz w:val="14"/>
          <w:szCs w:val="28"/>
          <w:lang w:val="en-US" w:eastAsia="uk-UA"/>
        </w:rPr>
        <w:t xml:space="preserve">    </w:t>
      </w:r>
      <w:r w:rsidR="002D77E0" w:rsidRPr="00DF4D40">
        <w:rPr>
          <w:color w:val="000000" w:themeColor="text1"/>
          <w:spacing w:val="-10"/>
          <w:sz w:val="14"/>
          <w:szCs w:val="28"/>
          <w:lang w:val="en-US" w:eastAsia="uk-UA"/>
        </w:rPr>
        <w:t>8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            </w:t>
      </w:r>
      <w:r w:rsidR="002D77E0" w:rsidRPr="00DF4D40">
        <w:rPr>
          <w:color w:val="000000" w:themeColor="text1"/>
          <w:spacing w:val="-10"/>
          <w:sz w:val="14"/>
          <w:szCs w:val="28"/>
          <w:lang w:val="en-US" w:eastAsia="uk-UA"/>
        </w:rPr>
        <w:t>5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               </w:t>
      </w:r>
      <w:r w:rsidR="002D77E0" w:rsidRPr="00DF4D40">
        <w:rPr>
          <w:color w:val="000000" w:themeColor="text1"/>
          <w:spacing w:val="-10"/>
          <w:sz w:val="14"/>
          <w:szCs w:val="28"/>
          <w:lang w:val="en-US" w:eastAsia="uk-UA"/>
        </w:rPr>
        <w:t>4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</w:t>
      </w:r>
      <w:r w:rsidR="00C919F3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</w:t>
      </w:r>
      <w:r w:rsidR="002D77E0"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6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</w:t>
      </w:r>
      <w:r w:rsidR="00C919F3">
        <w:rPr>
          <w:color w:val="000000" w:themeColor="text1"/>
          <w:spacing w:val="-10"/>
          <w:sz w:val="14"/>
          <w:szCs w:val="28"/>
          <w:lang w:val="en-US" w:eastAsia="uk-UA"/>
        </w:rPr>
        <w:t xml:space="preserve">    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 </w:t>
      </w:r>
      <w:r w:rsidR="002D77E0" w:rsidRPr="00DF4D40">
        <w:rPr>
          <w:color w:val="000000" w:themeColor="text1"/>
          <w:spacing w:val="-10"/>
          <w:sz w:val="14"/>
          <w:szCs w:val="28"/>
          <w:lang w:val="en-US" w:eastAsia="uk-UA"/>
        </w:rPr>
        <w:t>7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   </w:t>
      </w:r>
      <w:r w:rsidR="00BF0448" w:rsidRPr="00DF4D40">
        <w:rPr>
          <w:color w:val="000000" w:themeColor="text1"/>
          <w:spacing w:val="-10"/>
          <w:sz w:val="14"/>
          <w:szCs w:val="28"/>
          <w:lang w:val="en-US" w:eastAsia="uk-UA"/>
        </w:rPr>
        <w:t>11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                      </w:t>
      </w:r>
      <w:r w:rsidR="00C919F3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 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</w:t>
      </w:r>
      <w:r w:rsidR="00BF0448" w:rsidRPr="00DF4D40">
        <w:rPr>
          <w:color w:val="000000" w:themeColor="text1"/>
          <w:spacing w:val="-10"/>
          <w:sz w:val="14"/>
          <w:szCs w:val="28"/>
          <w:lang w:val="en-US" w:eastAsia="uk-UA"/>
        </w:rPr>
        <w:t>10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  </w:t>
      </w:r>
      <w:bookmarkStart w:id="0" w:name="_GoBack"/>
      <w:bookmarkEnd w:id="0"/>
      <w:r w:rsidR="00C919F3">
        <w:rPr>
          <w:color w:val="000000" w:themeColor="text1"/>
          <w:spacing w:val="-10"/>
          <w:sz w:val="14"/>
          <w:szCs w:val="28"/>
          <w:lang w:val="en-US" w:eastAsia="uk-UA"/>
        </w:rPr>
        <w:t xml:space="preserve">          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 </w:t>
      </w:r>
      <w:r w:rsidR="00BF0448"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9</w:t>
      </w:r>
      <w:r w:rsidRPr="00DF4D40">
        <w:rPr>
          <w:color w:val="000000" w:themeColor="text1"/>
          <w:spacing w:val="-10"/>
          <w:sz w:val="14"/>
          <w:szCs w:val="28"/>
          <w:lang w:val="en-US" w:eastAsia="uk-UA"/>
        </w:rPr>
        <w:t xml:space="preserve"> </w:t>
      </w:r>
      <w:r w:rsidRPr="00DF4D40">
        <w:rPr>
          <w:color w:val="000000" w:themeColor="text1"/>
          <w:spacing w:val="-10"/>
          <w:sz w:val="18"/>
          <w:szCs w:val="28"/>
          <w:lang w:val="en-US" w:eastAsia="uk-UA"/>
        </w:rPr>
        <w:t xml:space="preserve">                       </w:t>
      </w:r>
    </w:p>
    <w:p w:rsidR="000C01C2" w:rsidRDefault="00A3721E" w:rsidP="00A3721E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(x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+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4)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/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3.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/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x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+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proofErr w:type="spellStart"/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sqrt</w:t>
      </w:r>
      <w:proofErr w:type="spellEnd"/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(abs(x))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/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2.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*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x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+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1.0e−6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*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proofErr w:type="gramStart"/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pow(</w:t>
      </w:r>
      <w:proofErr w:type="gramEnd"/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x,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440CC8">
        <w:rPr>
          <w:color w:val="000000" w:themeColor="text1"/>
          <w:spacing w:val="-10"/>
          <w:sz w:val="28"/>
          <w:szCs w:val="28"/>
          <w:lang w:val="en-US" w:eastAsia="uk-UA"/>
        </w:rPr>
        <w:t>1./3.)</w:t>
      </w:r>
      <w:r w:rsidR="002D77E0">
        <w:rPr>
          <w:color w:val="000000" w:themeColor="text1"/>
          <w:spacing w:val="-10"/>
          <w:sz w:val="28"/>
          <w:szCs w:val="28"/>
          <w:lang w:val="en-US" w:eastAsia="uk-UA"/>
        </w:rPr>
        <w:t>;</w:t>
      </w:r>
    </w:p>
    <w:p w:rsidR="003F34F4" w:rsidRPr="00400B4E" w:rsidRDefault="003F34F4" w:rsidP="00A3721E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</w:p>
    <w:p w:rsidR="003F34F4" w:rsidRPr="000B4897" w:rsidRDefault="003F34F4" w:rsidP="003F34F4">
      <w:pPr>
        <w:spacing w:line="276" w:lineRule="auto"/>
        <w:ind w:left="360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Завдання 1.3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>
        <w:rPr>
          <w:color w:val="000000"/>
          <w:sz w:val="28"/>
          <w:szCs w:val="28"/>
          <w:shd w:val="clear" w:color="auto" w:fill="FFFFFF"/>
          <w:lang w:val="uk-UA"/>
        </w:rPr>
        <w:t>знаходження модуля</w:t>
      </w:r>
      <w:r w:rsidRPr="00B7492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4929">
        <w:rPr>
          <w:color w:val="000000"/>
          <w:sz w:val="28"/>
          <w:szCs w:val="28"/>
          <w:shd w:val="clear" w:color="auto" w:fill="FFFFFF"/>
          <w:lang w:val="uk-UA"/>
        </w:rPr>
        <w:t>вектора</w:t>
      </w:r>
      <w:proofErr w:type="spellEnd"/>
      <w:r w:rsidRPr="00B7492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74929">
        <w:rPr>
          <w:b/>
          <w:color w:val="000000"/>
          <w:sz w:val="28"/>
          <w:szCs w:val="28"/>
          <w:shd w:val="clear" w:color="auto" w:fill="FFFFFF"/>
          <w:lang w:val="uk-UA"/>
        </w:rPr>
        <w:t>−2a+4b</w:t>
      </w:r>
      <w:r w:rsidRPr="00B74929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uk-UA"/>
        </w:rPr>
        <w:t>якщо a=(3; 2) и b=(</w:t>
      </w:r>
      <w:r w:rsidRPr="00B74929">
        <w:rPr>
          <w:color w:val="000000"/>
          <w:sz w:val="28"/>
          <w:szCs w:val="28"/>
          <w:shd w:val="clear" w:color="auto" w:fill="FFFFFF"/>
          <w:lang w:val="uk-UA"/>
        </w:rPr>
        <w:t>0; −1</w:t>
      </w:r>
      <w:r>
        <w:rPr>
          <w:color w:val="000000"/>
          <w:sz w:val="28"/>
          <w:szCs w:val="28"/>
          <w:shd w:val="clear" w:color="auto" w:fill="FFFFFF"/>
          <w:lang w:val="uk-UA"/>
        </w:rPr>
        <w:t>)</w:t>
      </w:r>
      <w:r>
        <w:rPr>
          <w:spacing w:val="-10"/>
          <w:sz w:val="28"/>
          <w:szCs w:val="28"/>
          <w:lang w:val="uk-UA" w:eastAsia="uk-UA"/>
        </w:rPr>
        <w:t>.</w:t>
      </w:r>
    </w:p>
    <w:p w:rsidR="003F34F4" w:rsidRPr="00D03024" w:rsidRDefault="003F34F4" w:rsidP="003F34F4">
      <w:pPr>
        <w:spacing w:line="276" w:lineRule="auto"/>
        <w:ind w:left="360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proofErr w:type="spellEnd"/>
      <w:r w:rsidRPr="00061CCE">
        <w:rPr>
          <w:i/>
          <w:color w:val="000000" w:themeColor="text1"/>
          <w:sz w:val="28"/>
          <w:szCs w:val="28"/>
          <w:shd w:val="clear" w:color="auto" w:fill="FFFFFF"/>
          <w:lang w:val="en-US"/>
        </w:rPr>
        <w:t>’</w:t>
      </w:r>
      <w:proofErr w:type="spellStart"/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  <w:proofErr w:type="spellEnd"/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</w:p>
    <w:p w:rsidR="003F34F4" w:rsidRPr="00061CCE" w:rsidRDefault="003F34F4" w:rsidP="003F34F4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>
        <w:rPr>
          <w:color w:val="000000"/>
          <w:sz w:val="28"/>
          <w:szCs w:val="28"/>
          <w:shd w:val="clear" w:color="auto" w:fill="FFFFFF"/>
          <w:lang w:val="uk-UA"/>
        </w:rPr>
        <w:t>знаходження модуля</w:t>
      </w:r>
      <w:r w:rsidRPr="00B7492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4929">
        <w:rPr>
          <w:color w:val="000000"/>
          <w:sz w:val="28"/>
          <w:szCs w:val="28"/>
          <w:shd w:val="clear" w:color="auto" w:fill="FFFFFF"/>
          <w:lang w:val="uk-UA"/>
        </w:rPr>
        <w:t>вектора</w:t>
      </w:r>
      <w:proofErr w:type="spellEnd"/>
      <w:r w:rsidRPr="00B7492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74929">
        <w:rPr>
          <w:b/>
          <w:color w:val="000000"/>
          <w:sz w:val="28"/>
          <w:szCs w:val="28"/>
          <w:shd w:val="clear" w:color="auto" w:fill="FFFFFF"/>
          <w:lang w:val="uk-UA"/>
        </w:rPr>
        <w:t>−2a+4b</w:t>
      </w:r>
      <w:r w:rsidRPr="00B74929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uk-UA"/>
        </w:rPr>
        <w:t>якщо a=(3; 2) и b=(</w:t>
      </w:r>
      <w:r w:rsidRPr="00B74929">
        <w:rPr>
          <w:color w:val="000000"/>
          <w:sz w:val="28"/>
          <w:szCs w:val="28"/>
          <w:shd w:val="clear" w:color="auto" w:fill="FFFFFF"/>
          <w:lang w:val="uk-UA"/>
        </w:rPr>
        <w:t>0; −1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)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на мові С++.</w:t>
      </w:r>
    </w:p>
    <w:p w:rsidR="003F34F4" w:rsidRDefault="003F34F4" w:rsidP="003F34F4">
      <w:pPr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Методика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en-US"/>
        </w:rPr>
        <w:t>’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задачі</w:t>
      </w:r>
    </w:p>
    <w:p w:rsidR="003F34F4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Для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знаходженя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модуля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заданного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вектора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необхідно виконати дії:</w:t>
      </w:r>
    </w:p>
    <w:p w:rsidR="003F34F4" w:rsidRDefault="003F34F4" w:rsidP="003F34F4">
      <w:pPr>
        <w:pStyle w:val="af2"/>
        <w:numPr>
          <w:ilvl w:val="0"/>
          <w:numId w:val="20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Множеня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вектора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на число (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множуться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всі координати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вектора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на це число)</w:t>
      </w:r>
    </w:p>
    <w:p w:rsidR="003F34F4" w:rsidRDefault="003F34F4" w:rsidP="003F34F4">
      <w:pPr>
        <w:pStyle w:val="af2"/>
        <w:numPr>
          <w:ilvl w:val="0"/>
          <w:numId w:val="20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Додавання векторів (додаються відповідні координати)</w:t>
      </w:r>
    </w:p>
    <w:p w:rsidR="003F34F4" w:rsidRPr="003B636E" w:rsidRDefault="003F34F4" w:rsidP="003F34F4">
      <w:pPr>
        <w:pStyle w:val="af2"/>
        <w:numPr>
          <w:ilvl w:val="0"/>
          <w:numId w:val="20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Знаходження модуля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вектора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квадратний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кор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інь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 суми квадратів координат)</w:t>
      </w:r>
    </w:p>
    <w:p w:rsidR="003F34F4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3F34F4" w:rsidRPr="00D030EC" w:rsidRDefault="003F34F4" w:rsidP="003F34F4">
      <w:pPr>
        <w:pStyle w:val="af2"/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C67F6C">
        <w:rPr>
          <w:color w:val="000000" w:themeColor="text1"/>
          <w:sz w:val="28"/>
          <w:szCs w:val="28"/>
          <w:shd w:val="clear" w:color="auto" w:fill="FFFFFF"/>
        </w:rPr>
        <w:t>Алгоритм</w:t>
      </w:r>
      <w:r w:rsidRPr="00D030EC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67F6C">
        <w:rPr>
          <w:color w:val="000000" w:themeColor="text1"/>
          <w:sz w:val="28"/>
          <w:szCs w:val="28"/>
          <w:shd w:val="clear" w:color="auto" w:fill="FFFFFF"/>
        </w:rPr>
        <w:t>розв</w:t>
      </w:r>
      <w:proofErr w:type="spellEnd"/>
      <w:r w:rsidRPr="00C67F6C">
        <w:rPr>
          <w:color w:val="000000" w:themeColor="text1"/>
          <w:sz w:val="28"/>
          <w:szCs w:val="28"/>
          <w:shd w:val="clear" w:color="auto" w:fill="FFFFFF"/>
          <w:lang w:val="en-US"/>
        </w:rPr>
        <w:t>’</w:t>
      </w:r>
      <w:proofErr w:type="spellStart"/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  <w:proofErr w:type="spellEnd"/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задачі</w:t>
      </w:r>
    </w:p>
    <w:p w:rsidR="003F34F4" w:rsidRPr="00D030EC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 w:rsidRPr="00C67F6C">
        <w:rPr>
          <w:color w:val="000000" w:themeColor="text1"/>
          <w:sz w:val="28"/>
          <w:szCs w:val="28"/>
          <w:shd w:val="clear" w:color="auto" w:fill="FFFFFF"/>
        </w:rPr>
        <w:t>Алгоритм</w:t>
      </w:r>
      <w:r w:rsidRPr="00D030E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67F6C">
        <w:rPr>
          <w:color w:val="000000" w:themeColor="text1"/>
          <w:sz w:val="28"/>
          <w:szCs w:val="28"/>
          <w:shd w:val="clear" w:color="auto" w:fill="FFFFFF"/>
        </w:rPr>
        <w:t>розв</w:t>
      </w:r>
      <w:proofErr w:type="spellEnd"/>
      <w:r w:rsidRPr="00D030EC">
        <w:rPr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  <w:proofErr w:type="spellEnd"/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задачі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можна представити у вигляді такої</w:t>
      </w:r>
      <w:r w:rsidRPr="00D030EC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3F34F4" w:rsidRPr="003512B0" w:rsidRDefault="003F34F4" w:rsidP="003F34F4">
      <w:pPr>
        <w:spacing w:line="276" w:lineRule="auto"/>
        <w:ind w:left="284"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  <w:r w:rsidRPr="003512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послідовності:</w:t>
      </w:r>
    </w:p>
    <w:p w:rsidR="003F34F4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Дія 1. Введення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коондинат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векторів. </w:t>
      </w:r>
    </w:p>
    <w:p w:rsidR="003F34F4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Дія 2. Множення векторів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3B636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та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b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на -2 та 4 в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ідповідно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3F34F4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Дія 3. Знаходження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сумми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отриманих векторів.</w:t>
      </w:r>
    </w:p>
    <w:p w:rsidR="003F34F4" w:rsidRPr="003B636E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4. Знаходження модуля суми векторів.</w:t>
      </w:r>
    </w:p>
    <w:p w:rsidR="003F34F4" w:rsidRPr="003B636E" w:rsidRDefault="003F34F4" w:rsidP="003F34F4">
      <w:pPr>
        <w:spacing w:line="276" w:lineRule="auto"/>
        <w:jc w:val="left"/>
        <w:rPr>
          <w:b/>
          <w:i/>
          <w:color w:val="000000" w:themeColor="text1"/>
          <w:sz w:val="28"/>
          <w:szCs w:val="28"/>
          <w:shd w:val="clear" w:color="auto" w:fill="FFFFFF"/>
        </w:rPr>
      </w:pPr>
      <w:r w:rsidRPr="003B636E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3F34F4" w:rsidRPr="00B74929" w:rsidRDefault="003F34F4" w:rsidP="003F34F4">
      <w:pPr>
        <w:pStyle w:val="af2"/>
        <w:numPr>
          <w:ilvl w:val="0"/>
          <w:numId w:val="19"/>
        </w:numPr>
        <w:spacing w:line="276" w:lineRule="auto"/>
        <w:jc w:val="left"/>
        <w:rPr>
          <w:b/>
          <w:i/>
          <w:color w:val="000000" w:themeColor="text1"/>
          <w:sz w:val="28"/>
          <w:szCs w:val="28"/>
          <w:shd w:val="clear" w:color="auto" w:fill="FFFFFF"/>
        </w:rPr>
      </w:pPr>
      <w:r w:rsidRPr="00B74929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:rsidR="003F34F4" w:rsidRPr="008259F5" w:rsidRDefault="003F34F4" w:rsidP="003F34F4">
      <w:pPr>
        <w:spacing w:line="276" w:lineRule="auto"/>
        <w:ind w:left="720" w:firstLine="0"/>
        <w:jc w:val="left"/>
        <w:rPr>
          <w:b/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8259F5">
        <w:rPr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main.cpp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 w:rsidRPr="00497085">
        <w:rPr>
          <w:color w:val="000000" w:themeColor="text1"/>
          <w:sz w:val="20"/>
          <w:szCs w:val="28"/>
          <w:shd w:val="clear" w:color="auto" w:fill="FFFFFF"/>
        </w:rPr>
        <w:t>//Найти модуль вектора −2</w:t>
      </w: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</w:t>
      </w:r>
      <w:r w:rsidRPr="00497085">
        <w:rPr>
          <w:color w:val="000000" w:themeColor="text1"/>
          <w:sz w:val="20"/>
          <w:szCs w:val="28"/>
          <w:shd w:val="clear" w:color="auto" w:fill="FFFFFF"/>
        </w:rPr>
        <w:t>+4</w:t>
      </w: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b</w:t>
      </w:r>
      <w:r w:rsidRPr="00497085">
        <w:rPr>
          <w:color w:val="000000" w:themeColor="text1"/>
          <w:sz w:val="20"/>
          <w:szCs w:val="28"/>
          <w:shd w:val="clear" w:color="auto" w:fill="FFFFFF"/>
        </w:rPr>
        <w:t xml:space="preserve">, если </w:t>
      </w: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</w:t>
      </w:r>
      <w:proofErr w:type="gramStart"/>
      <w:r w:rsidRPr="00497085">
        <w:rPr>
          <w:color w:val="000000" w:themeColor="text1"/>
          <w:sz w:val="20"/>
          <w:szCs w:val="28"/>
          <w:shd w:val="clear" w:color="auto" w:fill="FFFFFF"/>
        </w:rPr>
        <w:t>=(</w:t>
      </w:r>
      <w:proofErr w:type="gramEnd"/>
      <w:r w:rsidRPr="00497085">
        <w:rPr>
          <w:color w:val="000000" w:themeColor="text1"/>
          <w:sz w:val="20"/>
          <w:szCs w:val="28"/>
          <w:shd w:val="clear" w:color="auto" w:fill="FFFFFF"/>
        </w:rPr>
        <w:t xml:space="preserve">3; 2) и </w:t>
      </w: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b</w:t>
      </w:r>
      <w:r w:rsidRPr="00497085">
        <w:rPr>
          <w:color w:val="000000" w:themeColor="text1"/>
          <w:sz w:val="20"/>
          <w:szCs w:val="28"/>
          <w:shd w:val="clear" w:color="auto" w:fill="FFFFFF"/>
        </w:rPr>
        <w:t>=(0; −1)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#include &lt;</w:t>
      </w: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iostream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&gt; 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#include &lt;</w:t>
      </w: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Windows.h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&gt;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#include &lt;</w:t>
      </w: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cmath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&gt;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#include "</w:t>
      </w: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Vector.h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"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using namespace </w:t>
      </w: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std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using namespace vectors;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setCharset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printHello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printResult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res);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enterCoords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Vector &amp;a, char </w:t>
      </w: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mes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[]);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getCoords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bool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askRepeat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int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main(</w:t>
      </w:r>
      <w:proofErr w:type="spellStart"/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int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argc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, char* </w:t>
      </w: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argv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[])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setCharset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printHello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 a, b;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while (true) {</w:t>
      </w:r>
    </w:p>
    <w:p w:rsidR="00656CA3" w:rsidRPr="00C919F3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enterCoords</w:t>
      </w:r>
      <w:proofErr w:type="spellEnd"/>
      <w:r w:rsidR="00656CA3" w:rsidRPr="00C919F3">
        <w:rPr>
          <w:color w:val="000000" w:themeColor="text1"/>
          <w:sz w:val="20"/>
          <w:szCs w:val="28"/>
          <w:shd w:val="clear" w:color="auto" w:fill="FFFFFF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</w:t>
      </w:r>
      <w:r w:rsidR="00656CA3" w:rsidRPr="00C919F3">
        <w:rPr>
          <w:color w:val="000000" w:themeColor="text1"/>
          <w:sz w:val="20"/>
          <w:szCs w:val="28"/>
          <w:shd w:val="clear" w:color="auto" w:fill="FFFFFF"/>
        </w:rPr>
        <w:t>, "Введите координаты вектора а: ");</w:t>
      </w:r>
    </w:p>
    <w:p w:rsidR="00656CA3" w:rsidRPr="00C919F3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 w:rsidRPr="00C919F3">
        <w:rPr>
          <w:color w:val="000000" w:themeColor="text1"/>
          <w:sz w:val="20"/>
          <w:szCs w:val="28"/>
          <w:shd w:val="clear" w:color="auto" w:fill="FFFFFF"/>
        </w:rPr>
        <w:t xml:space="preserve">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enterCoords</w:t>
      </w:r>
      <w:proofErr w:type="spellEnd"/>
      <w:r w:rsidR="00656CA3" w:rsidRPr="00C919F3">
        <w:rPr>
          <w:color w:val="000000" w:themeColor="text1"/>
          <w:sz w:val="20"/>
          <w:szCs w:val="28"/>
          <w:shd w:val="clear" w:color="auto" w:fill="FFFFFF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b</w:t>
      </w:r>
      <w:r w:rsidR="00656CA3" w:rsidRPr="00C919F3">
        <w:rPr>
          <w:color w:val="000000" w:themeColor="text1"/>
          <w:sz w:val="20"/>
          <w:szCs w:val="28"/>
          <w:shd w:val="clear" w:color="auto" w:fill="FFFFFF"/>
        </w:rPr>
        <w:t xml:space="preserve">, "Введите координаты вектора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b</w:t>
      </w:r>
      <w:r w:rsidR="00656CA3" w:rsidRPr="00C919F3">
        <w:rPr>
          <w:color w:val="000000" w:themeColor="text1"/>
          <w:sz w:val="20"/>
          <w:szCs w:val="28"/>
          <w:shd w:val="clear" w:color="auto" w:fill="FFFFFF"/>
        </w:rPr>
        <w:t>: ");</w:t>
      </w:r>
    </w:p>
    <w:p w:rsidR="00656CA3" w:rsidRPr="00C919F3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C919F3">
        <w:rPr>
          <w:color w:val="000000" w:themeColor="text1"/>
          <w:sz w:val="20"/>
          <w:szCs w:val="28"/>
          <w:shd w:val="clear" w:color="auto" w:fill="FFFFFF"/>
        </w:rPr>
        <w:t xml:space="preserve">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a.mul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-2);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b.mul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4);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printResult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(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sumVectors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(a, b, '+').abs() 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if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(!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askRepeat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()) break;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lastRenderedPageBreak/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return 0;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setCharset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SetConsoleCP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1251);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SetConsoleOutputCP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1251);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printHello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cout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&lt;&lt; "* * * |-2а + 4b| * * * \n\n";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printResult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res)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cout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&lt;&lt; "|-2a + 4b| = " &lt;&lt; res &lt;&lt;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endl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&lt;&lt;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endl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enterCoords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Vector &amp;a, char </w:t>
      </w: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mes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[])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cout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&lt;&lt;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mes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&lt;&lt;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endl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cout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&lt;&lt; "x: ";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a.setX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cout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&lt;&lt; "y: ";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a.setY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getCoords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while (true)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double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val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cin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&gt;&gt;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val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if (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cin.fail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cin.clear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cin.ignore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(32767, '\n');</w:t>
      </w:r>
    </w:p>
    <w:p w:rsidR="00656CA3" w:rsidRPr="00C919F3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cout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&lt;&lt; "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Произошла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ошибка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.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Введите</w:t>
      </w:r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еще</w:t>
      </w:r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раз</w:t>
      </w:r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>: ";</w:t>
      </w:r>
    </w:p>
    <w:p w:rsidR="00656CA3" w:rsidRPr="00C919F3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}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else</w:t>
      </w:r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{</w:t>
      </w:r>
    </w:p>
    <w:p w:rsidR="00656CA3" w:rsidRPr="00C919F3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cin</w:t>
      </w:r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>.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ignore</w:t>
      </w:r>
      <w:proofErr w:type="spellEnd"/>
      <w:proofErr w:type="gramEnd"/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>(32767, '\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n</w:t>
      </w:r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>');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return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val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bool </w:t>
      </w:r>
      <w:proofErr w:type="spellStart"/>
      <w:proofErr w:type="gram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askRepeat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cout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&lt;&lt; "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Еще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раз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(1 -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да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)? ";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char answer;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cin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&gt;&gt; answer;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cin.ignore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(32767, '\n');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return answer == '1';</w:t>
      </w:r>
    </w:p>
    <w:p w:rsidR="00D81F2A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C16F84" w:rsidRPr="00497085" w:rsidRDefault="00C16F84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C16F84" w:rsidRDefault="00656CA3" w:rsidP="00656CA3">
      <w:pPr>
        <w:ind w:left="360" w:firstLine="0"/>
        <w:jc w:val="left"/>
        <w:rPr>
          <w:b/>
          <w:color w:val="000000" w:themeColor="text1"/>
          <w:szCs w:val="28"/>
          <w:shd w:val="clear" w:color="auto" w:fill="FFFFFF"/>
          <w:lang w:val="en-US"/>
        </w:rPr>
      </w:pPr>
      <w:proofErr w:type="spellStart"/>
      <w:r w:rsidRPr="00C16F84">
        <w:rPr>
          <w:b/>
          <w:color w:val="000000" w:themeColor="text1"/>
          <w:szCs w:val="28"/>
          <w:shd w:val="clear" w:color="auto" w:fill="FFFFFF"/>
          <w:lang w:val="en-US"/>
        </w:rPr>
        <w:t>Vector.h</w:t>
      </w:r>
      <w:proofErr w:type="spellEnd"/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#pragma once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namespace vectors {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class Vector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private: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double x, y, z;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public: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 &amp;a, double k);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Vector(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x,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y);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Vector(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x,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y,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z);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double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getX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double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getY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double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getZ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setX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double x);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setY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double y);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setZ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double z);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 &amp;a);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x,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y);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x,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y,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z);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mul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double k);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double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abs(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~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//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общие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методы</w:t>
      </w:r>
      <w:proofErr w:type="spellEnd"/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Vector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sumVectors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 &amp;a, Vector &amp;b, char type);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C16F84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C16F84" w:rsidRDefault="00656CA3" w:rsidP="00656CA3">
      <w:pPr>
        <w:ind w:left="360" w:firstLine="0"/>
        <w:jc w:val="left"/>
        <w:rPr>
          <w:b/>
          <w:color w:val="000000" w:themeColor="text1"/>
          <w:szCs w:val="28"/>
          <w:shd w:val="clear" w:color="auto" w:fill="FFFFFF"/>
          <w:lang w:val="en-US"/>
        </w:rPr>
      </w:pPr>
      <w:r w:rsidRPr="00C16F84">
        <w:rPr>
          <w:b/>
          <w:color w:val="000000" w:themeColor="text1"/>
          <w:szCs w:val="28"/>
          <w:shd w:val="clear" w:color="auto" w:fill="FFFFFF"/>
          <w:lang w:val="en-US"/>
        </w:rPr>
        <w:t>Vector.cpp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#include "</w:t>
      </w: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Vector.h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"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#include &lt;</w:t>
      </w:r>
      <w:proofErr w:type="spellStart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cmath</w:t>
      </w:r>
      <w:proofErr w:type="spellEnd"/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&gt;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namespace vectors {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//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Без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параметров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-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все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координаты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- 0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::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()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0, 0, 0);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}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//копирование с умножением на число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Vector(Vector &amp;a, double k)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a.getX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(),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a.getY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(),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a.getZ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mul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(k);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Vector(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x,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y)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x, y);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Vector(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x,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y,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z)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x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 xml:space="preserve">,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y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 xml:space="preserve">,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z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 xml:space="preserve">//Возвращают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оответствующие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 xml:space="preserve"> координаты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double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getX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return this-&gt;x;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double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getY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return this-&gt;y;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double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getZ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return this-&gt;z;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//Устанавливают соответствующие координаты</w:t>
      </w:r>
    </w:p>
    <w:p w:rsidR="00656CA3" w:rsidRPr="00C919F3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void</w:t>
      </w:r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</w:t>
      </w:r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>::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setX</w:t>
      </w:r>
      <w:proofErr w:type="spellEnd"/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double</w:t>
      </w:r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x</w:t>
      </w:r>
      <w:r w:rsidR="00656CA3"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>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C919F3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this-&gt;x = x;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setY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(double y)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this-&gt;y = y;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setZ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(double z)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this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-&gt;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z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 xml:space="preserve"> =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z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//Устанавливает координаты равными переданном вектору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(Vector &amp;a)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setX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a.getX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setY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a.getY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setZ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a.getZ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x,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y)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setX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(x);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setY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(y);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x,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y,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z)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setX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(x);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setY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(y);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setZ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(z);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//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Умножение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вектора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на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число</w:t>
      </w:r>
      <w:proofErr w:type="spellEnd"/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void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spellStart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mul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const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double k)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setCoords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getX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) * k,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getY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() * k,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getZ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 * k);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double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Vector::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abs()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return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sqrt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(pow(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getX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), 2) + pow(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getY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(), 2) + pow(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getZ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(), 2));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::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~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() {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}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//Общие методы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//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Сумирование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 xml:space="preserve"> векторов (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>вовращает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</w:rPr>
        <w:t xml:space="preserve"> результирующий вектор)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//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Если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k &lt;= 0 -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вычитание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векторов</w:t>
      </w:r>
      <w:proofErr w:type="spellEnd"/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Vector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sumVectors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Vector &amp;a, Vector &amp;b, char type) {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int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k = (type == '+'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 ?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1 :</w:t>
      </w:r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-1;</w:t>
      </w: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Vector </w:t>
      </w:r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res(</w:t>
      </w:r>
      <w:proofErr w:type="gramEnd"/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a.getX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() + k *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b.getX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(), 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a.getY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() + k *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b.getY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(), 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   </w:t>
      </w:r>
      <w:proofErr w:type="spellStart"/>
      <w:proofErr w:type="gram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a.getZ</w:t>
      </w:r>
      <w:proofErr w:type="spellEnd"/>
      <w:proofErr w:type="gram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() + k * </w:t>
      </w:r>
      <w:proofErr w:type="spellStart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a.getZ</w:t>
      </w:r>
      <w:proofErr w:type="spellEnd"/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()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);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</w:p>
    <w:p w:rsidR="00656CA3" w:rsidRPr="00497085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return res;</w:t>
      </w:r>
    </w:p>
    <w:p w:rsidR="00656CA3" w:rsidRDefault="00416207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>
        <w:rPr>
          <w:color w:val="000000" w:themeColor="text1"/>
          <w:sz w:val="20"/>
          <w:szCs w:val="28"/>
          <w:shd w:val="clear" w:color="auto" w:fill="FFFFFF"/>
          <w:lang w:val="en-US"/>
        </w:rPr>
        <w:t xml:space="preserve">   </w:t>
      </w:r>
      <w:r w:rsidR="00656CA3"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C16F84" w:rsidRPr="00497085" w:rsidRDefault="00C16F84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</w:p>
    <w:p w:rsidR="00656CA3" w:rsidRPr="00497085" w:rsidRDefault="00656CA3" w:rsidP="00656CA3">
      <w:pPr>
        <w:ind w:left="360" w:firstLine="0"/>
        <w:jc w:val="left"/>
        <w:rPr>
          <w:color w:val="000000" w:themeColor="text1"/>
          <w:sz w:val="20"/>
          <w:szCs w:val="28"/>
          <w:shd w:val="clear" w:color="auto" w:fill="FFFFFF"/>
          <w:lang w:val="en-US"/>
        </w:rPr>
      </w:pPr>
      <w:r w:rsidRPr="00497085">
        <w:rPr>
          <w:color w:val="000000" w:themeColor="text1"/>
          <w:sz w:val="20"/>
          <w:szCs w:val="28"/>
          <w:shd w:val="clear" w:color="auto" w:fill="FFFFFF"/>
          <w:lang w:val="en-US"/>
        </w:rPr>
        <w:t>}</w:t>
      </w:r>
    </w:p>
    <w:p w:rsidR="000B4897" w:rsidRPr="000B4897" w:rsidRDefault="000B4897" w:rsidP="0001036B">
      <w:pPr>
        <w:spacing w:line="276" w:lineRule="auto"/>
        <w:ind w:left="360" w:firstLine="0"/>
        <w:jc w:val="center"/>
        <w:rPr>
          <w:kern w:val="0"/>
          <w:sz w:val="28"/>
          <w:szCs w:val="28"/>
          <w:lang w:val="en-US" w:eastAsia="uk-UA"/>
        </w:rPr>
      </w:pPr>
    </w:p>
    <w:p w:rsidR="00CC1692" w:rsidRPr="006A06EB" w:rsidRDefault="00CC1692" w:rsidP="00CC1692">
      <w:pPr>
        <w:pStyle w:val="af2"/>
        <w:numPr>
          <w:ilvl w:val="0"/>
          <w:numId w:val="19"/>
        </w:numPr>
        <w:spacing w:line="276" w:lineRule="auto"/>
        <w:jc w:val="left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uk-UA"/>
        </w:rPr>
        <w:t>Результати роботи програми</w:t>
      </w:r>
    </w:p>
    <w:p w:rsidR="006A06EB" w:rsidRPr="00CC1692" w:rsidRDefault="00C919F3" w:rsidP="006A06EB">
      <w:pPr>
        <w:pStyle w:val="af2"/>
        <w:spacing w:line="276" w:lineRule="auto"/>
        <w:ind w:left="1080" w:firstLine="0"/>
        <w:jc w:val="left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382.5pt">
            <v:imagedata r:id="rId9" o:title="Снимок"/>
          </v:shape>
        </w:pict>
      </w:r>
    </w:p>
    <w:p w:rsidR="006E2DE5" w:rsidRPr="006E2DE5" w:rsidRDefault="006E2DE5" w:rsidP="008E3CB0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я закріпи</w:t>
      </w:r>
      <w:r w:rsidR="00E826CE"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 знання алфавіт</w:t>
      </w:r>
      <w:r w:rsidR="00E826CE">
        <w:rPr>
          <w:sz w:val="28"/>
          <w:szCs w:val="28"/>
          <w:lang w:val="uk-UA"/>
        </w:rPr>
        <w:t>у мови програмування С++, набув</w:t>
      </w:r>
      <w:r>
        <w:rPr>
          <w:sz w:val="28"/>
          <w:szCs w:val="28"/>
          <w:lang w:val="uk-UA"/>
        </w:rPr>
        <w:t xml:space="preserve"> навички запису </w:t>
      </w:r>
      <w:r w:rsidR="00E826CE">
        <w:rPr>
          <w:sz w:val="28"/>
          <w:szCs w:val="28"/>
          <w:lang w:val="uk-UA"/>
        </w:rPr>
        <w:t>його констант, змінних, виразів, оволодів</w:t>
      </w:r>
      <w:r>
        <w:rPr>
          <w:sz w:val="28"/>
          <w:szCs w:val="28"/>
          <w:lang w:val="uk-UA"/>
        </w:rPr>
        <w:t xml:space="preserve"> навичками складання програми з лінійною структурою.</w:t>
      </w:r>
    </w:p>
    <w:p w:rsidR="00CF5A27" w:rsidRPr="00E64BD8" w:rsidRDefault="00CF5A27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sectPr w:rsidR="00CF5A27" w:rsidRPr="00E64BD8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540" w:rsidRDefault="00172540">
      <w:r>
        <w:separator/>
      </w:r>
    </w:p>
  </w:endnote>
  <w:endnote w:type="continuationSeparator" w:id="0">
    <w:p w:rsidR="00172540" w:rsidRDefault="0017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45BE8">
      <w:trPr>
        <w:cantSplit/>
        <w:trHeight w:val="305"/>
      </w:trPr>
      <w:tc>
        <w:tcPr>
          <w:tcW w:w="340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511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1134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878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474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A45BE8" w:rsidRDefault="00A45BE8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A45BE8" w:rsidRDefault="00A45BE8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45BE8">
      <w:trPr>
        <w:cantSplit/>
        <w:trHeight w:val="305"/>
      </w:trPr>
      <w:tc>
        <w:tcPr>
          <w:tcW w:w="340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511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1134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878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474" w:type="dxa"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A45BE8" w:rsidRDefault="00A45BE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45BE8">
      <w:trPr>
        <w:cantSplit/>
        <w:trHeight w:val="305"/>
      </w:trPr>
      <w:tc>
        <w:tcPr>
          <w:tcW w:w="340" w:type="dxa"/>
          <w:vAlign w:val="center"/>
        </w:tcPr>
        <w:p w:rsidR="00A45BE8" w:rsidRDefault="00A45BE8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A45BE8" w:rsidRDefault="00A45BE8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A45BE8" w:rsidRDefault="00A45BE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A45BE8" w:rsidRDefault="00A45BE8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A45BE8" w:rsidRDefault="00A45BE8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45BE8" w:rsidRDefault="00A45BE8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A45BE8" w:rsidRDefault="00A45BE8">
          <w:pPr>
            <w:pStyle w:val="a4"/>
            <w:ind w:right="-1474" w:firstLine="0"/>
            <w:jc w:val="left"/>
          </w:pPr>
        </w:p>
      </w:tc>
    </w:tr>
  </w:tbl>
  <w:p w:rsidR="00A45BE8" w:rsidRDefault="00A45BE8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45BE8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A45BE8" w:rsidRPr="005750DA" w:rsidRDefault="00A45BE8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</w:p>
      </w:tc>
    </w:tr>
    <w:tr w:rsidR="00A45BE8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45BE8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45BE8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45BE8" w:rsidRDefault="00A45BE8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45BE8" w:rsidRPr="0024722F" w:rsidRDefault="00A45BE8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A45BE8" w:rsidRPr="00EB07AF" w:rsidRDefault="000B489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8F629A">
            <w:rPr>
              <w:spacing w:val="-10"/>
              <w:sz w:val="28"/>
              <w:szCs w:val="28"/>
              <w:lang w:val="uk-UA" w:eastAsia="uk-UA"/>
            </w:rPr>
            <w:t>Розробка та реалізація програми з лінійною структурою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A45BE8" w:rsidRPr="00F5798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A45BE8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A45BE8" w:rsidRPr="0024722F" w:rsidRDefault="00A45BE8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A45BE8" w:rsidRPr="0024722F" w:rsidRDefault="004F73C4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A45BE8" w:rsidRPr="00B658D4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A45BE8" w:rsidRPr="00ED4F3A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45BE8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Pr="00317655" w:rsidRDefault="00A45BE8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Pr="0024722F" w:rsidRDefault="00F72A19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0B4897" w:rsidRPr="000B4897" w:rsidRDefault="000B489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A45BE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Pr="0024722F" w:rsidRDefault="00A45BE8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Pr="0024722F" w:rsidRDefault="00A45BE8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45BE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A45BE8" w:rsidRDefault="00A45BE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A45BE8" w:rsidRDefault="00A45BE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45BE8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45BE8" w:rsidRPr="00475762" w:rsidRDefault="00A45BE8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A45BE8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A45BE8" w:rsidRDefault="00A45BE8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5BE8" w:rsidRDefault="00A45BE8" w:rsidP="003512B0">
          <w:pPr>
            <w:pStyle w:val="a4"/>
            <w:ind w:right="-1474" w:firstLine="0"/>
            <w:jc w:val="left"/>
            <w:rPr>
              <w:sz w:val="28"/>
              <w:szCs w:val="28"/>
            </w:rPr>
          </w:pPr>
        </w:p>
      </w:tc>
    </w:tr>
    <w:tr w:rsidR="00A45BE8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A45BE8" w:rsidRDefault="00A45BE8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5BE8" w:rsidRDefault="00A45BE8">
          <w:pPr>
            <w:pStyle w:val="a4"/>
            <w:ind w:right="-1474" w:firstLine="0"/>
            <w:jc w:val="left"/>
          </w:pPr>
        </w:p>
      </w:tc>
    </w:tr>
  </w:tbl>
  <w:p w:rsidR="00A45BE8" w:rsidRDefault="00A45BE8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540" w:rsidRDefault="00172540">
      <w:r>
        <w:separator/>
      </w:r>
    </w:p>
  </w:footnote>
  <w:footnote w:type="continuationSeparator" w:id="0">
    <w:p w:rsidR="00172540" w:rsidRDefault="0017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5"/>
  </w:num>
  <w:num w:numId="5">
    <w:abstractNumId w:val="14"/>
  </w:num>
  <w:num w:numId="6">
    <w:abstractNumId w:val="17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18"/>
  </w:num>
  <w:num w:numId="16">
    <w:abstractNumId w:val="16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543FF"/>
    <w:rsid w:val="000566F1"/>
    <w:rsid w:val="00060A30"/>
    <w:rsid w:val="00061CCE"/>
    <w:rsid w:val="00082ABC"/>
    <w:rsid w:val="00083D60"/>
    <w:rsid w:val="000852DC"/>
    <w:rsid w:val="00093B1D"/>
    <w:rsid w:val="000B01D1"/>
    <w:rsid w:val="000B2716"/>
    <w:rsid w:val="000B27E6"/>
    <w:rsid w:val="000B4897"/>
    <w:rsid w:val="000B629E"/>
    <w:rsid w:val="000B788B"/>
    <w:rsid w:val="000C01C2"/>
    <w:rsid w:val="000D17F9"/>
    <w:rsid w:val="000E16B9"/>
    <w:rsid w:val="001241B1"/>
    <w:rsid w:val="00135E2D"/>
    <w:rsid w:val="0013611E"/>
    <w:rsid w:val="0014148D"/>
    <w:rsid w:val="00141DAA"/>
    <w:rsid w:val="00147853"/>
    <w:rsid w:val="00150E4A"/>
    <w:rsid w:val="001708F0"/>
    <w:rsid w:val="00172540"/>
    <w:rsid w:val="001861A6"/>
    <w:rsid w:val="00187DCE"/>
    <w:rsid w:val="00190D80"/>
    <w:rsid w:val="00192B54"/>
    <w:rsid w:val="001A380E"/>
    <w:rsid w:val="001C3940"/>
    <w:rsid w:val="00205471"/>
    <w:rsid w:val="00215A06"/>
    <w:rsid w:val="0022002A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84DD3"/>
    <w:rsid w:val="002878E3"/>
    <w:rsid w:val="002906CB"/>
    <w:rsid w:val="002A05DB"/>
    <w:rsid w:val="002B17E1"/>
    <w:rsid w:val="002B7E0B"/>
    <w:rsid w:val="002C0C34"/>
    <w:rsid w:val="002C0EA8"/>
    <w:rsid w:val="002D14DC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5B6A"/>
    <w:rsid w:val="00447229"/>
    <w:rsid w:val="00447E32"/>
    <w:rsid w:val="004532A1"/>
    <w:rsid w:val="004546A9"/>
    <w:rsid w:val="0045601D"/>
    <w:rsid w:val="004622E3"/>
    <w:rsid w:val="00475762"/>
    <w:rsid w:val="00476301"/>
    <w:rsid w:val="00482E00"/>
    <w:rsid w:val="00497085"/>
    <w:rsid w:val="004C60DE"/>
    <w:rsid w:val="004D7236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50DA"/>
    <w:rsid w:val="00577CD0"/>
    <w:rsid w:val="005849BE"/>
    <w:rsid w:val="005908F5"/>
    <w:rsid w:val="005949A0"/>
    <w:rsid w:val="00597FF6"/>
    <w:rsid w:val="005B3E4F"/>
    <w:rsid w:val="005C3985"/>
    <w:rsid w:val="005D484F"/>
    <w:rsid w:val="005E3FE0"/>
    <w:rsid w:val="005E504C"/>
    <w:rsid w:val="00607F55"/>
    <w:rsid w:val="006164A6"/>
    <w:rsid w:val="0062079A"/>
    <w:rsid w:val="00621135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38BD"/>
    <w:rsid w:val="00794872"/>
    <w:rsid w:val="00795744"/>
    <w:rsid w:val="00796FCB"/>
    <w:rsid w:val="007A06F7"/>
    <w:rsid w:val="007D280D"/>
    <w:rsid w:val="007D443D"/>
    <w:rsid w:val="00801C87"/>
    <w:rsid w:val="00815F49"/>
    <w:rsid w:val="00823267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5495B"/>
    <w:rsid w:val="00965BD6"/>
    <w:rsid w:val="00981BE8"/>
    <w:rsid w:val="0098669D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C117AC"/>
    <w:rsid w:val="00C16261"/>
    <w:rsid w:val="00C16F84"/>
    <w:rsid w:val="00C21C83"/>
    <w:rsid w:val="00C2362A"/>
    <w:rsid w:val="00C40B70"/>
    <w:rsid w:val="00C53064"/>
    <w:rsid w:val="00C57CF7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790F"/>
    <w:rsid w:val="00D661A6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669E"/>
    <w:rsid w:val="00E91FE2"/>
    <w:rsid w:val="00E9663A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42930"/>
    <w:rsid w:val="00F55C81"/>
    <w:rsid w:val="00F57988"/>
    <w:rsid w:val="00F64A54"/>
    <w:rsid w:val="00F72A19"/>
    <w:rsid w:val="00F90778"/>
    <w:rsid w:val="00FA63E0"/>
    <w:rsid w:val="00FB0CD6"/>
    <w:rsid w:val="00FB44E7"/>
    <w:rsid w:val="00FB464B"/>
    <w:rsid w:val="00FB6815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212868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38</TotalTime>
  <Pages>7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Денис Гашко</cp:lastModifiedBy>
  <cp:revision>8</cp:revision>
  <cp:lastPrinted>2015-09-20T08:44:00Z</cp:lastPrinted>
  <dcterms:created xsi:type="dcterms:W3CDTF">2016-09-25T11:38:00Z</dcterms:created>
  <dcterms:modified xsi:type="dcterms:W3CDTF">2017-09-17T12:54:00Z</dcterms:modified>
</cp:coreProperties>
</file>